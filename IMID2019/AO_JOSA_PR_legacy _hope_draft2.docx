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0B5" w:rsidRPr="00B62E9E" w:rsidRDefault="00BE55BB" w:rsidP="002E5FB1">
      <w:pPr>
        <w:pStyle w:val="OSATitle"/>
      </w:pPr>
      <w:r>
        <w:rPr>
          <w:noProof/>
        </w:rPr>
        <w:t>Legacy template</w:t>
      </w:r>
      <w:r w:rsidRPr="00D07C12">
        <w:t xml:space="preserve"> </w:t>
      </w:r>
      <w:r w:rsidR="00CE2D99" w:rsidRPr="00D07C12">
        <w:t xml:space="preserve">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JOSA B</w:t>
      </w:r>
      <w:r w:rsidR="00B62E9E">
        <w:t xml:space="preserve">, </w:t>
      </w:r>
      <w:r w:rsidR="00B62E9E" w:rsidRPr="00B62E9E">
        <w:rPr>
          <w:i/>
        </w:rPr>
        <w:t>Optica</w:t>
      </w:r>
      <w:r w:rsidR="00B62E9E">
        <w:t xml:space="preserve">, or </w:t>
      </w:r>
      <w:r w:rsidR="00B62E9E" w:rsidRPr="00B62E9E">
        <w:rPr>
          <w:i/>
        </w:rPr>
        <w:t>Photonics Research</w:t>
      </w:r>
    </w:p>
    <w:p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rsidR="00FE40B5" w:rsidRPr="00090E6C" w:rsidRDefault="00FE40B5" w:rsidP="00FE40B5">
      <w:pPr>
        <w:pStyle w:val="OSAAuthorAffliation"/>
      </w:pPr>
      <w:r w:rsidRPr="00090E6C">
        <w:rPr>
          <w:vertAlign w:val="superscript"/>
        </w:rPr>
        <w:t>2</w:t>
      </w:r>
      <w:r>
        <w:t>College of Physics, Jilin University, Changchun 130012, China</w:t>
      </w:r>
    </w:p>
    <w:p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rsidR="00AD35C2" w:rsidRDefault="00AD35C2" w:rsidP="00FE6109">
      <w:pPr>
        <w:pStyle w:val="OSABody"/>
      </w:pPr>
    </w:p>
    <w:p w:rsidR="00C92409" w:rsidRPr="00C92409" w:rsidRDefault="00C92409" w:rsidP="00654BE6">
      <w:pPr>
        <w:pStyle w:val="10BodyIndent"/>
        <w:sectPr w:rsidR="00C92409" w:rsidRPr="00C92409" w:rsidSect="00856A89">
          <w:pgSz w:w="12240" w:h="15840" w:code="1"/>
          <w:pgMar w:top="1080" w:right="994" w:bottom="1267" w:left="994" w:header="720" w:footer="720" w:gutter="0"/>
          <w:cols w:space="720"/>
          <w:docGrid w:linePitch="360"/>
        </w:sectPr>
      </w:pPr>
    </w:p>
    <w:p w:rsidR="00A90FBE" w:rsidRPr="00CB4367" w:rsidRDefault="0040421B" w:rsidP="00E41F1D">
      <w:pPr>
        <w:pStyle w:val="OCISCodes"/>
        <w:jc w:val="both"/>
        <w:rPr>
          <w:rFonts w:ascii="Times New Roman" w:hAnsi="Times New Roman"/>
          <w:sz w:val="20"/>
          <w:szCs w:val="20"/>
        </w:rPr>
        <w:sectPr w:rsidR="00A90FBE" w:rsidRPr="00CB4367" w:rsidSect="00856A89">
          <w:type w:val="continuous"/>
          <w:pgSz w:w="12240" w:h="15840" w:code="1"/>
          <w:pgMar w:top="1080" w:right="994" w:bottom="1267" w:left="994" w:header="720" w:footer="720" w:gutter="0"/>
          <w:cols w:space="446"/>
          <w:docGrid w:linePitch="360"/>
        </w:sectPr>
      </w:pPr>
      <w:r w:rsidRPr="00CB4367">
        <w:rPr>
          <w:rFonts w:ascii="Times New Roman" w:hAnsi="Times New Roman"/>
          <w:i w:val="0"/>
          <w:sz w:val="20"/>
          <w:szCs w:val="20"/>
        </w:rPr>
        <w:t>For a three-dimensional display using computer-generated holograms (CGHs), fast CGH calculations are required but calculation time can be reduced by introducing wavefront recording planes (WRPs). However the conventional multiple wavefront recording planes (M-WRPs) based full-color computer-generated hologram (CGH) have color uniformity problem caused by intensity distribution and high computation time due to the big distance between object points in the depth range and the WRPs.   This paper proposes a method that creates WRPs based on the number of object’s point at each depth layer thus reducing the calculation time and also having higher intensity reconstructed images. The proposed method is confirmed by numerical and optical reconstruction.</w:t>
      </w:r>
    </w:p>
    <w:p w:rsidR="000868B4" w:rsidRPr="00CE0C3F" w:rsidRDefault="000868B4" w:rsidP="002E5FB1">
      <w:pPr>
        <w:pStyle w:val="OCISCodes"/>
      </w:pPr>
      <w:r w:rsidRPr="00CE0C3F">
        <w:t xml:space="preserve"> </w:t>
      </w:r>
    </w:p>
    <w:p w:rsidR="000868B4" w:rsidRPr="00FC4F52" w:rsidRDefault="00A90FBE" w:rsidP="002E5FB1">
      <w:pPr>
        <w:pStyle w:val="DOI"/>
      </w:pPr>
      <w:r>
        <w:t>http://dx.doi.org/10.1364/</w:t>
      </w:r>
      <w:r w:rsidR="00D41D04">
        <w:t>AO</w:t>
      </w:r>
      <w:r w:rsidR="000868B4" w:rsidRPr="00A90FBE">
        <w:t>.99.099999</w:t>
      </w:r>
    </w:p>
    <w:p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rsidR="00CA6799" w:rsidRPr="00E41F1D" w:rsidRDefault="00CA6799" w:rsidP="00814955">
      <w:pPr>
        <w:pStyle w:val="12Head1"/>
        <w:rPr>
          <w:rFonts w:ascii="Times New Roman" w:hAnsi="Times New Roman" w:cs="Times New Roman"/>
          <w:sz w:val="20"/>
          <w:szCs w:val="20"/>
        </w:rPr>
      </w:pPr>
      <w:r w:rsidRPr="00E41F1D">
        <w:rPr>
          <w:rFonts w:ascii="Times New Roman" w:hAnsi="Times New Roman" w:cs="Times New Roman"/>
          <w:sz w:val="20"/>
          <w:szCs w:val="20"/>
        </w:rPr>
        <w:t xml:space="preserve">1. </w:t>
      </w:r>
      <w:r w:rsidR="0040421B" w:rsidRPr="00E41F1D">
        <w:rPr>
          <w:rFonts w:ascii="Times New Roman" w:hAnsi="Times New Roman" w:cs="Times New Roman"/>
          <w:sz w:val="20"/>
          <w:szCs w:val="20"/>
        </w:rPr>
        <w:t>Introduction</w:t>
      </w:r>
    </w:p>
    <w:p w:rsidR="0040421B" w:rsidRPr="00AB2F01" w:rsidRDefault="0040421B" w:rsidP="00A058E8">
      <w:pPr>
        <w:autoSpaceDE w:val="0"/>
        <w:autoSpaceDN w:val="0"/>
        <w:adjustRightInd w:val="0"/>
        <w:jc w:val="both"/>
        <w:rPr>
          <w:rFonts w:ascii="Times New Roman" w:hAnsi="Times New Roman"/>
          <w:sz w:val="20"/>
          <w:szCs w:val="20"/>
        </w:rPr>
      </w:pPr>
      <w:r w:rsidRPr="00AB2F01">
        <w:rPr>
          <w:rFonts w:ascii="Times New Roman" w:hAnsi="Times New Roman"/>
          <w:color w:val="000000"/>
          <w:sz w:val="20"/>
          <w:szCs w:val="20"/>
        </w:rPr>
        <w:t xml:space="preserve">In recent years, advancement of hardware and technologies have created more demands for 3D television, AR, VR and many more 3D display technologies. Among all holography is the most prominent technique for reconstruction of all three dimensional (3D) information of an object in space and holographic projection can also achieve true 3D scene without wearable devices. In this technique, an object’s light field is recorded as </w:t>
      </w:r>
      <w:r w:rsidRPr="00AB2F01">
        <w:rPr>
          <w:rFonts w:ascii="Times New Roman" w:hAnsi="Times New Roman"/>
          <w:sz w:val="20"/>
          <w:szCs w:val="20"/>
        </w:rPr>
        <w:t>interference fringes</w:t>
      </w:r>
      <w:r w:rsidRPr="00AB2F01">
        <w:rPr>
          <w:rFonts w:ascii="Times New Roman" w:hAnsi="Times New Roman"/>
          <w:color w:val="000000"/>
          <w:sz w:val="20"/>
          <w:szCs w:val="20"/>
        </w:rPr>
        <w:t xml:space="preserve"> in the form of a so-called hologram. </w:t>
      </w:r>
      <w:r w:rsidRPr="00AB2F01">
        <w:rPr>
          <w:rFonts w:ascii="Times New Roman" w:hAnsi="Times New Roman"/>
          <w:sz w:val="20"/>
          <w:szCs w:val="20"/>
        </w:rPr>
        <w:t>The physical process of light propagation in holography can also be simulated on a computer, called computer generated holograms (CGHs). However, an object consists of huge amount of three dimensional information; thus CGH generation is computationally costly.</w:t>
      </w:r>
    </w:p>
    <w:p w:rsidR="0040421B" w:rsidRPr="00AB2F01" w:rsidRDefault="0040421B" w:rsidP="00A058E8">
      <w:pPr>
        <w:autoSpaceDE w:val="0"/>
        <w:autoSpaceDN w:val="0"/>
        <w:adjustRightInd w:val="0"/>
        <w:jc w:val="both"/>
        <w:rPr>
          <w:rFonts w:ascii="Times New Roman" w:hAnsi="Times New Roman"/>
          <w:sz w:val="20"/>
          <w:szCs w:val="20"/>
        </w:rPr>
      </w:pPr>
    </w:p>
    <w:p w:rsidR="0040421B" w:rsidRDefault="0040421B" w:rsidP="00A058E8">
      <w:pPr>
        <w:autoSpaceDE w:val="0"/>
        <w:autoSpaceDN w:val="0"/>
        <w:adjustRightInd w:val="0"/>
        <w:jc w:val="both"/>
        <w:rPr>
          <w:rFonts w:ascii="Times New Roman" w:hAnsi="Times New Roman"/>
          <w:sz w:val="20"/>
          <w:szCs w:val="20"/>
        </w:rPr>
      </w:pPr>
      <w:r w:rsidRPr="00AB2F01">
        <w:rPr>
          <w:rFonts w:ascii="Times New Roman" w:hAnsi="Times New Roman"/>
          <w:sz w:val="20"/>
          <w:szCs w:val="20"/>
        </w:rPr>
        <w:t xml:space="preserve">To accelerate the generation of hologram many methods have been introduced so far. To reduce computational cost of holographic calculation Zhao et al. introduced a fast calculation method for </w:t>
      </w:r>
      <w:r w:rsidRPr="00AB2F01">
        <w:rPr>
          <w:rFonts w:ascii="Times New Roman" w:eastAsia="SimSun" w:hAnsi="Times New Roman"/>
          <w:sz w:val="20"/>
          <w:szCs w:val="20"/>
          <w:lang w:eastAsia="zh-CN"/>
        </w:rPr>
        <w:t>p</w:t>
      </w:r>
      <w:r w:rsidRPr="00AB2F01">
        <w:rPr>
          <w:rFonts w:ascii="Times New Roman" w:hAnsi="Times New Roman"/>
          <w:sz w:val="20"/>
          <w:szCs w:val="20"/>
        </w:rPr>
        <w:t xml:space="preserve">oint </w:t>
      </w:r>
      <w:r w:rsidRPr="00AB2F01">
        <w:rPr>
          <w:rFonts w:ascii="Times New Roman" w:eastAsia="SimSun" w:hAnsi="Times New Roman"/>
          <w:sz w:val="20"/>
          <w:szCs w:val="20"/>
          <w:lang w:eastAsia="zh-CN"/>
        </w:rPr>
        <w:t>c</w:t>
      </w:r>
      <w:r w:rsidRPr="00AB2F01">
        <w:rPr>
          <w:rFonts w:ascii="Times New Roman" w:hAnsi="Times New Roman"/>
          <w:sz w:val="20"/>
          <w:szCs w:val="20"/>
        </w:rPr>
        <w:t xml:space="preserve">loud </w:t>
      </w:r>
      <w:r w:rsidRPr="00AB2F01">
        <w:rPr>
          <w:rFonts w:ascii="Times New Roman" w:eastAsia="SimSun" w:hAnsi="Times New Roman"/>
          <w:sz w:val="20"/>
          <w:szCs w:val="20"/>
          <w:lang w:eastAsia="zh-CN"/>
        </w:rPr>
        <w:t>g</w:t>
      </w:r>
      <w:r w:rsidRPr="00AB2F01">
        <w:rPr>
          <w:rFonts w:ascii="Times New Roman" w:hAnsi="Times New Roman"/>
          <w:sz w:val="20"/>
          <w:szCs w:val="20"/>
        </w:rPr>
        <w:t>ridding</w:t>
      </w:r>
      <w:r w:rsidRPr="00AB2F01">
        <w:rPr>
          <w:rFonts w:ascii="Times New Roman" w:hAnsi="Times New Roman"/>
          <w:color w:val="FF0000"/>
          <w:sz w:val="20"/>
          <w:szCs w:val="20"/>
        </w:rPr>
        <w:t xml:space="preserve"> </w:t>
      </w:r>
      <w:r w:rsidRPr="00AB2F01">
        <w:rPr>
          <w:rFonts w:ascii="Times New Roman" w:hAnsi="Times New Roman"/>
          <w:sz w:val="20"/>
          <w:szCs w:val="20"/>
        </w:rPr>
        <w:t>(PCG) method [1] where sub holograms are generated for each individual depths of the object and finally accumulated the sub holograms to form a complete hologram. Look-up table method [7-</w:t>
      </w:r>
      <w:r w:rsidR="00A058E8" w:rsidRPr="00AB2F01">
        <w:rPr>
          <w:rFonts w:ascii="Times New Roman" w:hAnsi="Times New Roman"/>
          <w:sz w:val="20"/>
          <w:szCs w:val="20"/>
        </w:rPr>
        <w:t>9</w:t>
      </w:r>
      <w:r w:rsidRPr="00AB2F01">
        <w:rPr>
          <w:rFonts w:ascii="Times New Roman" w:hAnsi="Times New Roman"/>
          <w:sz w:val="20"/>
          <w:szCs w:val="20"/>
        </w:rPr>
        <w:t xml:space="preserve">] are used to store pre-computed calculation and use them later for </w:t>
      </w:r>
      <w:r w:rsidRPr="00AB2F01">
        <w:rPr>
          <w:rFonts w:ascii="Times New Roman" w:hAnsi="Times New Roman"/>
          <w:sz w:val="20"/>
          <w:szCs w:val="20"/>
        </w:rPr>
        <w:t>faster generation of hologram but unfortunately, these methods require large memory for data storage.</w:t>
      </w:r>
    </w:p>
    <w:p w:rsidR="00E02D7C" w:rsidRPr="00AB2F01" w:rsidRDefault="00E02D7C" w:rsidP="00A058E8">
      <w:pPr>
        <w:autoSpaceDE w:val="0"/>
        <w:autoSpaceDN w:val="0"/>
        <w:adjustRightInd w:val="0"/>
        <w:jc w:val="both"/>
        <w:rPr>
          <w:rFonts w:ascii="Times New Roman" w:hAnsi="Times New Roman"/>
          <w:sz w:val="20"/>
          <w:szCs w:val="20"/>
        </w:rPr>
      </w:pPr>
    </w:p>
    <w:p w:rsidR="00C60334" w:rsidRPr="00AB2F01" w:rsidRDefault="00F9517F" w:rsidP="00A058E8">
      <w:pPr>
        <w:autoSpaceDE w:val="0"/>
        <w:autoSpaceDN w:val="0"/>
        <w:adjustRightInd w:val="0"/>
        <w:jc w:val="both"/>
        <w:rPr>
          <w:rFonts w:ascii="Times New Roman" w:hAnsi="Times New Roman"/>
          <w:sz w:val="20"/>
          <w:szCs w:val="20"/>
        </w:rPr>
      </w:pPr>
      <w:r w:rsidRPr="00AB2F01">
        <w:rPr>
          <w:rFonts w:ascii="Times New Roman" w:hAnsi="Times New Roman"/>
          <w:sz w:val="20"/>
          <w:szCs w:val="20"/>
        </w:rPr>
        <mc:AlternateContent>
          <mc:Choice Requires="wpg">
            <w:drawing>
              <wp:anchor distT="0" distB="0" distL="114300" distR="114300" simplePos="0" relativeHeight="251658240" behindDoc="0" locked="0" layoutInCell="1" allowOverlap="1" wp14:anchorId="4BF09D36" wp14:editId="68CC10A2">
                <wp:simplePos x="0" y="0"/>
                <wp:positionH relativeFrom="column">
                  <wp:posOffset>98425</wp:posOffset>
                </wp:positionH>
                <wp:positionV relativeFrom="paragraph">
                  <wp:posOffset>1181100</wp:posOffset>
                </wp:positionV>
                <wp:extent cx="2846692" cy="1922965"/>
                <wp:effectExtent l="0" t="0" r="0" b="0"/>
                <wp:wrapTopAndBottom/>
                <wp:docPr id="27" name="Group 46"/>
                <wp:cNvGraphicFramePr/>
                <a:graphic xmlns:a="http://schemas.openxmlformats.org/drawingml/2006/main">
                  <a:graphicData uri="http://schemas.microsoft.com/office/word/2010/wordprocessingGroup">
                    <wpg:wgp>
                      <wpg:cNvGrpSpPr/>
                      <wpg:grpSpPr>
                        <a:xfrm>
                          <a:off x="0" y="0"/>
                          <a:ext cx="2846692" cy="1922965"/>
                          <a:chOff x="0" y="0"/>
                          <a:chExt cx="2846692" cy="1922965"/>
                        </a:xfrm>
                      </wpg:grpSpPr>
                      <wps:wsp>
                        <wps:cNvPr id="28" name="Oval 28"/>
                        <wps:cNvSpPr/>
                        <wps:spPr>
                          <a:xfrm>
                            <a:off x="285736" y="1"/>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Oval 29"/>
                        <wps:cNvSpPr/>
                        <wps:spPr>
                          <a:xfrm>
                            <a:off x="662387" y="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Oval 30"/>
                        <wps:cNvSpPr/>
                        <wps:spPr>
                          <a:xfrm>
                            <a:off x="1136233" y="4762"/>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Oval 31"/>
                        <wps:cNvSpPr/>
                        <wps:spPr>
                          <a:xfrm>
                            <a:off x="1403537" y="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wps:cNvSpPr/>
                        <wps:spPr>
                          <a:xfrm>
                            <a:off x="831433" y="23143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Oval 33"/>
                        <wps:cNvSpPr/>
                        <wps:spPr>
                          <a:xfrm>
                            <a:off x="1113025" y="231429"/>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Oval 34"/>
                        <wps:cNvSpPr/>
                        <wps:spPr>
                          <a:xfrm>
                            <a:off x="490523" y="231428"/>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Oval 35"/>
                        <wps:cNvSpPr/>
                        <wps:spPr>
                          <a:xfrm>
                            <a:off x="733411" y="467236"/>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Oval 36"/>
                        <wps:cNvSpPr/>
                        <wps:spPr>
                          <a:xfrm>
                            <a:off x="1200136" y="467236"/>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78632" y="864080"/>
                            <a:ext cx="2107341" cy="54677"/>
                          </a:xfrm>
                          <a:prstGeom prst="rect">
                            <a:avLst/>
                          </a:prstGeom>
                          <a:solidFill>
                            <a:schemeClr val="tx1">
                              <a:lumMod val="95000"/>
                              <a:lumOff val="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Straight Connector 38"/>
                        <wps:cNvCnPr/>
                        <wps:spPr>
                          <a:xfrm>
                            <a:off x="768058" y="529072"/>
                            <a:ext cx="163916" cy="335008"/>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591346" y="529149"/>
                            <a:ext cx="180168" cy="33588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763636" y="545753"/>
                            <a:ext cx="1" cy="338486"/>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41" name="TextBox 19"/>
                        <wps:cNvSpPr txBox="1"/>
                        <wps:spPr>
                          <a:xfrm>
                            <a:off x="681291" y="635050"/>
                            <a:ext cx="290830" cy="26924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R</w:t>
                              </w:r>
                              <w:r>
                                <w:rPr>
                                  <w:color w:val="000000" w:themeColor="text1" w:themeShade="80"/>
                                  <w:kern w:val="24"/>
                                  <w:position w:val="-5"/>
                                  <w:sz w:val="20"/>
                                  <w:szCs w:val="20"/>
                                  <w:vertAlign w:val="subscript"/>
                                </w:rPr>
                                <w:t>j</w:t>
                              </w:r>
                            </w:p>
                          </w:txbxContent>
                        </wps:txbx>
                        <wps:bodyPr wrap="none" rtlCol="0">
                          <a:spAutoFit/>
                        </wps:bodyPr>
                      </wps:wsp>
                      <wps:wsp>
                        <wps:cNvPr id="42" name="Straight Connector 42"/>
                        <wps:cNvCnPr/>
                        <wps:spPr>
                          <a:xfrm>
                            <a:off x="76186" y="529148"/>
                            <a:ext cx="21097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TextBox 21"/>
                        <wps:cNvSpPr txBox="1"/>
                        <wps:spPr>
                          <a:xfrm>
                            <a:off x="2137025" y="795507"/>
                            <a:ext cx="458470" cy="23749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WRP</w:t>
                              </w:r>
                            </w:p>
                          </w:txbxContent>
                        </wps:txbx>
                        <wps:bodyPr wrap="none" rtlCol="0">
                          <a:spAutoFit/>
                        </wps:bodyPr>
                      </wps:wsp>
                      <wps:wsp>
                        <wps:cNvPr id="44" name="TextBox 22"/>
                        <wps:cNvSpPr txBox="1"/>
                        <wps:spPr>
                          <a:xfrm>
                            <a:off x="2148827" y="1457602"/>
                            <a:ext cx="697865" cy="23749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Hologram</w:t>
                              </w:r>
                            </w:p>
                          </w:txbxContent>
                        </wps:txbx>
                        <wps:bodyPr wrap="none" rtlCol="0">
                          <a:spAutoFit/>
                        </wps:bodyPr>
                      </wps:wsp>
                      <wps:wsp>
                        <wps:cNvPr id="45" name="Right Brace 45"/>
                        <wps:cNvSpPr/>
                        <wps:spPr>
                          <a:xfrm rot="5400000">
                            <a:off x="641874" y="840195"/>
                            <a:ext cx="239569" cy="340627"/>
                          </a:xfrm>
                          <a:prstGeom prst="rightBrace">
                            <a:avLst>
                              <a:gd name="adj1" fmla="val 8333"/>
                              <a:gd name="adj2" fmla="val 55101"/>
                            </a:avLst>
                          </a:prstGeom>
                          <a:ln>
                            <a:solidFill>
                              <a:schemeClr val="tx2"/>
                            </a:solidFill>
                          </a:ln>
                        </wps:spPr>
                        <wps:style>
                          <a:lnRef idx="1">
                            <a:schemeClr val="accent6"/>
                          </a:lnRef>
                          <a:fillRef idx="0">
                            <a:schemeClr val="accent6"/>
                          </a:fillRef>
                          <a:effectRef idx="0">
                            <a:schemeClr val="accent6"/>
                          </a:effectRef>
                          <a:fontRef idx="minor">
                            <a:schemeClr val="tx1"/>
                          </a:fontRef>
                        </wps:style>
                        <wps:bodyPr rtlCol="0" anchor="ctr"/>
                      </wps:wsp>
                      <wps:wsp>
                        <wps:cNvPr id="46" name="TextBox 24"/>
                        <wps:cNvSpPr txBox="1"/>
                        <wps:spPr>
                          <a:xfrm>
                            <a:off x="456053" y="1102606"/>
                            <a:ext cx="800100" cy="23749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Active Area</w:t>
                              </w:r>
                            </w:p>
                          </w:txbxContent>
                        </wps:txbx>
                        <wps:bodyPr wrap="none" rtlCol="0">
                          <a:spAutoFit/>
                        </wps:bodyPr>
                      </wps:wsp>
                      <wps:wsp>
                        <wps:cNvPr id="47" name="TextBox 25"/>
                        <wps:cNvSpPr txBox="1"/>
                        <wps:spPr>
                          <a:xfrm>
                            <a:off x="177833" y="521173"/>
                            <a:ext cx="538480" cy="26924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P</w:t>
                              </w:r>
                              <w:r>
                                <w:rPr>
                                  <w:color w:val="000000" w:themeColor="text1" w:themeShade="80"/>
                                  <w:kern w:val="24"/>
                                  <w:position w:val="-5"/>
                                  <w:sz w:val="20"/>
                                  <w:szCs w:val="20"/>
                                  <w:vertAlign w:val="subscript"/>
                                </w:rPr>
                                <w:t>1</w:t>
                              </w:r>
                              <w:r>
                                <w:rPr>
                                  <w:color w:val="000000" w:themeColor="text1" w:themeShade="80"/>
                                  <w:kern w:val="24"/>
                                  <w:sz w:val="20"/>
                                  <w:szCs w:val="20"/>
                                </w:rPr>
                                <w:t>(x,y)</w:t>
                              </w:r>
                            </w:p>
                          </w:txbxContent>
                        </wps:txbx>
                        <wps:bodyPr wrap="none" rtlCol="0">
                          <a:spAutoFit/>
                        </wps:bodyPr>
                      </wps:wsp>
                      <wps:wsp>
                        <wps:cNvPr id="48" name="TextBox 27"/>
                        <wps:cNvSpPr txBox="1"/>
                        <wps:spPr>
                          <a:xfrm>
                            <a:off x="0" y="1685475"/>
                            <a:ext cx="2239645" cy="237490"/>
                          </a:xfrm>
                          <a:prstGeom prst="rect">
                            <a:avLst/>
                          </a:prstGeom>
                          <a:noFill/>
                        </wps:spPr>
                        <wps:txbx>
                          <w:txbxContent>
                            <w:p w:rsidR="00A058E8" w:rsidRDefault="00A058E8" w:rsidP="00A058E8">
                              <w:pPr>
                                <w:pStyle w:val="NormalWeb"/>
                                <w:spacing w:before="0" w:beforeAutospacing="0" w:after="0" w:afterAutospacing="0"/>
                              </w:pPr>
                              <w:r>
                                <w:rPr>
                                  <w:color w:val="000000" w:themeColor="text1" w:themeShade="80"/>
                                  <w:kern w:val="24"/>
                                  <w:sz w:val="20"/>
                                  <w:szCs w:val="20"/>
                                </w:rPr>
                                <w:t>Fig. 1. Hologram generation using WRP</w:t>
                              </w:r>
                            </w:p>
                          </w:txbxContent>
                        </wps:txbx>
                        <wps:bodyPr wrap="none" rtlCol="0">
                          <a:spAutoFit/>
                        </wps:bodyPr>
                      </wps:wsp>
                      <wps:wsp>
                        <wps:cNvPr id="49" name="Rectangle 49"/>
                        <wps:cNvSpPr/>
                        <wps:spPr>
                          <a:xfrm>
                            <a:off x="78632" y="1553531"/>
                            <a:ext cx="2107341" cy="54677"/>
                          </a:xfrm>
                          <a:prstGeom prst="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50" name="Down Arrow 50"/>
                        <wps:cNvSpPr/>
                        <wps:spPr>
                          <a:xfrm>
                            <a:off x="217798" y="995612"/>
                            <a:ext cx="290512" cy="4480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F09D36" id="Group 46" o:spid="_x0000_s1026" style="position:absolute;left:0;text-align:left;margin-left:7.75pt;margin-top:93pt;width:224.15pt;height:151.4pt;z-index:251658240" coordsize="28466,1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">
                <v:oval id="Oval 28" o:spid="_x0000_s1027" style="position:absolute;left:2857;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oval id="Oval 29" o:spid="_x0000_s1028" style="position:absolute;left:6623;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oval id="Oval 30" o:spid="_x0000_s1029" style="position:absolute;left:11362;top:47;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oval id="Oval 31" o:spid="_x0000_s1030" style="position:absolute;left:14035;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oval id="Oval 32" o:spid="_x0000_s1031" style="position:absolute;left:8314;top:2314;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oval id="Oval 33" o:spid="_x0000_s1032" style="position:absolute;left:11130;top:2314;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oval id="Oval 34" o:spid="_x0000_s1033" style="position:absolute;left:4905;top:2314;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6dM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n6dMYAAADbAAAADwAAAAAAAAAAAAAAAACYAgAAZHJz&#10;L2Rvd25yZXYueG1sUEsFBgAAAAAEAAQA9QAAAIsDAAAAAA==&#10;" fillcolor="#4f81bd [3204]" strokecolor="#243f60 [1604]" strokeweight="2pt"/>
                <v:oval id="Oval 35" o:spid="_x0000_s1034" style="position:absolute;left:7334;top:4672;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f78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Vf78YAAADbAAAADwAAAAAAAAAAAAAAAACYAgAAZHJz&#10;L2Rvd25yZXYueG1sUEsFBgAAAAAEAAQA9QAAAIsDAAAAAA==&#10;" fillcolor="#4f81bd [3204]" strokecolor="#243f60 [1604]" strokeweight="2pt"/>
                <v:oval id="Oval 36" o:spid="_x0000_s1035" style="position:absolute;left:12001;top:4672;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BmMYA&#10;AADbAAAADwAAAGRycy9kb3ducmV2LnhtbESPT2vCQBTE70K/w/IKXkQ3tRB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fBmMYAAADbAAAADwAAAAAAAAAAAAAAAACYAgAAZHJz&#10;L2Rvd25yZXYueG1sUEsFBgAAAAAEAAQA9QAAAIsDAAAAAA==&#10;" fillcolor="#4f81bd [3204]" strokecolor="#243f60 [1604]" strokeweight="2pt"/>
                <v:rect id="Rectangle 37" o:spid="_x0000_s1036" style="position:absolute;left:786;top:8640;width:21073;height: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F6cQA&#10;AADbAAAADwAAAGRycy9kb3ducmV2LnhtbESP0WrCQBRE3wv9h+UWfKubVrQSs5ESKgiC1NQPuGav&#10;SWj2btjdxuTv3UKhj8PMnGGy7Wg6MZDzrWUFL/MEBHFldcu1gvPX7nkNwgdkjZ1lUjCRh23++JBh&#10;qu2NTzSUoRYRwj5FBU0IfSqlrxoy6Oe2J47e1TqDIUpXS+3wFuGmk69JspIGW44LDfZUNFR9lz9G&#10;QX1eHvSHOw7GXqapKgr6XC2OSs2exvcNiEBj+A//tfdaweIN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ohenEAAAA2wAAAA8AAAAAAAAAAAAAAAAAmAIAAGRycy9k&#10;b3ducmV2LnhtbFBLBQYAAAAABAAEAPUAAACJAwAAAAA=&#10;" fillcolor="#0d0d0d [3069]" strokecolor="#0d0d0d [3069]" strokeweight="2pt"/>
                <v:line id="Straight Connector 38" o:spid="_x0000_s1037" style="position:absolute;visibility:visible;mso-wrap-style:square" from="7680,5290" to="9319,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5+TL8AAADbAAAADwAAAGRycy9kb3ducmV2LnhtbERPy4rCMBTdC/MP4Q6409QKg1SjiDCi&#10;q8HHostrc22KzU2niW3n781iwOXhvFebwdaio9ZXjhXMpgkI4sLpiksF18v3ZAHCB2SNtWNS8Ece&#10;NuuP0Qoz7Xo+UXcOpYgh7DNUYEJoMil9Yciin7qGOHJ311oMEbal1C32MdzWMk2SL2mx4thgsKGd&#10;oeJxfloFx/7pfg3eF/yT23m3v6WNy1Olxp/Ddgki0BDe4n/3QSuYx7HxS/w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5+TL8AAADbAAAADwAAAAAAAAAAAAAAAACh&#10;AgAAZHJzL2Rvd25yZXYueG1sUEsFBgAAAAAEAAQA+QAAAI0DAAAAAA==&#10;" strokecolor="#1f497d [3215]"/>
                <v:line id="Straight Connector 39" o:spid="_x0000_s1038" style="position:absolute;flip:x;visibility:visible;mso-wrap-style:square" from="5913,5291" to="7715,8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E9EMIAAADbAAAADwAAAGRycy9kb3ducmV2LnhtbESPzYrCQBCE74LvMLTgZdGJrohGRwmC&#10;uIKHXX/uTaZNgpmekBlNfHtHWPBYVNdXXct1a0rxoNoVlhWMhhEI4tTqgjMF59N2MAPhPLLG0jIp&#10;eJKD9arbWWKsbcN/9Dj6TAQIuxgV5N5XsZQuzcmgG9qKOHhXWxv0QdaZ1DU2AW5KOY6iqTRYcGjI&#10;saJNTunteDfhDXb7L8wmlx2ekv3kVx6a5HZQqt9rkwUIT63/HP+nf7SC7zm8twQA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E9EMIAAADbAAAADwAAAAAAAAAAAAAA&#10;AAChAgAAZHJzL2Rvd25yZXYueG1sUEsFBgAAAAAEAAQA+QAAAJADAAAAAA==&#10;" strokecolor="#1f497d [3215]"/>
                <v:line id="Straight Connector 40" o:spid="_x0000_s1039" style="position:absolute;flip:x;visibility:visible;mso-wrap-style:square" from="7636,5457" to="7636,8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mlcAAAADbAAAADwAAAGRycy9kb3ducmV2LnhtbERPTWvCQBC9F/oflil4qxtLCTV1FREK&#10;PdRDbQSPQ3a6CWZnw+7UxH/vHoQeH+97tZl8ry4UUxfYwGJegCJugu3YGah/Pp7fQCVBttgHJgNX&#10;SrBZPz6ssLJh5G+6HMSpHMKpQgOtyFBpnZqWPKZ5GIgz9xuiR8kwOm0jjjnc9/qlKErtsePc0OJA&#10;u5aa8+HPG1iO7lrUx+hFvsq0O27HU7l3xsyepu07KKFJ/sV396c18JrX5y/5B+j1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TZpXAAAAA2wAAAA8AAAAAAAAAAAAAAAAA&#10;oQIAAGRycy9kb3ducmV2LnhtbFBLBQYAAAAABAAEAPkAAACOAwAAAAA=&#10;" strokecolor="#8064a2 [3207]"/>
                <v:shapetype id="_x0000_t202" coordsize="21600,21600" o:spt="202" path="m,l,21600r21600,l21600,xe">
                  <v:stroke joinstyle="miter"/>
                  <v:path gradientshapeok="t" o:connecttype="rect"/>
                </v:shapetype>
                <v:shape id="TextBox 19" o:spid="_x0000_s1040" type="#_x0000_t202" style="position:absolute;left:6812;top:6350;width:2909;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wXcMA&#10;AADbAAAADwAAAGRycy9kb3ducmV2LnhtbESP0WrCQBRE34X+w3ILvukmoqLRVYpV8E2rfsAle5tN&#10;k70bsqum/XpXEPo4zMwZZrnubC1u1PrSsYJ0mIAgzp0uuVBwOe8GMxA+IGusHZOCX/KwXr31lphp&#10;d+cvup1CISKEfYYKTAhNJqXPDVn0Q9cQR+/btRZDlG0hdYv3CLe1HCXJVFosOS4YbGhjKK9OV6tg&#10;lthDVc1HR2/Hf+n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9wXcMAAADbAAAADwAAAAAAAAAAAAAAAACYAgAAZHJzL2Rv&#10;d25yZXYueG1sUEsFBgAAAAAEAAQA9QAAAIgDA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R</w:t>
                        </w:r>
                        <w:r>
                          <w:rPr>
                            <w:color w:val="000000" w:themeColor="text1" w:themeShade="80"/>
                            <w:kern w:val="24"/>
                            <w:position w:val="-5"/>
                            <w:sz w:val="20"/>
                            <w:szCs w:val="20"/>
                            <w:vertAlign w:val="subscript"/>
                          </w:rPr>
                          <w:t>j</w:t>
                        </w:r>
                      </w:p>
                    </w:txbxContent>
                  </v:textbox>
                </v:shape>
                <v:line id="Straight Connector 42" o:spid="_x0000_s1041" style="position:absolute;visibility:visible;mso-wrap-style:square" from="761,5291" to="21859,5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pacQAAADbAAAADwAAAGRycy9kb3ducmV2LnhtbESPUWvCQBCE3wv9D8cW+lYvjVU09RQR&#10;BGn7ou0PWHPbJJjbS+9Wjf31vYLg4zAz3zCzRe9adaIQG88GngcZKOLS24YrA1+f66cJqCjIFlvP&#10;ZOBCERbz+7sZFtafeUunnVQqQTgWaKAW6QqtY1mTwzjwHXHyvn1wKEmGStuA5wR3rc6zbKwdNpwW&#10;auxoVVN52B2dgZ/3j0287NtcxqPft0NYTqYyjMY8PvTLV1BCvdzC1/bGGnjJ4f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elpxAAAANsAAAAPAAAAAAAAAAAA&#10;AAAAAKECAABkcnMvZG93bnJldi54bWxQSwUGAAAAAAQABAD5AAAAkgMAAAAA&#10;" strokecolor="#4579b8 [3044]"/>
                <v:shape id="TextBox 21" o:spid="_x0000_s1042" type="#_x0000_t202" style="position:absolute;left:21370;top:7955;width:4584;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WRP</w:t>
                        </w:r>
                      </w:p>
                    </w:txbxContent>
                  </v:textbox>
                </v:shape>
                <v:shape id="TextBox 22" o:spid="_x0000_s1043" type="#_x0000_t202" style="position:absolute;left:21488;top:14576;width:6978;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Hologram</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5" o:spid="_x0000_s1044" type="#_x0000_t88" style="position:absolute;left:6418;top:8402;width:2395;height:340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EAcQA&#10;AADbAAAADwAAAGRycy9kb3ducmV2LnhtbESP3WrCQBSE7wt9h+UUvBHd+FPR1FVEkIrQi6Y+wCF7&#10;TEKzZ8PuapI+vSsIvRxm5htmve1MLW7kfGVZwWScgCDOra64UHD+OYyWIHxA1lhbJgU9edhuXl/W&#10;mGrb8jfdslCICGGfooIyhCaV0uclGfRj2xBH72KdwRClK6R22Ea4qeU0SRbSYMVxocSG9iXlv9nV&#10;KPjLeNXOcurr2Wk3/+oZP4cOlRq8dbsPEIG68B9+to9awfwdHl/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HRAHEAAAA2wAAAA8AAAAAAAAAAAAAAAAAmAIAAGRycy9k&#10;b3ducmV2LnhtbFBLBQYAAAAABAAEAPUAAACJAwAAAAA=&#10;" adj="1266,11902" strokecolor="#1f497d [3215]"/>
                <v:shape id="TextBox 24" o:spid="_x0000_s1045" type="#_x0000_t202" style="position:absolute;left:4560;top:11026;width:8001;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Active Area</w:t>
                        </w:r>
                      </w:p>
                    </w:txbxContent>
                  </v:textbox>
                </v:shape>
                <v:shape id="TextBox 25" o:spid="_x0000_s1046" type="#_x0000_t202" style="position:absolute;left:1778;top:5211;width:5385;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P</w:t>
                        </w:r>
                        <w:r>
                          <w:rPr>
                            <w:color w:val="000000" w:themeColor="text1" w:themeShade="80"/>
                            <w:kern w:val="24"/>
                            <w:position w:val="-5"/>
                            <w:sz w:val="20"/>
                            <w:szCs w:val="20"/>
                            <w:vertAlign w:val="subscript"/>
                          </w:rPr>
                          <w:t>1</w:t>
                        </w:r>
                        <w:r>
                          <w:rPr>
                            <w:color w:val="000000" w:themeColor="text1" w:themeShade="80"/>
                            <w:kern w:val="24"/>
                            <w:sz w:val="20"/>
                            <w:szCs w:val="20"/>
                          </w:rPr>
                          <w:t>(x,y)</w:t>
                        </w:r>
                      </w:p>
                    </w:txbxContent>
                  </v:textbox>
                </v:shape>
                <v:shape id="TextBox 27" o:spid="_x0000_s1047" type="#_x0000_t202" style="position:absolute;top:16854;width:22396;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XZwL8A&#10;AADbAAAADwAAAGRycy9kb3ducmV2LnhtbERPy4rCMBTdD/gP4QruxlTRQatRxAe4c3x8wKW5NrXN&#10;TWmidubrzUJweTjv+bK1lXhQ4wvHCgb9BARx5nTBuYLLefc9AeEDssbKMSn4Iw/LRedrjql2Tz7S&#10;4xRyEUPYp6jAhFCnUvrMkEXfdzVx5K6usRgibHKpG3zGcFvJYZL8SIsFxwaDNa0NZeXpbhVMEnso&#10;y+nw19vR/2Bs1hu3rW9K9brtagYiUBs+4rd7rxWM4tj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dnAvwAAANsAAAAPAAAAAAAAAAAAAAAAAJgCAABkcnMvZG93bnJl&#10;di54bWxQSwUGAAAAAAQABAD1AAAAhAMAAAAA&#10;" filled="f" stroked="f">
                  <v:textbox style="mso-fit-shape-to-text:t">
                    <w:txbxContent>
                      <w:p w:rsidR="00A058E8" w:rsidRDefault="00A058E8" w:rsidP="00A058E8">
                        <w:pPr>
                          <w:pStyle w:val="NormalWeb"/>
                          <w:spacing w:before="0" w:beforeAutospacing="0" w:after="0" w:afterAutospacing="0"/>
                        </w:pPr>
                        <w:r>
                          <w:rPr>
                            <w:color w:val="000000" w:themeColor="text1" w:themeShade="80"/>
                            <w:kern w:val="24"/>
                            <w:sz w:val="20"/>
                            <w:szCs w:val="20"/>
                          </w:rPr>
                          <w:t>Fig. 1. Hologram generation using WRP</w:t>
                        </w:r>
                      </w:p>
                    </w:txbxContent>
                  </v:textbox>
                </v:shape>
                <v:rect id="Rectangle 49" o:spid="_x0000_s1048" style="position:absolute;left:786;top:15535;width:21073;height: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3LsUA&#10;AADbAAAADwAAAGRycy9kb3ducmV2LnhtbESPW4vCMBSE3xf8D+EI+yKaeqFo1yjisuiLC+vl/dCc&#10;bYvNSTeJWv+9EYR9HGbmG2a+bE0truR8ZVnBcJCAIM6trrhQcDx89acgfEDWWFsmBXfysFx03uaY&#10;aXvjH7ruQyEihH2GCsoQmkxKn5dk0A9sQxy9X+sMhihdIbXDW4SbWo6SJJUGK44LJTa0Lik/7y9G&#10;wW7i3ah3PvWK779x+tlu1pd0d1fqvduuPkAEasN/+NXeagWTGTy/x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jcu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0" o:spid="_x0000_s1049" type="#_x0000_t67" style="position:absolute;left:2177;top:9956;width:2906;height:4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AZsAA&#10;AADbAAAADwAAAGRycy9kb3ducmV2LnhtbERPTWvCQBC9F/wPywje6saCVqKriEWQHloaxfOQHZNo&#10;djZmxxj/ffdQ6PHxvpfr3tWqozZUng1Mxgko4tzbigsDx8PudQ4qCLLF2jMZeFKA9WrwssTU+gf/&#10;UJdJoWIIhxQNlCJNqnXIS3IYxr4hjtzZtw4lwrbQtsVHDHe1fkuSmXZYcWwosaFtSfk1uzsD3837&#10;LlxP+cdzPus+v24XyXgrxoyG/WYBSqiXf/Gfe28NTOP6+C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iAZsAAAADbAAAADwAAAAAAAAAAAAAAAACYAgAAZHJzL2Rvd25y&#10;ZXYueG1sUEsFBgAAAAAEAAQA9QAAAIUDAAAAAA==&#10;" adj="14597" fillcolor="#4f81bd [3204]" strokecolor="#243f60 [1604]" strokeweight="2pt"/>
                <w10:wrap type="topAndBottom"/>
              </v:group>
            </w:pict>
          </mc:Fallback>
        </mc:AlternateContent>
      </w:r>
      <w:r w:rsidR="0040421B" w:rsidRPr="00AB2F01">
        <w:rPr>
          <w:rFonts w:ascii="Times New Roman" w:hAnsi="Times New Roman"/>
          <w:sz w:val="20"/>
          <w:szCs w:val="20"/>
        </w:rPr>
        <w:t xml:space="preserve">Shimobaba et al. introduced wavefront recording plane (WRP) where a virtual plane, WRP, </w:t>
      </w:r>
      <w:r w:rsidR="0040421B" w:rsidRPr="00AB2F01">
        <w:rPr>
          <w:rFonts w:ascii="Times New Roman" w:hAnsi="Times New Roman"/>
          <w:color w:val="000000"/>
          <w:sz w:val="20"/>
          <w:szCs w:val="20"/>
        </w:rPr>
        <w:t xml:space="preserve">is placed close to the object point and parallel to the hologram plane </w:t>
      </w:r>
      <w:r w:rsidR="0040421B" w:rsidRPr="00AB2F01">
        <w:rPr>
          <w:rFonts w:ascii="Times New Roman" w:hAnsi="Times New Roman"/>
          <w:sz w:val="20"/>
          <w:szCs w:val="20"/>
        </w:rPr>
        <w:t xml:space="preserve">[2-3]. </w:t>
      </w:r>
      <w:r w:rsidR="0040421B" w:rsidRPr="00AB2F01">
        <w:rPr>
          <w:rFonts w:ascii="Times New Roman" w:hAnsi="Times New Roman"/>
          <w:color w:val="000000"/>
          <w:sz w:val="20"/>
          <w:szCs w:val="20"/>
        </w:rPr>
        <w:t xml:space="preserve">Instead of direct calculation of </w:t>
      </w:r>
      <w:r w:rsidR="0040421B" w:rsidRPr="00AB2F01">
        <w:rPr>
          <w:rFonts w:ascii="Times New Roman" w:hAnsi="Times New Roman"/>
          <w:sz w:val="20"/>
          <w:szCs w:val="20"/>
        </w:rPr>
        <w:t xml:space="preserve">the optical field from a 3D object to the hologram plane, the optical field only calculate the active area of the WRP, as shown in Fig. 1, and then propagate to the hologram plane by the Fast Fourier Transform (FFT). </w:t>
      </w:r>
    </w:p>
    <w:p w:rsidR="00A4584A" w:rsidRPr="00AB2F01" w:rsidRDefault="0040421B" w:rsidP="00A058E8">
      <w:pPr>
        <w:autoSpaceDE w:val="0"/>
        <w:autoSpaceDN w:val="0"/>
        <w:adjustRightInd w:val="0"/>
        <w:jc w:val="both"/>
        <w:rPr>
          <w:rFonts w:ascii="Times New Roman" w:hAnsi="Times New Roman"/>
          <w:bCs/>
          <w:color w:val="222222"/>
          <w:sz w:val="20"/>
          <w:szCs w:val="20"/>
          <w:shd w:val="clear" w:color="auto" w:fill="FFFFFF"/>
        </w:rPr>
      </w:pPr>
      <w:r w:rsidRPr="00AB2F01">
        <w:rPr>
          <w:rFonts w:ascii="Times New Roman" w:hAnsi="Times New Roman"/>
          <w:sz w:val="20"/>
          <w:szCs w:val="20"/>
        </w:rPr>
        <w:lastRenderedPageBreak/>
        <w:t xml:space="preserve">However, for long depth objects, due to large distance between the object points and WRP the active area size </w:t>
      </w:r>
      <w:r w:rsidR="00E02D7C">
        <w:rPr>
          <w:rFonts w:ascii="Times New Roman" w:hAnsi="Times New Roman"/>
          <w:sz w:val="20"/>
          <w:szCs w:val="20"/>
        </w:rPr>
        <w:t xml:space="preserve">would </w:t>
      </w:r>
      <w:r w:rsidR="00E02D7C" w:rsidRPr="00AB2F01">
        <w:rPr>
          <w:rFonts w:ascii="Times New Roman" w:hAnsi="Times New Roman"/>
          <w:sz w:val="20"/>
          <w:szCs w:val="20"/>
        </w:rPr>
        <w:t>also</w:t>
      </w:r>
      <w:r w:rsidRPr="00AB2F01">
        <w:rPr>
          <w:rFonts w:ascii="Times New Roman" w:hAnsi="Times New Roman"/>
          <w:sz w:val="20"/>
          <w:szCs w:val="20"/>
        </w:rPr>
        <w:t xml:space="preserve"> </w:t>
      </w:r>
      <w:r w:rsidR="00E02D7C">
        <w:rPr>
          <w:rFonts w:ascii="Times New Roman" w:hAnsi="Times New Roman"/>
          <w:sz w:val="20"/>
          <w:szCs w:val="20"/>
        </w:rPr>
        <w:t xml:space="preserve">be </w:t>
      </w:r>
      <w:r w:rsidRPr="00AB2F01">
        <w:rPr>
          <w:rFonts w:ascii="Times New Roman" w:hAnsi="Times New Roman"/>
          <w:sz w:val="20"/>
          <w:szCs w:val="20"/>
        </w:rPr>
        <w:t xml:space="preserve">large; thus computation time </w:t>
      </w:r>
      <w:r w:rsidR="00E02D7C">
        <w:rPr>
          <w:rFonts w:ascii="Times New Roman" w:hAnsi="Times New Roman"/>
          <w:sz w:val="20"/>
          <w:szCs w:val="20"/>
        </w:rPr>
        <w:t>would</w:t>
      </w:r>
      <w:r w:rsidRPr="00AB2F01">
        <w:rPr>
          <w:rFonts w:ascii="Times New Roman" w:hAnsi="Times New Roman"/>
          <w:sz w:val="20"/>
          <w:szCs w:val="20"/>
        </w:rPr>
        <w:t xml:space="preserve"> still</w:t>
      </w:r>
      <w:r w:rsidR="00E02D7C">
        <w:rPr>
          <w:rFonts w:ascii="Times New Roman" w:hAnsi="Times New Roman"/>
          <w:sz w:val="20"/>
          <w:szCs w:val="20"/>
        </w:rPr>
        <w:t xml:space="preserve"> be</w:t>
      </w:r>
      <w:r w:rsidRPr="00AB2F01">
        <w:rPr>
          <w:rFonts w:ascii="Times New Roman" w:hAnsi="Times New Roman"/>
          <w:sz w:val="20"/>
          <w:szCs w:val="20"/>
        </w:rPr>
        <w:t xml:space="preserve"> high.  Anh-Hoang et al proposed double WRP to reduce the calculation further [4] where they introduced two WRPS at two different distances from object. The usage of GPU and lesser distance between object and the WRPS lowered the calculation time. </w:t>
      </w:r>
      <w:r w:rsidRPr="00AB2F01">
        <w:rPr>
          <w:rFonts w:ascii="Times New Roman" w:hAnsi="Times New Roman"/>
          <w:bCs/>
          <w:color w:val="222222"/>
          <w:sz w:val="20"/>
          <w:szCs w:val="20"/>
          <w:shd w:val="clear" w:color="auto" w:fill="FFFFFF"/>
        </w:rPr>
        <w:t>Arai</w:t>
      </w:r>
      <w:r w:rsidRPr="00AB2F01">
        <w:rPr>
          <w:rFonts w:ascii="Times New Roman" w:hAnsi="Times New Roman"/>
          <w:sz w:val="20"/>
          <w:szCs w:val="20"/>
        </w:rPr>
        <w:t xml:space="preserve"> et al. proposed acceleration of CGH generation using tilted WRP which uses “Least Square Tilted WRP method” and “RANSAC Multi-Tilted WRP method.” to maintain the minimum distance between the WRP and curved sides of the object [5].  Later, </w:t>
      </w:r>
      <w:r w:rsidRPr="00AB2F01">
        <w:rPr>
          <w:rFonts w:ascii="Times New Roman" w:hAnsi="Times New Roman"/>
          <w:bCs/>
          <w:color w:val="222222"/>
          <w:sz w:val="20"/>
          <w:szCs w:val="20"/>
          <w:shd w:val="clear" w:color="auto" w:fill="FFFFFF"/>
        </w:rPr>
        <w:t xml:space="preserve">Hasegawa et al proposed a multiple WRP (M-WRPs) method to optimize the number of WRPs and their arrangements automatically [6]. Recently, </w:t>
      </w:r>
      <w:r w:rsidRPr="00AB2F01">
        <w:rPr>
          <w:rFonts w:ascii="Times New Roman" w:hAnsi="Times New Roman"/>
          <w:sz w:val="20"/>
          <w:szCs w:val="20"/>
        </w:rPr>
        <w:t>Piao et al proposed a method for i</w:t>
      </w:r>
      <w:r w:rsidRPr="00AB2F01">
        <w:rPr>
          <w:rFonts w:ascii="Times New Roman" w:hAnsi="Times New Roman"/>
          <w:bCs/>
          <w:sz w:val="20"/>
          <w:szCs w:val="20"/>
        </w:rPr>
        <w:t xml:space="preserve">mage quality enhancement for M-WRPs [11]. In this method WRP is set at each layer using fixed active area size. However, fixed activation area might over-estimate or under-estimate the color uniformity. </w:t>
      </w:r>
    </w:p>
    <w:p w:rsidR="00356FC1" w:rsidRPr="00AB2F01" w:rsidRDefault="00356FC1" w:rsidP="00A058E8">
      <w:pPr>
        <w:autoSpaceDE w:val="0"/>
        <w:autoSpaceDN w:val="0"/>
        <w:adjustRightInd w:val="0"/>
        <w:jc w:val="both"/>
        <w:rPr>
          <w:rFonts w:ascii="Times New Roman" w:hAnsi="Times New Roman"/>
          <w:bCs/>
          <w:color w:val="222222"/>
          <w:sz w:val="20"/>
          <w:szCs w:val="20"/>
          <w:shd w:val="clear" w:color="auto" w:fill="FFFFFF"/>
        </w:rPr>
      </w:pPr>
    </w:p>
    <w:p w:rsidR="0040421B" w:rsidRPr="00E02D7C" w:rsidRDefault="0040421B" w:rsidP="00A4584A">
      <w:pPr>
        <w:autoSpaceDE w:val="0"/>
        <w:autoSpaceDN w:val="0"/>
        <w:adjustRightInd w:val="0"/>
        <w:jc w:val="both"/>
        <w:rPr>
          <w:rFonts w:ascii="Times New Roman" w:hAnsi="Times New Roman"/>
          <w:bCs/>
          <w:color w:val="FF0000"/>
          <w:sz w:val="20"/>
          <w:szCs w:val="20"/>
          <w:shd w:val="clear" w:color="auto" w:fill="FFFFFF"/>
        </w:rPr>
      </w:pPr>
      <w:r w:rsidRPr="00E02D7C">
        <w:rPr>
          <w:rFonts w:ascii="Times New Roman" w:hAnsi="Times New Roman"/>
          <w:bCs/>
          <w:color w:val="FF0000"/>
          <w:sz w:val="20"/>
          <w:szCs w:val="20"/>
          <w:shd w:val="clear" w:color="auto" w:fill="FFFFFF"/>
        </w:rPr>
        <w:t xml:space="preserve">Unfortunately, </w:t>
      </w:r>
      <w:r w:rsidR="00356FC1" w:rsidRPr="00E02D7C">
        <w:rPr>
          <w:rFonts w:ascii="Times New Roman" w:hAnsi="Times New Roman"/>
          <w:bCs/>
          <w:color w:val="FF0000"/>
          <w:sz w:val="20"/>
          <w:szCs w:val="20"/>
          <w:shd w:val="clear" w:color="auto" w:fill="FFFFFF"/>
        </w:rPr>
        <w:t>for</w:t>
      </w:r>
      <w:r w:rsidRPr="00E02D7C">
        <w:rPr>
          <w:rFonts w:ascii="Times New Roman" w:hAnsi="Times New Roman"/>
          <w:bCs/>
          <w:color w:val="FF0000"/>
          <w:sz w:val="20"/>
          <w:szCs w:val="20"/>
          <w:shd w:val="clear" w:color="auto" w:fill="FFFFFF"/>
        </w:rPr>
        <w:t xml:space="preserve"> each depth</w:t>
      </w:r>
      <w:r w:rsidR="00356FC1" w:rsidRPr="00E02D7C">
        <w:rPr>
          <w:rFonts w:ascii="Times New Roman" w:hAnsi="Times New Roman"/>
          <w:bCs/>
          <w:color w:val="FF0000"/>
          <w:sz w:val="20"/>
          <w:szCs w:val="20"/>
          <w:shd w:val="clear" w:color="auto" w:fill="FFFFFF"/>
        </w:rPr>
        <w:t xml:space="preserve"> range</w:t>
      </w:r>
      <w:r w:rsidRPr="00E02D7C">
        <w:rPr>
          <w:rFonts w:ascii="Times New Roman" w:hAnsi="Times New Roman"/>
          <w:bCs/>
          <w:color w:val="FF0000"/>
          <w:sz w:val="20"/>
          <w:szCs w:val="20"/>
          <w:shd w:val="clear" w:color="auto" w:fill="FFFFFF"/>
        </w:rPr>
        <w:t>, higher the distance between the object points in the farther depth and the WRP the higher will be calculation time for CGH generation.</w:t>
      </w:r>
    </w:p>
    <w:p w:rsidR="0040421B" w:rsidRPr="00AB2F01" w:rsidRDefault="0040421B" w:rsidP="00A4584A">
      <w:pPr>
        <w:autoSpaceDE w:val="0"/>
        <w:autoSpaceDN w:val="0"/>
        <w:adjustRightInd w:val="0"/>
        <w:jc w:val="both"/>
        <w:rPr>
          <w:rFonts w:ascii="Times New Roman" w:hAnsi="Times New Roman"/>
          <w:bCs/>
          <w:color w:val="222222"/>
          <w:sz w:val="20"/>
          <w:szCs w:val="20"/>
          <w:shd w:val="clear" w:color="auto" w:fill="FFFFFF"/>
        </w:rPr>
      </w:pPr>
    </w:p>
    <w:p w:rsidR="0040421B" w:rsidRPr="00AB2F01" w:rsidRDefault="00E02D7C" w:rsidP="00A4584A">
      <w:pPr>
        <w:autoSpaceDE w:val="0"/>
        <w:autoSpaceDN w:val="0"/>
        <w:adjustRightInd w:val="0"/>
        <w:jc w:val="both"/>
        <w:rPr>
          <w:rFonts w:ascii="Times New Roman" w:hAnsi="Times New Roman"/>
          <w:sz w:val="20"/>
          <w:szCs w:val="20"/>
        </w:rPr>
      </w:pPr>
      <w:r>
        <w:rPr>
          <w:rFonts w:ascii="Times New Roman" w:hAnsi="Times New Roman"/>
          <w:bCs/>
          <w:color w:val="222222"/>
          <w:sz w:val="20"/>
          <w:szCs w:val="20"/>
          <w:shd w:val="clear" w:color="auto" w:fill="FFFFFF"/>
        </w:rPr>
        <w:t>In</w:t>
      </w:r>
      <w:r w:rsidR="0040421B" w:rsidRPr="00AB2F01">
        <w:rPr>
          <w:rFonts w:ascii="Times New Roman" w:hAnsi="Times New Roman"/>
          <w:bCs/>
          <w:color w:val="222222"/>
          <w:sz w:val="20"/>
          <w:szCs w:val="20"/>
          <w:shd w:val="clear" w:color="auto" w:fill="FFFFFF"/>
        </w:rPr>
        <w:t xml:space="preserve"> this paper, a fast and efficient method is proposed for </w:t>
      </w:r>
      <w:r w:rsidR="00CB4367">
        <w:rPr>
          <w:rFonts w:ascii="Times New Roman" w:hAnsi="Times New Roman"/>
          <w:bCs/>
          <w:color w:val="222222"/>
          <w:sz w:val="20"/>
          <w:szCs w:val="20"/>
          <w:shd w:val="clear" w:color="auto" w:fill="FFFFFF"/>
        </w:rPr>
        <w:t>arrangement of WRPs position for point-cloud of objects with non-uniform distribution of object points.</w:t>
      </w:r>
      <w:r w:rsidR="0040421B" w:rsidRPr="00AB2F01">
        <w:rPr>
          <w:rFonts w:ascii="Times New Roman" w:hAnsi="Times New Roman"/>
          <w:sz w:val="20"/>
          <w:szCs w:val="20"/>
        </w:rPr>
        <w:t xml:space="preserve"> The proposed method creates WRP based on the number of object points in each depth layer. Due to prioritizing depth layers with higher number of object points and optimum distance between the objects points and WRP faster calculation with </w:t>
      </w:r>
      <w:r w:rsidR="00A058E8" w:rsidRPr="00AB2F01">
        <w:rPr>
          <w:rFonts w:ascii="Times New Roman" w:hAnsi="Times New Roman"/>
          <w:sz w:val="20"/>
          <w:szCs w:val="20"/>
        </w:rPr>
        <w:t>higher</w:t>
      </w:r>
      <w:r w:rsidR="0040421B" w:rsidRPr="00AB2F01">
        <w:rPr>
          <w:rFonts w:ascii="Times New Roman" w:hAnsi="Times New Roman"/>
          <w:sz w:val="20"/>
          <w:szCs w:val="20"/>
        </w:rPr>
        <w:t xml:space="preserve"> reconstructed image can be achieved.</w:t>
      </w:r>
    </w:p>
    <w:p w:rsidR="00032E17" w:rsidRDefault="00032E17" w:rsidP="00032E17">
      <w:pPr>
        <w:pStyle w:val="12Head1"/>
        <w:rPr>
          <w:rFonts w:ascii="Times New Roman" w:hAnsi="Times New Roman" w:cs="Times New Roman"/>
          <w:sz w:val="20"/>
          <w:szCs w:val="20"/>
        </w:rPr>
      </w:pPr>
      <w:r w:rsidRPr="00AB2F01">
        <w:rPr>
          <w:rFonts w:ascii="Times New Roman" w:hAnsi="Times New Roman" w:cs="Times New Roman"/>
          <w:sz w:val="20"/>
          <w:szCs w:val="20"/>
        </w:rPr>
        <w:t xml:space="preserve">2. </w:t>
      </w:r>
      <w:r>
        <w:rPr>
          <w:rFonts w:ascii="Times New Roman" w:hAnsi="Times New Roman" w:cs="Times New Roman"/>
          <w:sz w:val="20"/>
          <w:szCs w:val="20"/>
        </w:rPr>
        <w:t>Conventional M-WRPs method</w:t>
      </w:r>
    </w:p>
    <w:p w:rsidR="00CB4367" w:rsidRDefault="00CB4367" w:rsidP="00E02D7C">
      <w:pPr>
        <w:autoSpaceDE w:val="0"/>
        <w:autoSpaceDN w:val="0"/>
        <w:adjustRightInd w:val="0"/>
        <w:jc w:val="both"/>
        <w:rPr>
          <w:rFonts w:ascii="Times New Roman" w:hAnsi="Times New Roman"/>
          <w:bCs/>
          <w:sz w:val="20"/>
          <w:szCs w:val="20"/>
        </w:rPr>
      </w:pPr>
    </w:p>
    <w:p w:rsidR="00E02D7C" w:rsidRPr="00AB2F01" w:rsidRDefault="00CB4367" w:rsidP="00E02D7C">
      <w:pPr>
        <w:autoSpaceDE w:val="0"/>
        <w:autoSpaceDN w:val="0"/>
        <w:adjustRightInd w:val="0"/>
        <w:jc w:val="both"/>
        <w:rPr>
          <w:rFonts w:ascii="Times New Roman" w:hAnsi="Times New Roman"/>
          <w:bCs/>
          <w:color w:val="222222"/>
          <w:sz w:val="20"/>
          <w:szCs w:val="20"/>
          <w:shd w:val="clear" w:color="auto" w:fill="FFFFFF"/>
        </w:rPr>
      </w:pPr>
      <w:r w:rsidRPr="00AB2F01">
        <w:rPr>
          <w:rFonts w:ascii="Times New Roman" w:hAnsi="Times New Roman"/>
          <w:bCs/>
          <w:color w:val="222222"/>
          <w:sz w:val="20"/>
          <w:szCs w:val="20"/>
          <w:shd w:val="clear" w:color="auto" w:fill="FFFFFF"/>
        </w:rPr>
        <mc:AlternateContent>
          <mc:Choice Requires="wpg">
            <w:drawing>
              <wp:anchor distT="0" distB="0" distL="114300" distR="114300" simplePos="0" relativeHeight="251662336" behindDoc="0" locked="0" layoutInCell="1" allowOverlap="1" wp14:anchorId="0B67A19F" wp14:editId="21B019AB">
                <wp:simplePos x="0" y="0"/>
                <wp:positionH relativeFrom="column">
                  <wp:posOffset>74786</wp:posOffset>
                </wp:positionH>
                <wp:positionV relativeFrom="paragraph">
                  <wp:posOffset>520945</wp:posOffset>
                </wp:positionV>
                <wp:extent cx="3113405" cy="2496185"/>
                <wp:effectExtent l="0" t="0" r="0" b="0"/>
                <wp:wrapTopAndBottom/>
                <wp:docPr id="706" name="Group 339"/>
                <wp:cNvGraphicFramePr/>
                <a:graphic xmlns:a="http://schemas.openxmlformats.org/drawingml/2006/main">
                  <a:graphicData uri="http://schemas.microsoft.com/office/word/2010/wordprocessingGroup">
                    <wpg:wgp>
                      <wpg:cNvGrpSpPr/>
                      <wpg:grpSpPr>
                        <a:xfrm>
                          <a:off x="0" y="0"/>
                          <a:ext cx="3113405" cy="2496185"/>
                          <a:chOff x="0" y="0"/>
                          <a:chExt cx="3113405" cy="2496361"/>
                        </a:xfrm>
                      </wpg:grpSpPr>
                      <wps:wsp>
                        <wps:cNvPr id="707" name="Oval 707"/>
                        <wps:cNvSpPr/>
                        <wps:spPr>
                          <a:xfrm>
                            <a:off x="1989676" y="41425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8" name="Straight Connector 708"/>
                        <wps:cNvCnPr/>
                        <wps:spPr>
                          <a:xfrm>
                            <a:off x="648999" y="631914"/>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9" name="Oval 709"/>
                        <wps:cNvSpPr/>
                        <wps:spPr>
                          <a:xfrm>
                            <a:off x="799321" y="58970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0" name="Oval 710"/>
                        <wps:cNvSpPr/>
                        <wps:spPr>
                          <a:xfrm>
                            <a:off x="1982054" y="58998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1" name="Straight Connector 711"/>
                        <wps:cNvCnPr/>
                        <wps:spPr>
                          <a:xfrm>
                            <a:off x="656620" y="744310"/>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2" name="Oval 712"/>
                        <wps:cNvSpPr/>
                        <wps:spPr>
                          <a:xfrm>
                            <a:off x="1027225" y="70888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3" name="Oval 713"/>
                        <wps:cNvSpPr/>
                        <wps:spPr>
                          <a:xfrm>
                            <a:off x="1494757" y="115564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4" name="Straight Connector 714"/>
                        <wps:cNvCnPr/>
                        <wps:spPr>
                          <a:xfrm>
                            <a:off x="654237" y="1197542"/>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5" name="Straight Connector 715"/>
                        <wps:cNvCnPr/>
                        <wps:spPr>
                          <a:xfrm>
                            <a:off x="659001" y="1334702"/>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6" name="Oval 716"/>
                        <wps:cNvSpPr/>
                        <wps:spPr>
                          <a:xfrm>
                            <a:off x="993187" y="1453366"/>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7" name="Oval 717"/>
                        <wps:cNvSpPr/>
                        <wps:spPr>
                          <a:xfrm>
                            <a:off x="1233354" y="1305018"/>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8" name="Straight Connector 718"/>
                        <wps:cNvCnPr/>
                        <wps:spPr>
                          <a:xfrm>
                            <a:off x="656619" y="1502342"/>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9" name="Oval 719"/>
                        <wps:cNvSpPr/>
                        <wps:spPr>
                          <a:xfrm>
                            <a:off x="1233354" y="159877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0" name="Straight Connector 720"/>
                        <wps:cNvCnPr/>
                        <wps:spPr>
                          <a:xfrm>
                            <a:off x="654237" y="1649859"/>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1" name="Oval 721"/>
                        <wps:cNvSpPr/>
                        <wps:spPr>
                          <a:xfrm>
                            <a:off x="1236591" y="117288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2" name="Oval 722"/>
                        <wps:cNvSpPr/>
                        <wps:spPr>
                          <a:xfrm>
                            <a:off x="1233354" y="70419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3" name="Oval 723"/>
                        <wps:cNvSpPr/>
                        <wps:spPr>
                          <a:xfrm>
                            <a:off x="1784136" y="703226"/>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4" name="Oval 724"/>
                        <wps:cNvSpPr/>
                        <wps:spPr>
                          <a:xfrm>
                            <a:off x="786629" y="160100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5" name="Oval 725"/>
                        <wps:cNvSpPr/>
                        <wps:spPr>
                          <a:xfrm>
                            <a:off x="1989674" y="160805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6" name="Oval 726"/>
                        <wps:cNvSpPr/>
                        <wps:spPr>
                          <a:xfrm>
                            <a:off x="1495652" y="160379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7" name="Oval 727"/>
                        <wps:cNvSpPr/>
                        <wps:spPr>
                          <a:xfrm>
                            <a:off x="1493214" y="130146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8" name="Oval 728"/>
                        <wps:cNvSpPr/>
                        <wps:spPr>
                          <a:xfrm>
                            <a:off x="1492531" y="71003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9" name="Oval 729"/>
                        <wps:cNvSpPr/>
                        <wps:spPr>
                          <a:xfrm>
                            <a:off x="1776408" y="146555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0" name="Right Brace 730"/>
                        <wps:cNvSpPr/>
                        <wps:spPr>
                          <a:xfrm>
                            <a:off x="2163094" y="279905"/>
                            <a:ext cx="104948" cy="486253"/>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Right Brace 731"/>
                        <wps:cNvSpPr/>
                        <wps:spPr>
                          <a:xfrm>
                            <a:off x="2163311" y="1172889"/>
                            <a:ext cx="104948" cy="510303"/>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TextBox 120"/>
                        <wps:cNvSpPr txBox="1"/>
                        <wps:spPr>
                          <a:xfrm>
                            <a:off x="2249442" y="350570"/>
                            <a:ext cx="548640" cy="370205"/>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Depth</w:t>
                              </w:r>
                            </w:p>
                            <w:p w:rsidR="00A4584A" w:rsidRDefault="007378C6" w:rsidP="00A4584A">
                              <w:pPr>
                                <w:pStyle w:val="NormalWeb"/>
                                <w:spacing w:before="0" w:beforeAutospacing="0" w:after="0" w:afterAutospacing="0"/>
                              </w:pPr>
                              <w:r>
                                <w:rPr>
                                  <w:rFonts w:ascii="Calibri" w:hAnsi="Calibri" w:cs="Calibri"/>
                                  <w:color w:val="1D1B11" w:themeColor="background2" w:themeShade="1A"/>
                                  <w:kern w:val="24"/>
                                  <w:sz w:val="18"/>
                                  <w:szCs w:val="18"/>
                                </w:rPr>
                                <w:t>Range k</w:t>
                              </w:r>
                            </w:p>
                          </w:txbxContent>
                        </wps:txbx>
                        <wps:bodyPr wrap="none" rtlCol="0">
                          <a:spAutoFit/>
                        </wps:bodyPr>
                      </wps:wsp>
                      <wps:wsp>
                        <wps:cNvPr id="733" name="TextBox 121"/>
                        <wps:cNvSpPr txBox="1"/>
                        <wps:spPr>
                          <a:xfrm>
                            <a:off x="2215257" y="1893802"/>
                            <a:ext cx="697865" cy="237490"/>
                          </a:xfrm>
                          <a:prstGeom prst="rect">
                            <a:avLst/>
                          </a:prstGeom>
                          <a:noFill/>
                        </wps:spPr>
                        <wps:txbx>
                          <w:txbxContent>
                            <w:p w:rsidR="00A4584A" w:rsidRDefault="00A4584A" w:rsidP="00A4584A">
                              <w:pPr>
                                <w:pStyle w:val="NormalWeb"/>
                                <w:spacing w:before="0" w:beforeAutospacing="0" w:after="0" w:afterAutospacing="0"/>
                              </w:pPr>
                              <w:r>
                                <w:rPr>
                                  <w:color w:val="000000" w:themeColor="text1" w:themeShade="80"/>
                                  <w:kern w:val="24"/>
                                  <w:sz w:val="20"/>
                                  <w:szCs w:val="20"/>
                                </w:rPr>
                                <w:t>Hologram</w:t>
                              </w:r>
                            </w:p>
                          </w:txbxContent>
                        </wps:txbx>
                        <wps:bodyPr wrap="none" rtlCol="0">
                          <a:spAutoFit/>
                        </wps:bodyPr>
                      </wps:wsp>
                      <wps:wsp>
                        <wps:cNvPr id="734" name="TextBox 122"/>
                        <wps:cNvSpPr txBox="1"/>
                        <wps:spPr>
                          <a:xfrm>
                            <a:off x="0" y="2112821"/>
                            <a:ext cx="3113405" cy="383540"/>
                          </a:xfrm>
                          <a:prstGeom prst="rect">
                            <a:avLst/>
                          </a:prstGeom>
                          <a:noFill/>
                        </wps:spPr>
                        <wps:txbx>
                          <w:txbxContent>
                            <w:p w:rsidR="00A4584A" w:rsidRDefault="00A4584A" w:rsidP="00A4584A">
                              <w:pPr>
                                <w:pStyle w:val="NormalWeb"/>
                                <w:spacing w:before="0" w:beforeAutospacing="0" w:after="0" w:afterAutospacing="0"/>
                              </w:pPr>
                              <w:r>
                                <w:rPr>
                                  <w:color w:val="000000" w:themeColor="text1" w:themeShade="80"/>
                                  <w:kern w:val="24"/>
                                  <w:sz w:val="20"/>
                                  <w:szCs w:val="20"/>
                                </w:rPr>
                                <w:t>Fig. 2. Hologram generation using conventional M-WRPs</w:t>
                              </w:r>
                            </w:p>
                          </w:txbxContent>
                        </wps:txbx>
                        <wps:bodyPr wrap="none" rtlCol="0">
                          <a:spAutoFit/>
                        </wps:bodyPr>
                      </wps:wsp>
                      <wps:wsp>
                        <wps:cNvPr id="735" name="Rectangle 735"/>
                        <wps:cNvSpPr/>
                        <wps:spPr>
                          <a:xfrm>
                            <a:off x="630332" y="1991067"/>
                            <a:ext cx="1603403" cy="45719"/>
                          </a:xfrm>
                          <a:prstGeom prst="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736" name="TextBox 124"/>
                        <wps:cNvSpPr txBox="1"/>
                        <wps:spPr>
                          <a:xfrm>
                            <a:off x="2249442" y="1249268"/>
                            <a:ext cx="554355" cy="370205"/>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Depth</w:t>
                              </w:r>
                            </w:p>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 xml:space="preserve">Range </w:t>
                              </w:r>
                              <w:r w:rsidR="007378C6">
                                <w:rPr>
                                  <w:rFonts w:ascii="Calibri" w:hAnsi="Calibri" w:cs="Calibri"/>
                                  <w:color w:val="1D1B11" w:themeColor="background2" w:themeShade="1A"/>
                                  <w:kern w:val="24"/>
                                  <w:sz w:val="18"/>
                                  <w:szCs w:val="18"/>
                                </w:rPr>
                                <w:t>1</w:t>
                              </w:r>
                            </w:p>
                          </w:txbxContent>
                        </wps:txbx>
                        <wps:bodyPr wrap="none" rtlCol="0">
                          <a:spAutoFit/>
                        </wps:bodyPr>
                      </wps:wsp>
                      <wpg:grpSp>
                        <wpg:cNvPr id="737" name="Group 737"/>
                        <wpg:cNvGrpSpPr/>
                        <wpg:grpSpPr>
                          <a:xfrm>
                            <a:off x="1386314" y="810667"/>
                            <a:ext cx="46478" cy="315636"/>
                            <a:chOff x="1386314" y="810667"/>
                            <a:chExt cx="46478" cy="315636"/>
                          </a:xfrm>
                        </wpg:grpSpPr>
                        <wps:wsp>
                          <wps:cNvPr id="738" name="Oval 738"/>
                          <wps:cNvSpPr/>
                          <wps:spPr>
                            <a:xfrm>
                              <a:off x="1386314" y="810667"/>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9" name="Oval 739"/>
                          <wps:cNvSpPr/>
                          <wps:spPr>
                            <a:xfrm>
                              <a:off x="1386314" y="906813"/>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Oval 740"/>
                          <wps:cNvSpPr/>
                          <wps:spPr>
                            <a:xfrm>
                              <a:off x="1387073" y="994859"/>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Oval 741"/>
                          <wps:cNvSpPr/>
                          <wps:spPr>
                            <a:xfrm>
                              <a:off x="1387073" y="1080584"/>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42" name="Group 742"/>
                        <wpg:cNvGrpSpPr/>
                        <wpg:grpSpPr>
                          <a:xfrm>
                            <a:off x="871725" y="837600"/>
                            <a:ext cx="46478" cy="315636"/>
                            <a:chOff x="871725" y="837600"/>
                            <a:chExt cx="46478" cy="315636"/>
                          </a:xfrm>
                        </wpg:grpSpPr>
                        <wps:wsp>
                          <wps:cNvPr id="743" name="Oval 743"/>
                          <wps:cNvSpPr/>
                          <wps:spPr>
                            <a:xfrm>
                              <a:off x="871725" y="837600"/>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Oval 744"/>
                          <wps:cNvSpPr/>
                          <wps:spPr>
                            <a:xfrm>
                              <a:off x="871725" y="933746"/>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Oval 745"/>
                          <wps:cNvSpPr/>
                          <wps:spPr>
                            <a:xfrm>
                              <a:off x="872484" y="1021792"/>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Oval 746"/>
                          <wps:cNvSpPr/>
                          <wps:spPr>
                            <a:xfrm>
                              <a:off x="872484" y="1107517"/>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47" name="Group 747"/>
                        <wpg:cNvGrpSpPr/>
                        <wpg:grpSpPr>
                          <a:xfrm>
                            <a:off x="1872089" y="820192"/>
                            <a:ext cx="46478" cy="315636"/>
                            <a:chOff x="1872089" y="820192"/>
                            <a:chExt cx="46478" cy="315636"/>
                          </a:xfrm>
                        </wpg:grpSpPr>
                        <wps:wsp>
                          <wps:cNvPr id="748" name="Oval 748"/>
                          <wps:cNvSpPr/>
                          <wps:spPr>
                            <a:xfrm>
                              <a:off x="1872089" y="820192"/>
                              <a:ext cx="45719" cy="45719"/>
                            </a:xfrm>
                            <a:prstGeom prst="ellipse">
                              <a:avLst/>
                            </a:prstGeom>
                            <a:solidFill>
                              <a:schemeClr val="tx2"/>
                            </a:solidFill>
                            <a:ln w="3175" cap="rnd">
                              <a:solidFill>
                                <a:schemeClr val="tx2"/>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Oval 749"/>
                          <wps:cNvSpPr/>
                          <wps:spPr>
                            <a:xfrm>
                              <a:off x="1872089" y="916338"/>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0" name="Oval 750"/>
                          <wps:cNvSpPr/>
                          <wps:spPr>
                            <a:xfrm>
                              <a:off x="1872848" y="1004384"/>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1" name="Oval 751"/>
                          <wps:cNvSpPr/>
                          <wps:spPr>
                            <a:xfrm>
                              <a:off x="1872848" y="1090109"/>
                              <a:ext cx="45719" cy="45719"/>
                            </a:xfrm>
                            <a:prstGeom prst="ellipse">
                              <a:avLst/>
                            </a:prstGeom>
                            <a:solidFill>
                              <a:schemeClr val="tx2"/>
                            </a:solidFill>
                            <a:ln w="3175" cap="rnd">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52" name="Group 752"/>
                        <wpg:cNvGrpSpPr/>
                        <wpg:grpSpPr>
                          <a:xfrm>
                            <a:off x="656621" y="251763"/>
                            <a:ext cx="1515035" cy="288234"/>
                            <a:chOff x="656621" y="251763"/>
                            <a:chExt cx="1515035" cy="288234"/>
                          </a:xfrm>
                        </wpg:grpSpPr>
                        <wps:wsp>
                          <wps:cNvPr id="753" name="Oval 753"/>
                          <wps:cNvSpPr/>
                          <wps:spPr>
                            <a:xfrm>
                              <a:off x="807238" y="25918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4" name="Straight Connector 754"/>
                          <wps:cNvCnPr/>
                          <wps:spPr>
                            <a:xfrm>
                              <a:off x="656621" y="301391"/>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5" name="Straight Connector 755"/>
                          <wps:cNvCnPr/>
                          <wps:spPr>
                            <a:xfrm>
                              <a:off x="656621" y="456177"/>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 name="Oval 756"/>
                          <wps:cNvSpPr/>
                          <wps:spPr>
                            <a:xfrm>
                              <a:off x="1038084" y="25993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7" name="Oval 757"/>
                          <wps:cNvSpPr/>
                          <wps:spPr>
                            <a:xfrm>
                              <a:off x="1493501" y="25176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8" name="Oval 758"/>
                          <wps:cNvSpPr/>
                          <wps:spPr>
                            <a:xfrm>
                              <a:off x="806943" y="413968"/>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9" name="Oval 759"/>
                          <wps:cNvSpPr/>
                          <wps:spPr>
                            <a:xfrm>
                              <a:off x="1776408" y="25918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0" name="Oval 760"/>
                          <wps:cNvSpPr/>
                          <wps:spPr>
                            <a:xfrm>
                              <a:off x="1297312" y="25918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1" name="Oval 761"/>
                          <wps:cNvSpPr/>
                          <wps:spPr>
                            <a:xfrm>
                              <a:off x="1993815" y="25176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2" name="Oval 762"/>
                          <wps:cNvSpPr/>
                          <wps:spPr>
                            <a:xfrm>
                              <a:off x="1038084" y="42055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3" name="Oval 763"/>
                          <wps:cNvSpPr/>
                          <wps:spPr>
                            <a:xfrm>
                              <a:off x="1297312" y="42147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4" name="Oval 764"/>
                          <wps:cNvSpPr/>
                          <wps:spPr>
                            <a:xfrm>
                              <a:off x="1500151" y="41648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5" name="Oval 765"/>
                          <wps:cNvSpPr/>
                          <wps:spPr>
                            <a:xfrm>
                              <a:off x="1779288" y="41122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6" name="Straight Connector 766"/>
                          <wps:cNvCnPr/>
                          <wps:spPr>
                            <a:xfrm>
                              <a:off x="656621" y="539997"/>
                              <a:ext cx="1515035" cy="0"/>
                            </a:xfrm>
                            <a:prstGeom prst="line">
                              <a:avLst/>
                            </a:prstGeom>
                            <a:ln w="254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67" name="TextBox 143"/>
                        <wps:cNvSpPr txBox="1"/>
                        <wps:spPr>
                          <a:xfrm>
                            <a:off x="172726" y="400668"/>
                            <a:ext cx="483870" cy="231140"/>
                          </a:xfrm>
                          <a:prstGeom prst="rect">
                            <a:avLst/>
                          </a:prstGeom>
                          <a:noFill/>
                        </wps:spPr>
                        <wps:txbx>
                          <w:txbxContent>
                            <w:p w:rsidR="00A4584A" w:rsidRDefault="007378C6" w:rsidP="00A4584A">
                              <w:pPr>
                                <w:pStyle w:val="NormalWeb"/>
                                <w:spacing w:before="0" w:beforeAutospacing="0" w:after="0" w:afterAutospacing="0"/>
                              </w:pPr>
                              <w:r>
                                <w:rPr>
                                  <w:rFonts w:ascii="Calibri" w:hAnsi="Calibri" w:cs="Calibri"/>
                                  <w:color w:val="1D1B11" w:themeColor="background2" w:themeShade="1A"/>
                                  <w:kern w:val="24"/>
                                  <w:sz w:val="18"/>
                                  <w:szCs w:val="18"/>
                                </w:rPr>
                                <w:t>WRP k</w:t>
                              </w:r>
                            </w:p>
                          </w:txbxContent>
                        </wps:txbx>
                        <wps:bodyPr wrap="none" rtlCol="0">
                          <a:spAutoFit/>
                        </wps:bodyPr>
                      </wps:wsp>
                      <wps:wsp>
                        <wps:cNvPr id="768" name="Straight Connector 768"/>
                        <wps:cNvCnPr/>
                        <wps:spPr>
                          <a:xfrm>
                            <a:off x="647094" y="1426142"/>
                            <a:ext cx="1515035" cy="0"/>
                          </a:xfrm>
                          <a:prstGeom prst="line">
                            <a:avLst/>
                          </a:prstGeom>
                          <a:ln w="254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769" name="TextBox 145"/>
                        <wps:cNvSpPr txBox="1"/>
                        <wps:spPr>
                          <a:xfrm>
                            <a:off x="163585" y="1310491"/>
                            <a:ext cx="489585" cy="231140"/>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 xml:space="preserve">WRP </w:t>
                              </w:r>
                              <w:r w:rsidR="007378C6">
                                <w:rPr>
                                  <w:rFonts w:ascii="Calibri" w:hAnsi="Calibri" w:cs="Calibri"/>
                                  <w:color w:val="1D1B11" w:themeColor="background2" w:themeShade="1A"/>
                                  <w:kern w:val="24"/>
                                  <w:sz w:val="18"/>
                                  <w:szCs w:val="18"/>
                                </w:rPr>
                                <w:t>1</w:t>
                              </w:r>
                            </w:p>
                          </w:txbxContent>
                        </wps:txbx>
                        <wps:bodyPr wrap="none" rtlCol="0">
                          <a:spAutoFit/>
                        </wps:bodyPr>
                      </wps:wsp>
                      <wps:wsp>
                        <wps:cNvPr id="770" name="Straight Arrow Connector 770"/>
                        <wps:cNvCnPr/>
                        <wps:spPr>
                          <a:xfrm>
                            <a:off x="993187" y="532377"/>
                            <a:ext cx="0" cy="145869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1" name="Straight Arrow Connector 771"/>
                        <wps:cNvCnPr/>
                        <wps:spPr>
                          <a:xfrm>
                            <a:off x="1691392" y="1426091"/>
                            <a:ext cx="0" cy="55563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2" name="TextBox 150"/>
                        <wps:cNvSpPr txBox="1"/>
                        <wps:spPr>
                          <a:xfrm>
                            <a:off x="948608" y="0"/>
                            <a:ext cx="1138555" cy="246380"/>
                          </a:xfrm>
                          <a:prstGeom prst="rect">
                            <a:avLst/>
                          </a:prstGeom>
                          <a:noFill/>
                        </wps:spPr>
                        <wps:txbx>
                          <w:txbxContent>
                            <w:p w:rsidR="00A4584A" w:rsidRDefault="00A4584A" w:rsidP="00A4584A">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wps:txbx>
                        <wps:bodyPr wrap="none" rtlCol="0">
                          <a:spAutoFit/>
                        </wps:bodyPr>
                      </wps:wsp>
                    </wpg:wgp>
                  </a:graphicData>
                </a:graphic>
              </wp:anchor>
            </w:drawing>
          </mc:Choice>
          <mc:Fallback>
            <w:pict>
              <v:group w14:anchorId="0B67A19F" id="Group 339" o:spid="_x0000_s1050" style="position:absolute;left:0;text-align:left;margin-left:5.9pt;margin-top:41pt;width:245.15pt;height:196.55pt;z-index:251662336" coordsize="31134,24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">
                <v:oval id="Oval 707" o:spid="_x0000_s1051" style="position:absolute;left:19896;top:414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K8cA&#10;AADcAAAADwAAAGRycy9kb3ducmV2LnhtbESPT2vCQBTE70K/w/IKXopu9BAldZUqKIIeWv9gvT2y&#10;zyQ0+zZmV4399G6h4HGYmd8wo0ljSnGl2hWWFfS6EQji1OqCMwW77bwzBOE8ssbSMim4k4PJ+KU1&#10;wkTbG3/RdeMzESDsElSQe18lUro0J4Ouayvi4J1sbdAHWWdS13gLcFPKfhTF0mDBYSHHimY5pT+b&#10;i1FwjOdTjj9Xb7yuXDrdL/D3+3BWqv3afLyD8NT4Z/i/vdQKBtEA/s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IGSvHAAAA3AAAAA8AAAAAAAAAAAAAAAAAmAIAAGRy&#10;cy9kb3ducmV2LnhtbFBLBQYAAAAABAAEAPUAAACMAwAAAAA=&#10;" fillcolor="#4f81bd [3204]" strokecolor="#243f60 [1604]" strokeweight="2pt"/>
                <v:line id="Straight Connector 708" o:spid="_x0000_s1052" style="position:absolute;visibility:visible;mso-wrap-style:square" from="6489,6319" to="21640,6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tijMIAAADcAAAADwAAAGRycy9kb3ducmV2LnhtbERPzWoCMRC+C32HMAVvmq3iT7dGEaEg&#10;1ovaB5hupruLm8maTHXt0zeHgseP73+x6lyjrhRi7dnAyzADRVx4W3Np4PP0PpiDioJssfFMBu4U&#10;YbV86i0wt/7GB7oepVQphGOOBiqRNtc6FhU5jEPfEifu2weHkmAotQ14S+Gu0aMsm2qHNaeGClva&#10;VFScjz/OwOVjv433r2Yk08nv7hzW81cZR2P6z936DZRQJw/xv3trDcyytDadSUd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tijMIAAADcAAAADwAAAAAAAAAAAAAA&#10;AAChAgAAZHJzL2Rvd25yZXYueG1sUEsFBgAAAAAEAAQA+QAAAJADAAAAAA==&#10;" strokecolor="#4579b8 [3044]"/>
                <v:oval id="Oval 709" o:spid="_x0000_s1053" style="position:absolute;left:7993;top:589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owscA&#10;AADcAAAADwAAAGRycy9kb3ducmV2LnhtbESPT2vCQBTE74LfYXlCL6Kbekg1uooWLIX20PoH9fbI&#10;PpNg9m3Mrpr66buFgsdhZn7DTGaNKcWValdYVvDcj0AQp1YXnCnYrJe9IQjnkTWWlknBDzmYTdut&#10;CSba3vibriufiQBhl6CC3PsqkdKlORl0fVsRB+9oa4M+yDqTusZbgJtSDqIolgYLDgs5VvSaU3pa&#10;XYyCQ7xccPz10eXPyqWL7Rve97uzUk+dZj4G4anxj/B/+10reIlG8HcmHA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bKMLHAAAA3AAAAA8AAAAAAAAAAAAAAAAAmAIAAGRy&#10;cy9kb3ducmV2LnhtbFBLBQYAAAAABAAEAPUAAACMAwAAAAA=&#10;" fillcolor="#4f81bd [3204]" strokecolor="#243f60 [1604]" strokeweight="2pt"/>
                <v:oval id="Oval 710" o:spid="_x0000_s1054" style="position:absolute;left:19820;top:5899;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XgsQA&#10;AADcAAAADwAAAGRycy9kb3ducmV2LnhtbERPy2rCQBTdC/7DcAU3Yia6SCU6hkawFNpFfWG7u2Ru&#10;k2DmTpqZatqv7ywKLg/nvcp604grda62rGAWxSCIC6trLhUcD9vpAoTzyBoby6Tghxxk6+Fgham2&#10;N97Rde9LEULYpaig8r5NpXRFRQZdZFviwH3azqAPsCul7vAWwk0j53GcSIM1h4YKW9pUVFz230bB&#10;R7LNOXl7mfBr64r89IS/7+cvpcaj/nEJwlPv7+J/97NW8DAL88O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4F4LEAAAA3AAAAA8AAAAAAAAAAAAAAAAAmAIAAGRycy9k&#10;b3ducmV2LnhtbFBLBQYAAAAABAAEAPUAAACJAwAAAAA=&#10;" fillcolor="#4f81bd [3204]" strokecolor="#243f60 [1604]" strokeweight="2pt"/>
                <v:line id="Straight Connector 711" o:spid="_x0000_s1055" style="position:absolute;visibility:visible;mso-wrap-style:square" from="6566,7443" to="21716,7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hdzMYAAADcAAAADwAAAGRycy9kb3ducmV2LnhtbESPUUvDQBCE3wv+h2MF3+wlFWuNvZYi&#10;CMX2pdEfsObWJDS3F+/WNvXX9wpCH4eZ+YaZLwfXqQOF2Ho2kI8zUMSVty3XBj4/3u5noKIgW+w8&#10;k4ETRVgubkZzLKw/8o4OpdQqQTgWaKAR6QutY9WQwzj2PXHyvn1wKEmGWtuAxwR3nZ5k2VQ7bDkt&#10;NNjTa0PVvvx1Bn4223U8fXUTmT7+ve/DavYsD9GYu9th9QJKaJBr+L+9tgae8hw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oXczGAAAA3AAAAA8AAAAAAAAA&#10;AAAAAAAAoQIAAGRycy9kb3ducmV2LnhtbFBLBQYAAAAABAAEAPkAAACUAwAAAAA=&#10;" strokecolor="#4579b8 [3044]"/>
                <v:oval id="Oval 712" o:spid="_x0000_s1056" style="position:absolute;left:10272;top:7088;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sbsYA&#10;AADcAAAADwAAAGRycy9kb3ducmV2LnhtbESPQWvCQBSE74L/YXmCl1I3ekgldRUVFKEeqm2p3h7Z&#10;ZxLMvo3ZrUZ/vVsQPA4z8w0zmjSmFGeqXWFZQb8XgSBOrS44U/D9tXgdgnAeWWNpmRRcycFk3G6N&#10;MNH2whs6b30mAoRdggpy76tESpfmZND1bEUcvIOtDfog60zqGi8Bbko5iKJYGiw4LORY0Tyn9Lj9&#10;Mwr28WLG8efHC68rl85+lnjb/Z6U6naa6TsIT41/hh/tlVbw1h/A/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YsbsYAAADcAAAADwAAAAAAAAAAAAAAAACYAgAAZHJz&#10;L2Rvd25yZXYueG1sUEsFBgAAAAAEAAQA9QAAAIsDAAAAAA==&#10;" fillcolor="#4f81bd [3204]" strokecolor="#243f60 [1604]" strokeweight="2pt"/>
                <v:oval id="Oval 713" o:spid="_x0000_s1057" style="position:absolute;left:14947;top:11556;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J9ccA&#10;AADcAAAADwAAAGRycy9kb3ducmV2LnhtbESPQWvCQBSE70L/w/IKXsRsrJBKdBUVlII9WG1pvT2y&#10;r0lo9m2aXTX667tCweMwM98wk1lrKnGixpWWFQyiGARxZnXJuYL3/ao/AuE8ssbKMim4kIPZ9KEz&#10;wVTbM7/RaedzESDsUlRQeF+nUrqsIIMusjVx8L5tY9AH2eRSN3gOcFPJpzhOpMGSw0KBNS0Lyn52&#10;R6PgkKwWnGw3PX6tXbb4WOP16/NXqe5jOx+D8NT6e/i//aIVPA+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qifXHAAAA3AAAAA8AAAAAAAAAAAAAAAAAmAIAAGRy&#10;cy9kb3ducmV2LnhtbFBLBQYAAAAABAAEAPUAAACMAwAAAAA=&#10;" fillcolor="#4f81bd [3204]" strokecolor="#243f60 [1604]" strokeweight="2pt"/>
                <v:line id="Straight Connector 714" o:spid="_x0000_s1058" style="position:absolute;visibility:visible;mso-wrap-style:square" from="6542,11975" to="21692,1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VMYAAADcAAAADwAAAGRycy9kb3ducmV2LnhtbESPzWoCQRCE70LeYehAbjqriX8bR5FA&#10;QEwuMT5Au9PZXdzp2cx0dM3TOwEhx6KqvqIWq8416kQh1p4NDAcZKOLC25pLA/vP1/4MVBRki41n&#10;MnChCKvlXW+BufVn/qDTTkqVIBxzNFCJtLnWsajIYRz4ljh5Xz44lCRDqW3Ac4K7Ro+ybKId1pwW&#10;KmzppaLiuPtxBr7f3jfxcmhGMhn/bo9hPZvLYzTm4b5bP4MS6uQ/fGtvrIHp8An+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f/lTGAAAA3AAAAA8AAAAAAAAA&#10;AAAAAAAAoQIAAGRycy9kb3ducmV2LnhtbFBLBQYAAAAABAAEAPkAAACUAwAAAAA=&#10;" strokecolor="#4579b8 [3044]"/>
                <v:line id="Straight Connector 715" o:spid="_x0000_s1059" style="position:absolute;visibility:visible;mso-wrap-style:square" from="6590,13347" to="21740,13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bz8UAAADcAAAADwAAAGRycy9kb3ducmV2LnhtbESPUWsCMRCE3wv9D2ELvmlORatXo0hB&#10;ENuX2v6A9bK9O7xsrsmqp7++KQh9HGbmG2ax6lyjzhRi7dnAcJCBIi68rbk08PW56c9ARUG22Hgm&#10;A1eKsFo+Piwwt/7CH3TeS6kShGOOBiqRNtc6FhU5jAPfEifv2weHkmQotQ14SXDX6FGWTbXDmtNC&#10;hS29VlQc9ydn4OftfRuvh2Yk08ltdwzr2VzG0ZjeU7d+ASXUyX/43t5aA8/DC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Nbz8UAAADcAAAADwAAAAAAAAAA&#10;AAAAAAChAgAAZHJzL2Rvd25yZXYueG1sUEsFBgAAAAAEAAQA+QAAAJMDAAAAAA==&#10;" strokecolor="#4579b8 [3044]"/>
                <v:oval id="Oval 716" o:spid="_x0000_s1060" style="position:absolute;left:9931;top:14533;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oval id="Oval 717" o:spid="_x0000_s1061" style="position:absolute;left:12333;top:1305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P9scA&#10;AADcAAAADwAAAGRycy9kb3ducmV2LnhtbESPT2vCQBTE7wW/w/IEL6Vu9BAluooKFqE91D9FvT2y&#10;zySYfZtmV0399F1B6HGYmd8w42ljSnGl2hWWFfS6EQji1OqCMwW77fJtCMJ5ZI2lZVLwSw6mk9bL&#10;GBNtb7ym68ZnIkDYJagg975KpHRpTgZd11bEwTvZ2qAPss6krvEW4KaU/SiKpcGCw0KOFS1ySs+b&#10;i1FwjJdzjr8+Xvmzcun8+x3vh/2PUp12MxuB8NT4//CzvdIKBr0B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Rj/bHAAAA3AAAAA8AAAAAAAAAAAAAAAAAmAIAAGRy&#10;cy9kb3ducmV2LnhtbFBLBQYAAAAABAAEAPUAAACMAwAAAAA=&#10;" fillcolor="#4f81bd [3204]" strokecolor="#243f60 [1604]" strokeweight="2pt"/>
                <v:line id="Straight Connector 718" o:spid="_x0000_s1062" style="position:absolute;visibility:visible;mso-wrap-style:square" from="6566,15023" to="21716,15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L0UcIAAADcAAAADwAAAGRycy9kb3ducmV2LnhtbERPzWrCQBC+F3yHZYTe6kaL1qauIgVB&#10;tJemfYBpdpoEs7Pp7qjRp3cPQo8f3/9i1btWnSjExrOB8SgDRVx623Bl4Ptr8zQHFQXZYuuZDFwo&#10;wmo5eFhgbv2ZP+lUSKVSCMccDdQiXa51LGtyGEe+I07crw8OJcFQaRvwnMJdqydZNtMOG04NNXb0&#10;XlN5KI7OwN/+YxsvP+1EZtPr7hDW81d5jsY8Dvv1GyihXv7Fd/fWGngZp7XpTDoC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L0UcIAAADcAAAADwAAAAAAAAAAAAAA&#10;AAChAgAAZHJzL2Rvd25yZXYueG1sUEsFBgAAAAAEAAQA+QAAAJADAAAAAA==&#10;" strokecolor="#4579b8 [3044]"/>
                <v:oval id="Oval 719" o:spid="_x0000_s1063" style="position:absolute;left:12333;top:1598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line id="Straight Connector 720" o:spid="_x0000_s1064" style="position:absolute;visibility:visible;mso-wrap-style:square" from="6542,16498" to="21692,16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gy6sIAAADcAAAADwAAAGRycy9kb3ducmV2LnhtbERPzWrCQBC+C32HZQre6qaR+pO6ihQE&#10;aXtR+wDT7JgEs7Pp7qixT989FDx+fP+LVe9adaEQG88GnkcZKOLS24YrA1+HzdMMVBRki61nMnCj&#10;CKvlw2CBhfVX3tFlL5VKIRwLNFCLdIXWsazJYRz5jjhxRx8cSoKh0jbgNYW7VudZNtEOG04NNXb0&#10;VlN52p+dgZ+Pz228fbe5TF5+309hPZvLOBozfOzXr6CEermL/91ba2Cap/npTDoC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gy6sIAAADcAAAADwAAAAAAAAAAAAAA&#10;AAChAgAAZHJzL2Rvd25yZXYueG1sUEsFBgAAAAAEAAQA+QAAAJADAAAAAA==&#10;" strokecolor="#4579b8 [3044]"/>
                <v:oval id="Oval 721" o:spid="_x0000_s1065" style="position:absolute;left:12365;top:11728;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h4pMYA&#10;AADcAAAADwAAAGRycy9kb3ducmV2LnhtbESPQWvCQBSE74L/YXmCl1I3ekgldRUVFKEeqm2p3h7Z&#10;ZxLMvo3ZrUZ/vVsQPA4z8w0zmjSmFGeqXWFZQb8XgSBOrS44U/D9tXgdgnAeWWNpmRRcycFk3G6N&#10;MNH2whs6b30mAoRdggpy76tESpfmZND1bEUcvIOtDfog60zqGi8Bbko5iKJYGiw4LORY0Tyn9Lj9&#10;Mwr28WLG8efHC68rl85+lnjb/Z6U6naa6TsIT41/hh/tlVbwNujD/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h4pMYAAADcAAAADwAAAAAAAAAAAAAAAACYAgAAZHJz&#10;L2Rvd25yZXYueG1sUEsFBgAAAAAEAAQA9QAAAIsDAAAAAA==&#10;" fillcolor="#4f81bd [3204]" strokecolor="#243f60 [1604]" strokeweight="2pt"/>
                <v:oval id="Oval 722" o:spid="_x0000_s1066" style="position:absolute;left:12333;top:704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oval id="Oval 723" o:spid="_x0000_s1067" style="position:absolute;left:17841;top:703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DSMcA&#10;AADcAAAADwAAAGRycy9kb3ducmV2LnhtbESPQWvCQBSE70L/w/IEL1I3VYg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GQ0jHAAAA3AAAAA8AAAAAAAAAAAAAAAAAmAIAAGRy&#10;cy9kb3ducmV2LnhtbFBLBQYAAAAABAAEAPUAAACMAwAAAAA=&#10;" fillcolor="#4f81bd [3204]" strokecolor="#243f60 [1604]" strokeweight="2pt"/>
                <v:oval id="Oval 724" o:spid="_x0000_s1068" style="position:absolute;left:7866;top:1601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PMcA&#10;AADcAAAADwAAAGRycy9kb3ducmV2LnhtbESPQWvCQBSE70L/w/IEL1I3FYk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v2zzHAAAA3AAAAA8AAAAAAAAAAAAAAAAAmAIAAGRy&#10;cy9kb3ducmV2LnhtbFBLBQYAAAAABAAEAPUAAACMAwAAAAA=&#10;" fillcolor="#4f81bd [3204]" strokecolor="#243f60 [1604]" strokeweight="2pt"/>
                <v:oval id="Oval 725" o:spid="_x0000_s1069" style="position:absolute;left:19896;top:1608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oval id="Oval 726" o:spid="_x0000_s1070" style="position:absolute;left:14956;top:16037;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g0McA&#10;AADcAAAADwAAAGRycy9kb3ducmV2LnhtbESPT2vCQBTE70K/w/IKXqRu9BAldROqYBHswT8trbdH&#10;9pmEZt+m2VXTfvquIHgcZuY3zCzrTC3O1LrKsoLRMAJBnFtdcaHgfb98moJwHlljbZkU/JKDLH3o&#10;zTDR9sJbOu98IQKEXYIKSu+bREqXl2TQDW1DHLyjbQ36INtC6hYvAW5qOY6iWBqsOCyU2NCipPx7&#10;dzIKDvFyzvFmPeC3xuXzj1f8+/r8Uar/2L08g/DU+Xv41l5pBZNx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x4NDHAAAA3AAAAA8AAAAAAAAAAAAAAAAAmAIAAGRy&#10;cy9kb3ducmV2LnhtbFBLBQYAAAAABAAEAPUAAACMAwAAAAA=&#10;" fillcolor="#4f81bd [3204]" strokecolor="#243f60 [1604]" strokeweight="2pt"/>
                <v:oval id="Oval 727" o:spid="_x0000_s1071" style="position:absolute;left:14932;top:1301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1FS8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v0B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9RUvHAAAA3AAAAA8AAAAAAAAAAAAAAAAAmAIAAGRy&#10;cy9kb3ducmV2LnhtbFBLBQYAAAAABAAEAPUAAACMAwAAAAA=&#10;" fillcolor="#4f81bd [3204]" strokecolor="#243f60 [1604]" strokeweight="2pt"/>
                <v:oval id="Oval 728" o:spid="_x0000_s1072" style="position:absolute;left:14925;top:710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oval id="Oval 729" o:spid="_x0000_s1073" style="position:absolute;left:17764;top:14655;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50oscA&#10;AADcAAAADwAAAGRycy9kb3ducmV2LnhtbESPT2vCQBTE74LfYXmCF6mbekhtdJVaUIR68C+tt0f2&#10;mQSzb9PsVtN+elcoeBxm5jfMeNqYUlyodoVlBc/9CARxanXBmYL9bv40BOE8ssbSMin4JQfTSbs1&#10;xkTbK2/osvWZCBB2CSrIva8SKV2ak0HXtxVx8E62NuiDrDOpa7wGuCnlIIpiabDgsJBjRe85peft&#10;j1FwjOczjtcfPV5VLp0dFvj39fmtVLfTvI1AeGr8I/zfXmoFL4NXuJ8JR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udKLHAAAA3AAAAA8AAAAAAAAAAAAAAAAAmAIAAGRy&#10;cy9kb3ducmV2LnhtbFBLBQYAAAAABAAEAPUAAACMAwAAAAA=&#10;" fillcolor="#4f81bd [3204]" strokecolor="#243f60 [1604]" strokeweight="2pt"/>
                <v:shape id="Right Brace 730" o:spid="_x0000_s1074" type="#_x0000_t88" style="position:absolute;left:21630;top:2799;width:1050;height:4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F58MA&#10;AADcAAAADwAAAGRycy9kb3ducmV2LnhtbERPXWvCMBR9F/wP4Qq+rakTdFSjuOlQkcGmbs+X5rYp&#10;a25qk2n375eHgY+H8z1fdrYWV2p95VjBKElBEOdOV1wqOJ9eH55A+ICssXZMCn7Jw3LR780x0+7G&#10;H3Q9hlLEEPYZKjAhNJmUPjdk0SeuIY5c4VqLIcK2lLrFWwy3tXxM04m0WHFsMNjQi6H8+/hjFUze&#10;L6dqi7y5vJnn9ddnUYT9oVBqOOhWMxCBunAX/7t3WsF0HOfH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F58MAAADcAAAADwAAAAAAAAAAAAAAAACYAgAAZHJzL2Rv&#10;d25yZXYueG1sUEsFBgAAAAAEAAQA9QAAAIgDAAAAAA==&#10;" adj="388" strokecolor="black [1613]"/>
                <v:shape id="Right Brace 731" o:spid="_x0000_s1075" type="#_x0000_t88" style="position:absolute;left:21633;top:11728;width:1049;height: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cQA&#10;AADcAAAADwAAAGRycy9kb3ducmV2LnhtbESPzWrDMBCE74W+g9hCbo2c5q+4UUIxFALpJU5731pb&#10;2621Mlo1cd6+CgRyHGbmG2a1GVynjhSk9WxgMs5AEVfetlwb+Di8PT6DkohssfNMBs4ksFnf360w&#10;t/7EezqWsVYJwpKjgSbGPtdaqoYcytj3xMn79sFhTDLU2gY8Jbjr9FOWLbTDltNCgz0VDVW/5Z8z&#10;MPs5F4XwTuY7mfaf5Ta8x+WXMaOH4fUFVKQh3sLX9tYaWE4ncDmTjoB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5RHEAAAA3AAAAA8AAAAAAAAAAAAAAAAAmAIAAGRycy9k&#10;b3ducmV2LnhtbFBLBQYAAAAABAAEAPUAAACJAwAAAAA=&#10;" adj="370" strokecolor="black [1613]"/>
                <v:shape id="TextBox 120" o:spid="_x0000_s1076" type="#_x0000_t202" style="position:absolute;left:22494;top:3505;width:5486;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UXMUA&#10;AADcAAAADwAAAGRycy9kb3ducmV2LnhtbESPzW7CMBCE75V4B2uReisOKRQIGFTRIvVG+XmAVbzE&#10;IfE6il0IPH2NVKnH0cx8o1msOluLC7W+dKxgOEhAEOdOl1woOB42L1MQPiBrrB2Tght5WC17TwvM&#10;tLvyji77UIgIYZ+hAhNCk0npc0MW/cA1xNE7udZiiLItpG7xGuG2lmmSvEmLJccFgw2tDeXV/scq&#10;mCZ2W1Wz9Nvb0X04NusP99mclXrud+9zEIG68B/+a39pBZPXF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9RcxQAAANwAAAAPAAAAAAAAAAAAAAAAAJgCAABkcnMv&#10;ZG93bnJldi54bWxQSwUGAAAAAAQABAD1AAAAigMAAAAA&#10;" filled="f" stroked="f">
                  <v:textbox style="mso-fit-shape-to-text:t">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Depth</w:t>
                        </w:r>
                      </w:p>
                      <w:p w:rsidR="00A4584A" w:rsidRDefault="007378C6" w:rsidP="00A4584A">
                        <w:pPr>
                          <w:pStyle w:val="NormalWeb"/>
                          <w:spacing w:before="0" w:beforeAutospacing="0" w:after="0" w:afterAutospacing="0"/>
                        </w:pPr>
                        <w:r>
                          <w:rPr>
                            <w:rFonts w:ascii="Calibri" w:hAnsi="Calibri" w:cs="Calibri"/>
                            <w:color w:val="1D1B11" w:themeColor="background2" w:themeShade="1A"/>
                            <w:kern w:val="24"/>
                            <w:sz w:val="18"/>
                            <w:szCs w:val="18"/>
                          </w:rPr>
                          <w:t>Range k</w:t>
                        </w:r>
                      </w:p>
                    </w:txbxContent>
                  </v:textbox>
                </v:shape>
                <v:shape id="TextBox 121" o:spid="_x0000_s1077" type="#_x0000_t202" style="position:absolute;left:22152;top:18938;width:6979;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dxx8UA&#10;AADcAAAADwAAAGRycy9kb3ducmV2LnhtbESPzW7CMBCE75V4B2uRuBWHn1IIGIRoK3HjpzzAKl7i&#10;kHgdxQZCnx5XqtTjaGa+0SxWra3EjRpfOFYw6CcgiDOnC84VnL6/XqcgfEDWWDkmBQ/ysFp2XhaY&#10;anfnA92OIRcRwj5FBSaEOpXSZ4Ys+r6riaN3do3FEGWTS93gPcJtJYdJMpEWC44LBmvaGMrK49Uq&#10;mCZ2V5az4d7b8c/gzWw+3Gd9UarXbddzEIHa8B/+a2+1gvfRCH7P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3HHxQAAANwAAAAPAAAAAAAAAAAAAAAAAJgCAABkcnMv&#10;ZG93bnJldi54bWxQSwUGAAAAAAQABAD1AAAAigMAAAAA&#10;" filled="f" stroked="f">
                  <v:textbox style="mso-fit-shape-to-text:t">
                    <w:txbxContent>
                      <w:p w:rsidR="00A4584A" w:rsidRDefault="00A4584A" w:rsidP="00A4584A">
                        <w:pPr>
                          <w:pStyle w:val="NormalWeb"/>
                          <w:spacing w:before="0" w:beforeAutospacing="0" w:after="0" w:afterAutospacing="0"/>
                        </w:pPr>
                        <w:r>
                          <w:rPr>
                            <w:color w:val="000000" w:themeColor="text1" w:themeShade="80"/>
                            <w:kern w:val="24"/>
                            <w:sz w:val="20"/>
                            <w:szCs w:val="20"/>
                          </w:rPr>
                          <w:t>Hologram</w:t>
                        </w:r>
                      </w:p>
                    </w:txbxContent>
                  </v:textbox>
                </v:shape>
                <v:shape id="TextBox 122" o:spid="_x0000_s1078" type="#_x0000_t202" style="position:absolute;top:21128;width:31134;height:38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ps8QA&#10;AADcAAAADwAAAGRycy9kb3ducmV2LnhtbESPzW7CMBCE70i8g7VI3IrDTymkGIQoSNxaKA+wirdx&#10;SLyOYhcCT48rVeI4mplvNItVaytxocYXjhUMBwkI4szpgnMFp+/dywyED8gaK8ek4EYeVstuZ4Gp&#10;dlc+0OUYchEh7FNUYEKoUyl9ZsiiH7iaOHo/rrEYomxyqRu8Rrit5ChJptJiwXHBYE0bQ1l5/LUK&#10;Zon9LMv56MvbyX34ajYfblufler32vU7iEBteIb/23ut4G08g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6bP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color w:val="000000" w:themeColor="text1" w:themeShade="80"/>
                            <w:kern w:val="24"/>
                            <w:sz w:val="20"/>
                            <w:szCs w:val="20"/>
                          </w:rPr>
                          <w:t>Fig. 2. Hologram generation using conventional M-WRPs</w:t>
                        </w:r>
                      </w:p>
                    </w:txbxContent>
                  </v:textbox>
                </v:shape>
                <v:rect id="Rectangle 735" o:spid="_x0000_s1079" style="position:absolute;left:6303;top:19910;width:1603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QZMYA&#10;AADcAAAADwAAAGRycy9kb3ducmV2LnhtbESPW2sCMRSE3wv+h3CEvohmvXSV1SjFUuqLBW/vh81x&#10;d3Fzsk2irv++KQh9HGbmG2axak0tbuR8ZVnBcJCAIM6trrhQcDx89mcgfEDWWFsmBQ/ysFp2XhaY&#10;aXvnHd32oRARwj5DBWUITSalz0sy6Ae2IY7e2TqDIUpXSO3wHuGmlqMkSaXBiuNCiQ2tS8ov+6tR&#10;sJ14N+pdTr3i+2ecfrRf62u6fSj12m3f5yACteE//GxvtILp+A3+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lQZMYAAADcAAAADwAAAAAAAAAAAAAAAACYAgAAZHJz&#10;L2Rvd25yZXYueG1sUEsFBgAAAAAEAAQA9QAAAIsDAAAAAA==&#10;" fillcolor="#dfa7a6 [1621]" strokecolor="#bc4542 [3045]">
                  <v:fill color2="#f5e4e4 [501]" rotate="t" angle="180" colors="0 #ffa2a1;22938f #ffbebd;1 #ffe5e5" focus="100%" type="gradient"/>
                  <v:shadow on="t" color="black" opacity="24903f" origin=",.5" offset="0,.55556mm"/>
                </v:rect>
                <v:shape id="TextBox 124" o:spid="_x0000_s1080" type="#_x0000_t202" style="position:absolute;left:22494;top:12492;width:5543;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X8QA&#10;AADcAAAADwAAAGRycy9kb3ducmV2LnhtbESPzW7CMBCE70i8g7VI3MABWgopBiFopd74KQ+wirdx&#10;SLyOYgOBp68rVeI4mplvNItVaytxpcYXjhWMhgkI4szpgnMFp+/PwQyED8gaK8ek4E4eVstuZ4Gp&#10;djc+0PUYchEh7FNUYEKoUyl9ZsiiH7qaOHo/rrEYomxyqRu8Rbit5DhJptJiwXHBYE0bQ1l5vFgF&#10;s8TuynI+3nv78hi9ms3WfdRnpfq9dv0OIlAbnuH/9pdW8DaZ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0l/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Depth</w:t>
                        </w:r>
                      </w:p>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 xml:space="preserve">Range </w:t>
                        </w:r>
                        <w:r w:rsidR="007378C6">
                          <w:rPr>
                            <w:rFonts w:ascii="Calibri" w:hAnsi="Calibri" w:cs="Calibri"/>
                            <w:color w:val="1D1B11" w:themeColor="background2" w:themeShade="1A"/>
                            <w:kern w:val="24"/>
                            <w:sz w:val="18"/>
                            <w:szCs w:val="18"/>
                          </w:rPr>
                          <w:t>1</w:t>
                        </w:r>
                      </w:p>
                    </w:txbxContent>
                  </v:textbox>
                </v:shape>
                <v:group id="Group 737" o:spid="_x0000_s1081" style="position:absolute;left:13863;top:8106;width:464;height:3157" coordorigin="13863,8106" coordsize="464,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oKbcYAAADcAAAADwAAAGRycy9kb3ducmV2LnhtbESPQWvCQBSE7wX/w/IK&#10;3ppNlDa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CgptxgAAANwA&#10;AAAPAAAAAAAAAAAAAAAAAKoCAABkcnMvZG93bnJldi54bWxQSwUGAAAAAAQABAD6AAAAnQMAAAAA&#10;">
                  <v:oval id="Oval 738" o:spid="_x0000_s1082" style="position:absolute;left:13863;top:810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gQcAA&#10;AADcAAAADwAAAGRycy9kb3ducmV2LnhtbERPO2/CMBDekfgP1iGxwYVHKUoxCAGVupbSge2IjyRq&#10;fI5iE1J+PR4qdfz0vVebzlaq5caXTjRMxgkolsyZUnINp6/30RKUDySGKies4Zc9bNb93opS4+7y&#10;ye0x5CqGiE9JQxFCnSL6rGBLfuxqlshdXWMpRNjkaBq6x3Bb4TRJFmiplNhQUM27grOf481qwDnK&#10;C13M/tuiXR7O0/Yxv7ZaDwfd9g1U4C78i//cH0bD6yyujWfiEcD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XgQcAAAADcAAAADwAAAAAAAAAAAAAAAACYAgAAZHJzL2Rvd25y&#10;ZXYueG1sUEsFBgAAAAAEAAQA9QAAAIUDAAAAAA==&#10;" fillcolor="#1f497d [3215]" strokecolor="#1f497d [3215]" strokeweight=".25pt">
                    <v:stroke endcap="round"/>
                  </v:oval>
                  <v:oval id="Oval 739" o:spid="_x0000_s1083" style="position:absolute;left:13863;top:906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F2sQA&#10;AADcAAAADwAAAGRycy9kb3ducmV2LnhtbESPS2/CMBCE70j8B2sr9QabUsojYBDqQ+JaHgduS7wk&#10;EfE6it2Q9tfXSJV6HM3MN5rlurOVarnxpRMNT8MEFEvmTCm5hsP+YzAD5QOJocoJa/hmD+tVv7ek&#10;1LibfHK7C7mKEPEpaShCqFNEnxVsyQ9dzRK9i2sshSibHE1Dtwi3FY6SZIKWSokLBdX8WnB23X1Z&#10;DThGeaGzeTtatLP306j9GV9arR8fus0CVOAu/If/2lujYfo8h/uZeARw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ZRdrEAAAA3AAAAA8AAAAAAAAAAAAAAAAAmAIAAGRycy9k&#10;b3ducmV2LnhtbFBLBQYAAAAABAAEAPUAAACJAwAAAAA=&#10;" fillcolor="#1f497d [3215]" strokecolor="#1f497d [3215]" strokeweight=".25pt">
                    <v:stroke endcap="round"/>
                  </v:oval>
                  <v:oval id="Oval 740" o:spid="_x0000_s1084" style="position:absolute;left:13870;top:9948;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fOsAA&#10;AADcAAAADwAAAGRycy9kb3ducmV2LnhtbERPS2vCQBC+C/6HZQRvOlHSKqmriFro1UcPvU2zYxLM&#10;zobsGtP++u5B6PHje682va1Vx62vnGiYTRNQLLkzlRQaLuf3yRKUDySGaies4Yc9bNbDwYoy4x5y&#10;5O4UChVDxGekoQyhyRB9XrIlP3UNS+SurrUUImwLNC09YritcZ4kr2ipkthQUsO7kvPb6W41YIry&#10;Qt9m/2nRLg9f8+43vXZaj0f99g1U4D78i5/uD6Nhkcb58Uw8Ar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WfOsAAAADcAAAADwAAAAAAAAAAAAAAAACYAgAAZHJzL2Rvd25y&#10;ZXYueG1sUEsFBgAAAAAEAAQA9QAAAIUDAAAAAA==&#10;" fillcolor="#1f497d [3215]" strokecolor="#1f497d [3215]" strokeweight=".25pt">
                    <v:stroke endcap="round"/>
                  </v:oval>
                  <v:oval id="Oval 741" o:spid="_x0000_s1085" style="position:absolute;left:13870;top:10805;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6ocQA&#10;AADcAAAADwAAAGRycy9kb3ducmV2LnhtbESPT2vCQBTE74LfYXlCb/VFSatEV5HWQq/1z8HbM/tM&#10;gtm3IbvGtJ++Wyh4HGbmN8xy3dtaddz6yomGyTgBxZI7U0mh4bD/eJ6D8oHEUO2ENXyzh/VqOFhS&#10;ZtxdvrjbhUJFiPiMNJQhNBmiz0u25MeuYYnexbWWQpRtgaale4TbGqdJ8oqWKokLJTX8VnJ+3d2s&#10;BkxRXuhs3o8W7Xx7mnY/6aXT+mnUbxagAvfhEf5vfxoNs3QCf2fiEc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OqHEAAAA3AAAAA8AAAAAAAAAAAAAAAAAmAIAAGRycy9k&#10;b3ducmV2LnhtbFBLBQYAAAAABAAEAPUAAACJAwAAAAA=&#10;" fillcolor="#1f497d [3215]" strokecolor="#1f497d [3215]" strokeweight=".25pt">
                    <v:stroke endcap="round"/>
                  </v:oval>
                </v:group>
                <v:group id="Group 742" o:spid="_x0000_s1086" style="position:absolute;left:8717;top:8376;width:465;height:3156" coordorigin="8717,8376" coordsize="464,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HvaiMUAAADcAAAADwAAAGRycy9kb3ducmV2LnhtbESPT2vCQBTE74LfYXmC&#10;t7qJf0t0FRGVHqRQLZTeHtlnEsy+Ddk1id++KxQ8DjPzG2a16UwpGqpdYVlBPIpAEKdWF5wp+L4c&#10;3t5BOI+ssbRMCh7kYLPu91aYaNvyFzVnn4kAYZeggtz7KpHSpTkZdCNbEQfvamuDPsg6k7rGNsBN&#10;KcdRNJcGCw4LOVa0yym9ne9GwbHFdjuJ983pdt09fi+zz59TTEoNB912CcJT51/h//aHVrCYju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72ojFAAAA3AAA&#10;AA8AAAAAAAAAAAAAAAAAqgIAAGRycy9kb3ducmV2LnhtbFBLBQYAAAAABAAEAPoAAACcAwAAAAA=&#10;">
                  <v:oval id="Oval 743" o:spid="_x0000_s1087" style="position:absolute;left:8717;top:837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BTcQA&#10;AADcAAAADwAAAGRycy9kb3ducmV2LnhtbESPT2vCQBTE74LfYXlCb/qiTatEVyn9A15r9eDtmX0m&#10;wezbkN3GtJ/eLRQ8DjPzG2a16W2tOm595UTDdJKAYsmdqaTQsP/6GC9A+UBiqHbCGn7Yw2Y9HKwo&#10;M+4qn9ztQqEiRHxGGsoQmgzR5yVb8hPXsETv7FpLIcq2QNPSNcJtjbMkeUZLlcSFkhp+LTm/7L6t&#10;BkxRnuhk3g4W7eL9OOt+03On9cOof1mCCtyHe/i/vTUa5ukj/J2JRw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3AU3EAAAA3AAAAA8AAAAAAAAAAAAAAAAAmAIAAGRycy9k&#10;b3ducmV2LnhtbFBLBQYAAAAABAAEAPUAAACJAwAAAAA=&#10;" fillcolor="#1f497d [3215]" strokecolor="#1f497d [3215]" strokeweight=".25pt">
                    <v:stroke endcap="round"/>
                  </v:oval>
                  <v:oval id="Oval 744" o:spid="_x0000_s1088" style="position:absolute;left:8717;top:9337;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ZOcQA&#10;AADcAAAADwAAAGRycy9kb3ducmV2LnhtbESPT2vCQBTE7wW/w/KE3poXJa0SXUVaC73WPwdvz+wz&#10;CWbfhuwa0376bqHQ4zAzv2GW68E2qufO1040TJIUFEvhTC2lhsP+/WkOygcSQ40T1vDFHtar0cOS&#10;cuPu8sn9LpQqQsTnpKEKoc0RfVGxJZ+4liV6F9dZClF2JZqO7hFuG5ym6QtaqiUuVNTya8XFdXez&#10;GjBDeaazeTtatPPtadp/Z5de68fxsFmACjyE//Bf+8NomGUZ/J6JRw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emTnEAAAA3AAAAA8AAAAAAAAAAAAAAAAAmAIAAGRycy9k&#10;b3ducmV2LnhtbFBLBQYAAAAABAAEAPUAAACJAwAAAAA=&#10;" fillcolor="#1f497d [3215]" strokecolor="#1f497d [3215]" strokeweight=".25pt">
                    <v:stroke endcap="round"/>
                  </v:oval>
                  <v:oval id="Oval 745" o:spid="_x0000_s1089" style="position:absolute;left:8724;top:10217;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8osQA&#10;AADcAAAADwAAAGRycy9kb3ducmV2LnhtbESPT2vCQBTE7wW/w/IEb/VFiVWiq4i10Gv9c/D2zD6T&#10;YPZtyG5j2k/fLRR6HGbmN8xq09taddz6yomGyTgBxZI7U0mh4XR8e16A8oHEUO2ENXyxh8168LSi&#10;zLiHfHB3CIWKEPEZaShDaDJEn5dsyY9dwxK9m2sthSjbAk1Ljwi3NU6T5AUtVRIXSmp4V3J+P3xa&#10;DZiizOhqXs8W7WJ/mXbf6a3TejTst0tQgfvwH/5rvxsN83QGv2fiEc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PKLEAAAA3AAAAA8AAAAAAAAAAAAAAAAAmAIAAGRycy9k&#10;b3ducmV2LnhtbFBLBQYAAAAABAAEAPUAAACJAwAAAAA=&#10;" fillcolor="#1f497d [3215]" strokecolor="#1f497d [3215]" strokeweight=".25pt">
                    <v:stroke endcap="round"/>
                  </v:oval>
                  <v:oval id="Oval 746" o:spid="_x0000_s1090" style="position:absolute;left:8724;top:11075;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i1cQA&#10;AADcAAAADwAAAGRycy9kb3ducmV2LnhtbESPT2vCQBTE7wW/w/IEb/VFSVWiq4i10Gv9c/D2zD6T&#10;YPZtyG5j2k/fLRR6HGbmN8xq09taddz6yomGyTgBxZI7U0mh4XR8e16A8oHEUO2ENXyxh8168LSi&#10;zLiHfHB3CIWKEPEZaShDaDJEn5dsyY9dwxK9m2sthSjbAk1Ljwi3NU6TZIaWKokLJTW8Kzm/Hz6t&#10;BkxRXuhqXs8W7WJ/mXbf6a3TejTst0tQgfvwH/5rvxsN83QGv2fiEc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AotXEAAAA3AAAAA8AAAAAAAAAAAAAAAAAmAIAAGRycy9k&#10;b3ducmV2LnhtbFBLBQYAAAAABAAEAPUAAACJAwAAAAA=&#10;" fillcolor="#1f497d [3215]" strokecolor="#1f497d [3215]" strokeweight=".25pt">
                    <v:stroke endcap="round"/>
                  </v:oval>
                </v:group>
                <v:group id="Group 747" o:spid="_x0000_s1091" style="position:absolute;left:18720;top:8201;width:465;height:3157" coordorigin="18720,8201" coordsize="464,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oval id="Oval 748" o:spid="_x0000_s1092" style="position:absolute;left:18720;top:8201;width:45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TPMAA&#10;AADcAAAADwAAAGRycy9kb3ducmV2LnhtbERPS2vCQBC+C/6HZQRvOlHSKqmriFro1UcPvU2zYxLM&#10;zobsGtP++u5B6PHje682va1Vx62vnGiYTRNQLLkzlRQaLuf3yRKUDySGaies4Yc9bNbDwYoy4x5y&#10;5O4UChVDxGekoQyhyRB9XrIlP3UNS+SurrUUImwLNC09YritcZ4kr2ipkthQUsO7kvPb6W41YIry&#10;Qt9m/2nRLg9f8+43vXZaj0f99g1U4D78i5/uD6Nhkca18Uw8Ar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OTPMAAAADcAAAADwAAAAAAAAAAAAAAAACYAgAAZHJzL2Rvd25y&#10;ZXYueG1sUEsFBgAAAAAEAAQA9QAAAIUDAAAAAA==&#10;" fillcolor="#1f497d [3215]" strokecolor="#1f497d [3215]" strokeweight=".25pt">
                    <v:stroke endcap="round"/>
                  </v:oval>
                  <v:oval id="Oval 749" o:spid="_x0000_s1093" style="position:absolute;left:18720;top:9163;width:45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2p8QA&#10;AADcAAAADwAAAGRycy9kb3ducmV2LnhtbESPT2vCQBTE74V+h+UVvNWXSqwaXUWshV7rn4O3Z/aZ&#10;hGbfhuw2pn76bqHgcZiZ3zCLVW9r1XHrKycaXoYJKJbcmUoKDYf9+/MUlA8khmonrOGHPayWjw8L&#10;yoy7yid3u1CoCBGfkYYyhCZD9HnJlvzQNSzRu7jWUoiyLdC0dI1wW+MoSV7RUiVxoaSGNyXnX7tv&#10;qwFTlDGdzdvRop1uT6Pull46rQdP/XoOKnAf7uH/9ofRMEln8HcmHgF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NqfEAAAA3AAAAA8AAAAAAAAAAAAAAAAAmAIAAGRycy9k&#10;b3ducmV2LnhtbFBLBQYAAAAABAAEAPUAAACJAwAAAAA=&#10;" fillcolor="#1f497d [3215]" strokecolor="#1f497d [3215]" strokeweight=".25pt">
                    <v:stroke endcap="round"/>
                  </v:oval>
                  <v:oval id="Oval 750" o:spid="_x0000_s1094" style="position:absolute;left:18728;top:10043;width:457;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J58EA&#10;AADcAAAADwAAAGRycy9kb3ducmV2LnhtbERPTU/CQBC9m/gfNmPCzU4lIKR0SwxI4hWUA7ehO7QN&#10;3dmmu5bqr3cPJB5f3ne+Hm2rBu5940TDS5KCYimdaaTS8PW5e16C8oHEUOuENfywh3Xx+JBTZtxN&#10;9jwcQqViiPiMNNQhdBmiL2u25BPXsUTu4npLIcK+QtPTLYbbFqdp+oqWGokNNXW8qbm8Hr6tBpyh&#10;zOlstkeLdvl+mg6/s8ug9eRpfFuBCjyGf/Hd/WE0LOZxfjwTjw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8CefBAAAA3AAAAA8AAAAAAAAAAAAAAAAAmAIAAGRycy9kb3du&#10;cmV2LnhtbFBLBQYAAAAABAAEAPUAAACGAwAAAAA=&#10;" fillcolor="#1f497d [3215]" strokecolor="#1f497d [3215]" strokeweight=".25pt">
                    <v:stroke endcap="round"/>
                  </v:oval>
                  <v:oval id="Oval 751" o:spid="_x0000_s1095" style="position:absolute;left:18728;top:1090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sfMMA&#10;AADcAAAADwAAAGRycy9kb3ducmV2LnhtbESPzWvCQBTE74L/w/IEb/qi+EXqKmIteK0fh95es88k&#10;NPs2ZLcx9a/vFgoeh5n5DbPedrZSLTe+dKJhMk5AsWTOlJJruJzfRitQPpAYqpywhh/2sN30e2tK&#10;jbvLO7enkKsIEZ+ShiKEOkX0WcGW/NjVLNG7ucZSiLLJ0TR0j3Bb4TRJFmiplLhQUM37grOv07fV&#10;gDOUOX2a16tFuzp8TNvH7NZqPRx0uxdQgbvwDP+3j0bDcj6BvzPxCOD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CsfMMAAADcAAAADwAAAAAAAAAAAAAAAACYAgAAZHJzL2Rv&#10;d25yZXYueG1sUEsFBgAAAAAEAAQA9QAAAIgDAAAAAA==&#10;" fillcolor="#1f497d [3215]" strokecolor="#1f497d [3215]" strokeweight=".25pt">
                    <v:stroke endcap="round"/>
                  </v:oval>
                </v:group>
                <v:group id="Group 752" o:spid="_x0000_s1096" style="position:absolute;left:6566;top:2517;width:15150;height:2882" coordorigin="6566,2517" coordsize="15150,2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JMVcUAAADcAAAADwAAAGRycy9kb3ducmV2LnhtbESPQYvCMBSE78L+h/CE&#10;vWlaF3WpRhFZlz2IoC6It0fzbIvNS2liW/+9EQSPw8x8w8yXnSlFQ7UrLCuIhxEI4tTqgjMF/8fN&#10;4BuE88gaS8uk4E4OlouP3hwTbVveU3PwmQgQdgkqyL2vEildmpNBN7QVcfAutjbog6wzqWtsA9yU&#10;chRFE2mw4LCQY0XrnNLr4WYU/LbYrr7in2Z7vazv5+N4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GiTFXFAAAA3AAA&#10;AA8AAAAAAAAAAAAAAAAAqgIAAGRycy9kb3ducmV2LnhtbFBLBQYAAAAABAAEAPoAAACcAwAAAAA=&#10;">
                  <v:oval id="Oval 753" o:spid="_x0000_s1097" style="position:absolute;left:8072;top:259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wNccA&#10;AADcAAAADwAAAGRycy9kb3ducmV2LnhtbESPT2vCQBTE70K/w/IKvYhu2tIo0VVqwSLowb+ot0f2&#10;NQnNvk2zq6b99K5Q8DjMzG+Y4bgxpThT7QrLCp67EQji1OqCMwXbzbTTB+E8ssbSMin4JQfj0UNr&#10;iIm2F17Ree0zESDsElSQe18lUro0J4Ouayvi4H3Z2qAPss6krvES4KaUL1EUS4MFh4UcK/rIKf1e&#10;n4yCYzydcLyct3lRuXSy+8S/w/5HqafH5n0AwlPj7+H/9kwr6L29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AMDXHAAAA3AAAAA8AAAAAAAAAAAAAAAAAmAIAAGRy&#10;cy9kb3ducmV2LnhtbFBLBQYAAAAABAAEAPUAAACMAwAAAAA=&#10;" fillcolor="#4f81bd [3204]" strokecolor="#243f60 [1604]" strokeweight="2pt"/>
                  <v:line id="Straight Connector 754" o:spid="_x0000_s1098" style="position:absolute;visibility:visible;mso-wrap-style:square" from="6566,3013" to="21716,3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HlMYAAADcAAAADwAAAGRycy9kb3ducmV2LnhtbESPzWoCQRCE74G8w9CCtziriX8bR5FA&#10;QJJcYnyAdqezu7jTs5lpdc3TO0Igx6KqvqIWq8416kQh1p4NDAcZKOLC25pLA7uv14cZqCjIFhvP&#10;ZOBCEVbL+7sF5taf+ZNOWylVgnDM0UAl0uZax6Iih3HgW+LkffvgUJIMpbYBzwnuGj3Ksol2WHNa&#10;qLCll4qKw/boDPy8f2ziZd+MZDL+fTuE9Wwuj9GYfq9bP4MS6uQ//NfeWAPT8RPc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1R5TGAAAA3AAAAA8AAAAAAAAA&#10;AAAAAAAAoQIAAGRycy9kb3ducmV2LnhtbFBLBQYAAAAABAAEAPkAAACUAwAAAAA=&#10;" strokecolor="#4579b8 [3044]"/>
                  <v:line id="Straight Connector 755" o:spid="_x0000_s1099" style="position:absolute;visibility:visible;mso-wrap-style:square" from="6566,4561" to="21716,4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iD8YAAADcAAAADwAAAGRycy9kb3ducmV2LnhtbESPUUvDQBCE3wv+h2MF3+zFSmqNvZYi&#10;CMX2pdEfsObWJDS3F+/WNvXX9wpCH4eZ+YaZLwfXqQOF2Ho28DDOQBFX3rZcG/j8eLufgYqCbLHz&#10;TAZOFGG5uBnNsbD+yDs6lFKrBOFYoIFGpC+0jlVDDuPY98TJ+/bBoSQZam0DHhPcdXqSZVPtsOW0&#10;0GBPrw1V+/LXGfjZbNfx9NVNZJr/ve/DavYsj9GYu9th9QJKaJBr+L+9tgae8hw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54g/GAAAA3AAAAA8AAAAAAAAA&#10;AAAAAAAAoQIAAGRycy9kb3ducmV2LnhtbFBLBQYAAAAABAAEAPkAAACUAwAAAAA=&#10;" strokecolor="#4579b8 [3044]"/>
                  <v:oval id="Oval 756" o:spid="_x0000_s1100" style="position:absolute;left:10380;top:259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TrccA&#10;AADcAAAADwAAAGRycy9kb3ducmV2LnhtbESPQWvCQBSE74L/YXmCFzGbFhpLdJVaUAr1oNZSvT2y&#10;zyQ0+zbNrpr667sFweMwM98wk1lrKnGmxpWWFTxEMQjizOqScwW7j8XwGYTzyBory6TglxzMpt3O&#10;BFNtL7yh89bnIkDYpaig8L5OpXRZQQZdZGvi4B1tY9AH2eRSN3gJcFPJxzhOpMGSw0KBNb0WlH1v&#10;T0bBIVnMOVm/D3hVu2z+ucTr/utHqX6vfRmD8NT6e/jWftMKRk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k63HAAAA3AAAAA8AAAAAAAAAAAAAAAAAmAIAAGRy&#10;cy9kb3ducmV2LnhtbFBLBQYAAAAABAAEAPUAAACMAwAAAAA=&#10;" fillcolor="#4f81bd [3204]" strokecolor="#243f60 [1604]" strokeweight="2pt"/>
                  <v:oval id="Oval 757" o:spid="_x0000_s1101" style="position:absolute;left:14935;top:2517;width:897;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2N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7NjbHAAAA3AAAAA8AAAAAAAAAAAAAAAAAmAIAAGRy&#10;cy9kb3ducmV2LnhtbFBLBQYAAAAABAAEAPUAAACMAwAAAAA=&#10;" fillcolor="#4f81bd [3204]" strokecolor="#243f60 [1604]" strokeweight="2pt"/>
                  <v:oval id="Oval 758" o:spid="_x0000_s1102" style="position:absolute;left:8069;top:413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SiRMUA&#10;AADcAAAADwAAAGRycy9kb3ducmV2LnhtbERPy2rCQBTdF/yH4QrdFJ200FS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KJExQAAANwAAAAPAAAAAAAAAAAAAAAAAJgCAABkcnMv&#10;ZG93bnJldi54bWxQSwUGAAAAAAQABAD1AAAAigMAAAAA&#10;" fillcolor="#4f81bd [3204]" strokecolor="#243f60 [1604]" strokeweight="2pt"/>
                  <v:oval id="Oval 759" o:spid="_x0000_s1103" style="position:absolute;left:17764;top:259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H38cA&#10;AADcAAAADwAAAGRycy9kb3ducmV2LnhtbESPQWvCQBSE70L/w/IKXqRuFIxtdBUVlEI9WNui3h7Z&#10;1yQ0+zZmV43+erdQ6HGYmW+Y8bQxpThT7QrLCnrdCARxanXBmYLPj+XTMwjnkTWWlknBlRxMJw+t&#10;MSbaXvidzlufiQBhl6CC3PsqkdKlORl0XVsRB+/b1gZ9kHUmdY2XADel7EdRLA0WHBZyrGiRU/qz&#10;PRkFh3g553jz1uF15dL51wpv+91RqfZjMxuB8NT4//Bf+1UrGA5e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oB9/HAAAA3AAAAA8AAAAAAAAAAAAAAAAAmAIAAGRy&#10;cy9kb3ducmV2LnhtbFBLBQYAAAAABAAEAPUAAACMAwAAAAA=&#10;" fillcolor="#4f81bd [3204]" strokecolor="#243f60 [1604]" strokeweight="2pt"/>
                  <v:oval id="Oval 760" o:spid="_x0000_s1104" style="position:absolute;left:12973;top:259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oval id="Oval 761" o:spid="_x0000_s1105" style="position:absolute;left:19938;top:251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BZMYA&#10;AADcAAAADwAAAGRycy9kb3ducmV2LnhtbESPQWvCQBSE7wX/w/IEL6Vu9JBK6ioqKEI9WK1Yb4/s&#10;Mwlm38bsVqO/3hUKPQ4z8w0zHDemFBeqXWFZQa8bgSBOrS44U/C9nb8NQDiPrLG0TApu5GA8ar0M&#10;MdH2yl902fhMBAi7BBXk3leJlC7NyaDr2oo4eEdbG/RB1pnUNV4D3JSyH0WxNFhwWMixollO6Wnz&#10;axQc4vmU4/XnK68ql053C7z/7M9KddrN5AOEp8b/h//aS63gPe7B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LBZMYAAADcAAAADwAAAAAAAAAAAAAAAACYAgAAZHJz&#10;L2Rvd25yZXYueG1sUEsFBgAAAAAEAAQA9QAAAIsDAAAAAA==&#10;" fillcolor="#4f81bd [3204]" strokecolor="#243f60 [1604]" strokeweight="2pt"/>
                  <v:oval id="Oval 762" o:spid="_x0000_s1106" style="position:absolute;left:10380;top:4205;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fE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4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gXxPHAAAA3AAAAA8AAAAAAAAAAAAAAAAAmAIAAGRy&#10;cy9kb3ducmV2LnhtbFBLBQYAAAAABAAEAPUAAACMAwAAAAA=&#10;" fillcolor="#4f81bd [3204]" strokecolor="#243f60 [1604]" strokeweight="2pt"/>
                  <v:oval id="Oval 763" o:spid="_x0000_s1107" style="position:absolute;left:12973;top:421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oval id="Oval 764" o:spid="_x0000_s1108" style="position:absolute;left:15001;top:4164;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i/McA&#10;AADcAAAADwAAAGRycy9kb3ducmV2LnhtbESPQWvCQBSE74L/YXmCFzGblhJ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FYvzHAAAA3AAAAA8AAAAAAAAAAAAAAAAAmAIAAGRy&#10;cy9kb3ducmV2LnhtbFBLBQYAAAAABAAEAPUAAACMAwAAAAA=&#10;" fillcolor="#4f81bd [3204]" strokecolor="#243f60 [1604]" strokeweight="2pt"/>
                  <v:oval id="Oval 765" o:spid="_x0000_s1109" style="position:absolute;left:17792;top:411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Z8cA&#10;AADcAAAADwAAAGRycy9kb3ducmV2LnhtbESPQWvCQBSE74L/YXmCFzGbFhp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Jx2fHAAAA3AAAAA8AAAAAAAAAAAAAAAAAmAIAAGRy&#10;cy9kb3ducmV2LnhtbFBLBQYAAAAABAAEAPUAAACMAwAAAAA=&#10;" fillcolor="#4f81bd [3204]" strokecolor="#243f60 [1604]" strokeweight="2pt"/>
                  <v:line id="Straight Connector 766" o:spid="_x0000_s1110" style="position:absolute;visibility:visible;mso-wrap-style:square" from="6566,5399" to="21716,5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VAkMcAAADcAAAADwAAAGRycy9kb3ducmV2LnhtbESPQWvCQBSE70L/w/IKvYjZmNKoaVYp&#10;pRXBi0ZBj4/saxKafRuyW43/vlsoeBxm5hsmXw2mFRfqXWNZwTSKQRCXVjdcKTgePidzEM4ja2wt&#10;k4IbOVgtH0Y5ZtpeeU+XwlciQNhlqKD2vsukdGVNBl1kO+LgfdneoA+yr6Tu8RrgppVJHKfSYMNh&#10;ocaO3msqv4sfoyBx5+3z+raZ7/TpZZGsp7Eenz6Uenoc3l5BeBr8Pfzf3mgFszSFvzPh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pUCQxwAAANwAAAAPAAAAAAAA&#10;AAAAAAAAAKECAABkcnMvZG93bnJldi54bWxQSwUGAAAAAAQABAD5AAAAlQMAAAAA&#10;" strokecolor="#0d0d0d [3069]" strokeweight="2pt"/>
                </v:group>
                <v:shape id="TextBox 143" o:spid="_x0000_s1111" type="#_x0000_t202" style="position:absolute;left:1727;top:4006;width:4838;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9Y2cQA&#10;AADcAAAADwAAAGRycy9kb3ducmV2LnhtbESPzW7CMBCE75V4B2uRegMH1BIIGIRoK3Erfw+wipc4&#10;JF5HsYG0T48rIfU4mplvNItVZ2txo9aXjhWMhgkI4tzpkgsFp+PXYArCB2SNtWNS8EMeVsveywIz&#10;7e68p9shFCJC2GeowITQZFL63JBFP3QNcfTOrrUYomwLqVu8R7it5ThJJtJiyXHBYEMbQ3l1uFoF&#10;08R+V9VsvPP27Xf0bjYf7rO5KPXa79ZzEIG68B9+trdaQTpJ4e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vWNnEAAAA3AAAAA8AAAAAAAAAAAAAAAAAmAIAAGRycy9k&#10;b3ducmV2LnhtbFBLBQYAAAAABAAEAPUAAACJAwAAAAA=&#10;" filled="f" stroked="f">
                  <v:textbox style="mso-fit-shape-to-text:t">
                    <w:txbxContent>
                      <w:p w:rsidR="00A4584A" w:rsidRDefault="007378C6" w:rsidP="00A4584A">
                        <w:pPr>
                          <w:pStyle w:val="NormalWeb"/>
                          <w:spacing w:before="0" w:beforeAutospacing="0" w:after="0" w:afterAutospacing="0"/>
                        </w:pPr>
                        <w:r>
                          <w:rPr>
                            <w:rFonts w:ascii="Calibri" w:hAnsi="Calibri" w:cs="Calibri"/>
                            <w:color w:val="1D1B11" w:themeColor="background2" w:themeShade="1A"/>
                            <w:kern w:val="24"/>
                            <w:sz w:val="18"/>
                            <w:szCs w:val="18"/>
                          </w:rPr>
                          <w:t>WRP k</w:t>
                        </w:r>
                      </w:p>
                    </w:txbxContent>
                  </v:textbox>
                </v:shape>
                <v:line id="Straight Connector 768" o:spid="_x0000_s1112" style="position:absolute;visibility:visible;mso-wrap-style:square" from="6470,14261" to="21621,14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ZxecIAAADcAAAADwAAAGRycy9kb3ducmV2LnhtbERPy4rCMBTdD/gP4QpuRFMrPqYaRURF&#10;cKPOgLO8NNe22NyUJmr9e7MQZnk47/myMaV4UO0KywoG/QgEcWp1wZmC359tbwrCeWSNpWVS8CIH&#10;y0Xra46Jtk8+0ePsMxFC2CWoIPe+SqR0aU4GXd9WxIG72tqgD7DOpK7xGcJNKeMoGkuDBYeGHCta&#10;55TeznejIHZ/h+HutZ8e9WX0He8Gke5eNkp12s1qBsJT4//FH/deK5iMw9pw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ZxecIAAADcAAAADwAAAAAAAAAAAAAA&#10;AAChAgAAZHJzL2Rvd25yZXYueG1sUEsFBgAAAAAEAAQA+QAAAJADAAAAAA==&#10;" strokecolor="#0d0d0d [3069]" strokeweight="2pt"/>
                <v:shape id="TextBox 145" o:spid="_x0000_s1113" type="#_x0000_t202" style="position:absolute;left:1635;top:13104;width:4896;height:2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MMQA&#10;AADcAAAADwAAAGRycy9kb3ducmV2LnhtbESPzW7CMBCE75V4B2uRegMH1PITMAjRVuJWCDzAKl7i&#10;kHgdxQbSPj2uhNTjaGa+0SzXna3FjVpfOlYwGiYgiHOnSy4UnI5fgxkIH5A11o5JwQ95WK96L0tM&#10;tbvzgW5ZKESEsE9RgQmhSaX0uSGLfuga4uidXWsxRNkWUrd4j3Bby3GSTKTFkuOCwYa2hvIqu1oF&#10;s8R+V9V8vPf27Xf0brYf7rO5KPXa7zYLEIG68B9+tndawXQy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aTD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rFonts w:ascii="Calibri" w:hAnsi="Calibri" w:cs="Calibri"/>
                            <w:color w:val="1D1B11" w:themeColor="background2" w:themeShade="1A"/>
                            <w:kern w:val="24"/>
                            <w:sz w:val="18"/>
                            <w:szCs w:val="18"/>
                          </w:rPr>
                          <w:t xml:space="preserve">WRP </w:t>
                        </w:r>
                        <w:r w:rsidR="007378C6">
                          <w:rPr>
                            <w:rFonts w:ascii="Calibri" w:hAnsi="Calibri" w:cs="Calibri"/>
                            <w:color w:val="1D1B11" w:themeColor="background2" w:themeShade="1A"/>
                            <w:kern w:val="24"/>
                            <w:sz w:val="18"/>
                            <w:szCs w:val="18"/>
                          </w:rPr>
                          <w:t>1</w:t>
                        </w:r>
                      </w:p>
                    </w:txbxContent>
                  </v:textbox>
                </v:shape>
                <v:shapetype id="_x0000_t32" coordsize="21600,21600" o:spt="32" o:oned="t" path="m,l21600,21600e" filled="f">
                  <v:path arrowok="t" fillok="f" o:connecttype="none"/>
                  <o:lock v:ext="edit" shapetype="t"/>
                </v:shapetype>
                <v:shape id="Straight Arrow Connector 770" o:spid="_x0000_s1114" type="#_x0000_t32" style="position:absolute;left:9931;top:5323;width:0;height:145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El88IAAADcAAAADwAAAGRycy9kb3ducmV2LnhtbERPS0sDMRC+C/6HMAVvNltBu6xNiy6I&#10;ehFa+zoOmzG7uJksmdhu/705CB4/vvdiNfpenShKF9jAbFqAIm6C7dgZ2H6+3JagJCFb7AOTgQsJ&#10;rJbXVwusbDjzmk6b5FQOYanQQJvSUGktTUseZRoG4sx9hegxZRidthHPOdz3+q4oHrTHjnNDiwPV&#10;LTXfmx9v4HC8lK+72sV1/f78cbwX2btSjLmZjE+PoBKN6V/8536zBubzPD+fyUd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El88IAAADcAAAADwAAAAAAAAAAAAAA&#10;AAChAgAAZHJzL2Rvd25yZXYueG1sUEsFBgAAAAAEAAQA+QAAAJADAAAAAA==&#10;" strokecolor="#0d0d0d [3069]">
                  <v:stroke endarrow="block"/>
                </v:shape>
                <v:shape id="Straight Arrow Connector 771" o:spid="_x0000_s1115" type="#_x0000_t32" style="position:absolute;left:16913;top:14260;width:0;height:5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AaMUAAADcAAAADwAAAGRycy9kb3ducmV2LnhtbESPX0sDMRDE3wv9DmELvrW5CtrjbFr0&#10;QNQXofVfH5fLmju8bI5sbK/f3giCj8PM/IZZb0ffqyNF6QIbWC4KUMRNsB07A68v9/MSlCRki31g&#10;MnAmge1mOlljZcOJd3TcJ6cyhKVCA21KQ6W1NC15lEUYiLP3GaLHlGV02kY8Zbjv9WVRXGuPHeeF&#10;FgeqW2q+9t/ewMfhXD681S7u6qe758OVyLsrxZiL2Xh7AyrRmP7Df+1Ha2C1WsLvmXwE9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AaMUAAADcAAAADwAAAAAAAAAA&#10;AAAAAAChAgAAZHJzL2Rvd25yZXYueG1sUEsFBgAAAAAEAAQA+QAAAJMDAAAAAA==&#10;" strokecolor="#0d0d0d [3069]">
                  <v:stroke endarrow="block"/>
                </v:shape>
                <v:shape id="TextBox 150" o:spid="_x0000_s1116" type="#_x0000_t202" style="position:absolute;left:9486;width:11385;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FtnMQA&#10;AADcAAAADwAAAGRycy9kb3ducmV2LnhtbESPzW7CMBCE75X6DtYi9QYOUSkQMKiCIvVW/h5gFS9x&#10;SLyOYgMpT48rIfU4mplvNPNlZ2txpdaXjhUMBwkI4tzpkgsFx8OmPwHhA7LG2jEp+CUPy8Xryxwz&#10;7W68o+s+FCJC2GeowITQZFL63JBFP3ANcfROrrUYomwLqVu8RbitZZokH9JiyXHBYEMrQ3m1v1gF&#10;k8T+VNU03Xr7fh+OzGrtvpqzUm+97nMGIlAX/sPP9rdWMB6n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BbZzEAAAA3AAAAA8AAAAAAAAAAAAAAAAAmAIAAGRycy9k&#10;b3ducmV2LnhtbFBLBQYAAAAABAAEAPUAAACJAwAAAAA=&#10;" filled="f" stroked="f">
                  <v:textbox style="mso-fit-shape-to-text:t">
                    <w:txbxContent>
                      <w:p w:rsidR="00A4584A" w:rsidRDefault="00A4584A" w:rsidP="00A4584A">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v:textbox>
                </v:shape>
                <w10:wrap type="topAndBottom"/>
              </v:group>
            </w:pict>
          </mc:Fallback>
        </mc:AlternateContent>
      </w:r>
      <w:r>
        <w:rPr>
          <w:rFonts w:ascii="Times New Roman" w:hAnsi="Times New Roman"/>
          <w:bCs/>
          <w:sz w:val="20"/>
          <w:szCs w:val="20"/>
        </w:rPr>
        <w:t>In</w:t>
      </w:r>
      <w:r w:rsidR="00E02D7C" w:rsidRPr="00AB2F01">
        <w:rPr>
          <w:rFonts w:ascii="Times New Roman" w:hAnsi="Times New Roman"/>
          <w:bCs/>
          <w:color w:val="222222"/>
          <w:sz w:val="20"/>
          <w:szCs w:val="20"/>
          <w:shd w:val="clear" w:color="auto" w:fill="FFFFFF"/>
        </w:rPr>
        <w:t xml:space="preserve"> conventional M-WRPs object is divided into several parts based on fixed depth range and a WRP is set in the middle of each depth range, as shown in Fig. 2.</w:t>
      </w:r>
    </w:p>
    <w:p w:rsidR="00E02D7C" w:rsidRDefault="00E02D7C" w:rsidP="00032E17">
      <w:pPr>
        <w:pStyle w:val="12Head1"/>
        <w:rPr>
          <w:rFonts w:ascii="Times New Roman" w:hAnsi="Times New Roman" w:cs="Times New Roman"/>
          <w:sz w:val="20"/>
          <w:szCs w:val="20"/>
        </w:rPr>
      </w:pPr>
    </w:p>
    <w:p w:rsidR="00E02D7C" w:rsidRPr="00AB2F01" w:rsidRDefault="00E02D7C" w:rsidP="00E02D7C">
      <w:pPr>
        <w:autoSpaceDE w:val="0"/>
        <w:autoSpaceDN w:val="0"/>
        <w:adjustRightInd w:val="0"/>
        <w:jc w:val="both"/>
        <w:rPr>
          <w:rFonts w:ascii="Times New Roman" w:hAnsi="Times New Roman"/>
          <w:sz w:val="20"/>
          <w:szCs w:val="20"/>
        </w:rPr>
      </w:pPr>
      <w:r w:rsidRPr="00AB2F01">
        <w:rPr>
          <w:rFonts w:ascii="Times New Roman" w:hAnsi="Times New Roman"/>
          <w:color w:val="000000"/>
          <w:sz w:val="20"/>
          <w:szCs w:val="20"/>
        </w:rPr>
        <w:t>The</w:t>
      </w:r>
      <w:r w:rsidRPr="00AB2F01">
        <w:rPr>
          <w:rFonts w:ascii="Times New Roman" w:hAnsi="Times New Roman"/>
          <w:sz w:val="20"/>
          <w:szCs w:val="20"/>
        </w:rPr>
        <w:t xml:space="preserve"> light field of each pixel of the WRP is calculated by summing the contribution of each point of the object according to equation (1), </w:t>
      </w:r>
    </w:p>
    <w:p w:rsidR="00E02D7C" w:rsidRPr="00AB2F01" w:rsidRDefault="00E02D7C" w:rsidP="00E02D7C">
      <w:pPr>
        <w:autoSpaceDE w:val="0"/>
        <w:autoSpaceDN w:val="0"/>
        <w:adjustRightInd w:val="0"/>
        <w:rPr>
          <w:rFonts w:ascii="Times New Roman" w:hAnsi="Times New Roman"/>
          <w:sz w:val="20"/>
          <w:szCs w:val="20"/>
        </w:rPr>
      </w:pPr>
    </w:p>
    <w:p w:rsidR="00E02D7C" w:rsidRPr="00AB2F01" w:rsidRDefault="00E02D7C" w:rsidP="00E02D7C">
      <w:pPr>
        <w:autoSpaceDE w:val="0"/>
        <w:autoSpaceDN w:val="0"/>
        <w:adjustRightInd w:val="0"/>
        <w:jc w:val="right"/>
        <w:rPr>
          <w:rFonts w:ascii="Times New Roman" w:hAnsi="Times New Roman"/>
          <w:sz w:val="20"/>
          <w:szCs w:val="20"/>
        </w:rPr>
      </w:pPr>
      <w:r w:rsidRPr="00AB2F01">
        <w:rPr>
          <w:rFonts w:ascii="Times New Roman" w:hAnsi="Times New Roman"/>
          <w:position w:val="-32"/>
          <w:sz w:val="20"/>
          <w:szCs w:val="20"/>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75pt;height:36.75pt" o:ole="">
            <v:imagedata r:id="rId9" o:title=""/>
          </v:shape>
          <o:OLEObject Type="Embed" ProgID="Equation.DSMT4" ShapeID="_x0000_i1026" DrawAspect="Content" ObjectID="_1617710767" r:id="rId10"/>
        </w:object>
      </w:r>
      <w:r w:rsidRPr="00AB2F01">
        <w:rPr>
          <w:rFonts w:ascii="Times New Roman" w:hAnsi="Times New Roman"/>
          <w:sz w:val="20"/>
          <w:szCs w:val="20"/>
        </w:rPr>
        <w:t xml:space="preserve">, </w:t>
      </w:r>
      <w:r w:rsidRPr="00AB2F01">
        <w:rPr>
          <w:rFonts w:ascii="Times New Roman" w:hAnsi="Times New Roman"/>
          <w:sz w:val="20"/>
          <w:szCs w:val="20"/>
        </w:rPr>
        <w:tab/>
      </w:r>
      <w:r w:rsidRPr="00AB2F01">
        <w:rPr>
          <w:rFonts w:ascii="Times New Roman" w:hAnsi="Times New Roman"/>
          <w:sz w:val="20"/>
          <w:szCs w:val="20"/>
        </w:rPr>
        <w:tab/>
        <w:t>(1)</w:t>
      </w:r>
    </w:p>
    <w:p w:rsidR="00E02D7C" w:rsidRPr="00AB2F01" w:rsidRDefault="00E02D7C" w:rsidP="00E02D7C">
      <w:pPr>
        <w:autoSpaceDE w:val="0"/>
        <w:autoSpaceDN w:val="0"/>
        <w:adjustRightInd w:val="0"/>
        <w:jc w:val="right"/>
        <w:rPr>
          <w:rFonts w:ascii="Times New Roman" w:hAnsi="Times New Roman"/>
          <w:sz w:val="18"/>
          <w:szCs w:val="18"/>
        </w:rPr>
      </w:pPr>
    </w:p>
    <w:p w:rsidR="00E02D7C" w:rsidRPr="00AB2F01" w:rsidRDefault="00E02D7C" w:rsidP="00E02D7C">
      <w:pPr>
        <w:autoSpaceDE w:val="0"/>
        <w:autoSpaceDN w:val="0"/>
        <w:adjustRightInd w:val="0"/>
        <w:jc w:val="both"/>
        <w:rPr>
          <w:rFonts w:ascii="Times New Roman" w:hAnsi="Times New Roman"/>
          <w:sz w:val="20"/>
          <w:szCs w:val="20"/>
        </w:rPr>
      </w:pPr>
      <w:r w:rsidRPr="00AB2F01">
        <w:rPr>
          <w:rFonts w:ascii="Times New Roman" w:hAnsi="Times New Roman"/>
          <w:sz w:val="20"/>
          <w:szCs w:val="20"/>
        </w:rPr>
        <w:t xml:space="preserve">Here </w:t>
      </w:r>
      <w:r w:rsidRPr="00AB2F01">
        <w:rPr>
          <w:rFonts w:ascii="Times New Roman" w:hAnsi="Times New Roman"/>
          <w:i/>
          <w:sz w:val="20"/>
          <w:szCs w:val="20"/>
        </w:rPr>
        <w:t>R</w:t>
      </w:r>
      <w:r w:rsidRPr="00AB2F01">
        <w:rPr>
          <w:rFonts w:ascii="Times New Roman" w:hAnsi="Times New Roman"/>
          <w:i/>
          <w:sz w:val="20"/>
          <w:szCs w:val="20"/>
          <w:vertAlign w:val="subscript"/>
        </w:rPr>
        <w:t>j</w:t>
      </w:r>
      <w:r w:rsidRPr="00AB2F01">
        <w:rPr>
          <w:rFonts w:ascii="Times New Roman" w:hAnsi="Times New Roman"/>
          <w:i/>
          <w:iCs/>
          <w:sz w:val="13"/>
          <w:szCs w:val="13"/>
        </w:rPr>
        <w:t xml:space="preserve"> </w:t>
      </w:r>
      <w:r w:rsidRPr="00AB2F01">
        <w:rPr>
          <w:rFonts w:ascii="Times New Roman" w:hAnsi="Times New Roman"/>
          <w:sz w:val="20"/>
          <w:szCs w:val="20"/>
        </w:rPr>
        <w:t xml:space="preserve">is the distance between </w:t>
      </w:r>
      <w:r w:rsidRPr="00AB2F01">
        <w:rPr>
          <w:rFonts w:ascii="Times New Roman" w:hAnsi="Times New Roman"/>
          <w:i/>
          <w:sz w:val="20"/>
          <w:szCs w:val="20"/>
        </w:rPr>
        <w:t>j</w:t>
      </w:r>
      <w:r w:rsidRPr="00AB2F01">
        <w:rPr>
          <w:rFonts w:ascii="Times New Roman" w:hAnsi="Times New Roman"/>
          <w:sz w:val="20"/>
          <w:szCs w:val="20"/>
        </w:rPr>
        <w:t xml:space="preserve">th point and the WRP, shown by equation (2), </w:t>
      </w:r>
      <w:r w:rsidRPr="00AB2F01">
        <w:rPr>
          <w:rFonts w:ascii="Times New Roman" w:hAnsi="Times New Roman"/>
          <w:i/>
          <w:iCs/>
          <w:sz w:val="20"/>
          <w:szCs w:val="20"/>
        </w:rPr>
        <w:t>N</w:t>
      </w:r>
      <w:r w:rsidRPr="00AB2F01">
        <w:rPr>
          <w:rFonts w:ascii="Times New Roman" w:hAnsi="Times New Roman"/>
          <w:i/>
          <w:iCs/>
          <w:sz w:val="13"/>
          <w:szCs w:val="13"/>
        </w:rPr>
        <w:t xml:space="preserve"> is</w:t>
      </w:r>
      <w:r w:rsidRPr="00AB2F01">
        <w:rPr>
          <w:rFonts w:ascii="Times New Roman" w:hAnsi="Times New Roman"/>
          <w:sz w:val="20"/>
          <w:szCs w:val="20"/>
        </w:rPr>
        <w:t xml:space="preserve"> the number of object points, </w:t>
      </w:r>
      <w:r w:rsidRPr="00AB2F01">
        <w:rPr>
          <w:rFonts w:ascii="Times New Roman" w:eastAsia="TimesNewRomanPS-ItalicMT" w:hAnsi="Times New Roman"/>
          <w:i/>
          <w:iCs/>
          <w:sz w:val="20"/>
          <w:szCs w:val="20"/>
        </w:rPr>
        <w:t xml:space="preserve">λ </w:t>
      </w:r>
      <w:r w:rsidRPr="00AB2F01">
        <w:rPr>
          <w:rFonts w:ascii="Times New Roman" w:hAnsi="Times New Roman"/>
          <w:sz w:val="20"/>
          <w:szCs w:val="20"/>
        </w:rPr>
        <w:t xml:space="preserve">is the wavelength of the light and </w:t>
      </w:r>
      <w:r w:rsidRPr="00AB2F01">
        <w:rPr>
          <w:rFonts w:ascii="Times New Roman" w:hAnsi="Times New Roman"/>
          <w:i/>
          <w:iCs/>
          <w:sz w:val="20"/>
          <w:szCs w:val="20"/>
        </w:rPr>
        <w:t>A</w:t>
      </w:r>
      <w:r w:rsidRPr="00AB2F01">
        <w:rPr>
          <w:rFonts w:ascii="Times New Roman" w:hAnsi="Times New Roman"/>
          <w:i/>
          <w:iCs/>
          <w:sz w:val="20"/>
          <w:szCs w:val="20"/>
          <w:vertAlign w:val="subscript"/>
        </w:rPr>
        <w:t>j</w:t>
      </w:r>
      <w:r w:rsidRPr="00AB2F01">
        <w:rPr>
          <w:rFonts w:ascii="Times New Roman" w:hAnsi="Times New Roman"/>
          <w:i/>
          <w:iCs/>
          <w:sz w:val="13"/>
          <w:szCs w:val="13"/>
        </w:rPr>
        <w:t xml:space="preserve"> </w:t>
      </w:r>
      <w:r w:rsidRPr="00AB2F01">
        <w:rPr>
          <w:rFonts w:ascii="Times New Roman" w:hAnsi="Times New Roman"/>
          <w:iCs/>
          <w:sz w:val="20"/>
          <w:szCs w:val="20"/>
        </w:rPr>
        <w:t>is</w:t>
      </w:r>
      <w:r w:rsidRPr="00AB2F01">
        <w:rPr>
          <w:rFonts w:ascii="Times New Roman" w:hAnsi="Times New Roman"/>
          <w:sz w:val="20"/>
          <w:szCs w:val="20"/>
        </w:rPr>
        <w:t xml:space="preserve"> the intensity of the </w:t>
      </w:r>
      <w:r w:rsidRPr="00AB2F01">
        <w:rPr>
          <w:rFonts w:ascii="Times New Roman" w:hAnsi="Times New Roman"/>
          <w:i/>
          <w:sz w:val="20"/>
          <w:szCs w:val="20"/>
        </w:rPr>
        <w:t>j</w:t>
      </w:r>
      <w:r w:rsidRPr="00AB2F01">
        <w:rPr>
          <w:rFonts w:ascii="Times New Roman" w:hAnsi="Times New Roman"/>
          <w:sz w:val="20"/>
          <w:szCs w:val="20"/>
        </w:rPr>
        <w:t>th object point, (</w:t>
      </w:r>
      <w:r w:rsidRPr="00AB2F01">
        <w:rPr>
          <w:rFonts w:ascii="Times New Roman" w:hAnsi="Times New Roman"/>
          <w:i/>
          <w:iCs/>
          <w:sz w:val="20"/>
          <w:szCs w:val="20"/>
        </w:rPr>
        <w:t>x</w:t>
      </w:r>
      <w:r w:rsidRPr="00AB2F01">
        <w:rPr>
          <w:rFonts w:ascii="Times New Roman" w:hAnsi="Times New Roman"/>
          <w:i/>
          <w:iCs/>
          <w:sz w:val="15"/>
          <w:szCs w:val="15"/>
        </w:rPr>
        <w:t>j</w:t>
      </w:r>
      <w:r w:rsidRPr="00AB2F01">
        <w:rPr>
          <w:rFonts w:ascii="Times New Roman" w:hAnsi="Times New Roman"/>
          <w:i/>
          <w:iCs/>
          <w:sz w:val="20"/>
          <w:szCs w:val="20"/>
        </w:rPr>
        <w:t xml:space="preserve">, y </w:t>
      </w:r>
      <w:r w:rsidRPr="00AB2F01">
        <w:rPr>
          <w:rFonts w:ascii="Times New Roman" w:hAnsi="Times New Roman"/>
          <w:i/>
          <w:iCs/>
          <w:sz w:val="15"/>
          <w:szCs w:val="15"/>
        </w:rPr>
        <w:t>j</w:t>
      </w:r>
      <w:r w:rsidRPr="00AB2F01">
        <w:rPr>
          <w:rFonts w:ascii="Times New Roman" w:hAnsi="Times New Roman"/>
          <w:i/>
          <w:iCs/>
          <w:sz w:val="20"/>
          <w:szCs w:val="20"/>
        </w:rPr>
        <w:t xml:space="preserve">, z </w:t>
      </w:r>
      <w:r w:rsidRPr="00AB2F01">
        <w:rPr>
          <w:rFonts w:ascii="Times New Roman" w:hAnsi="Times New Roman"/>
          <w:i/>
          <w:iCs/>
          <w:sz w:val="15"/>
          <w:szCs w:val="15"/>
        </w:rPr>
        <w:t>j</w:t>
      </w:r>
      <w:r w:rsidRPr="00AB2F01">
        <w:rPr>
          <w:rFonts w:ascii="Times New Roman" w:hAnsi="Times New Roman"/>
          <w:sz w:val="20"/>
          <w:szCs w:val="20"/>
        </w:rPr>
        <w:t>) is the coordinate of the jth point and (</w:t>
      </w:r>
      <w:r w:rsidRPr="00AB2F01">
        <w:rPr>
          <w:rFonts w:ascii="Times New Roman" w:hAnsi="Times New Roman"/>
          <w:i/>
          <w:iCs/>
          <w:sz w:val="20"/>
          <w:szCs w:val="20"/>
        </w:rPr>
        <w:t>x, y,z</w:t>
      </w:r>
      <w:r w:rsidRPr="00AB2F01">
        <w:rPr>
          <w:rFonts w:ascii="Times New Roman" w:hAnsi="Times New Roman"/>
          <w:sz w:val="20"/>
          <w:szCs w:val="20"/>
        </w:rPr>
        <w:t>) is the coordinate on the WRP object</w:t>
      </w:r>
    </w:p>
    <w:p w:rsidR="00E02D7C" w:rsidRPr="00AB2F01" w:rsidRDefault="00E02D7C" w:rsidP="00E02D7C">
      <w:pPr>
        <w:autoSpaceDE w:val="0"/>
        <w:autoSpaceDN w:val="0"/>
        <w:adjustRightInd w:val="0"/>
        <w:rPr>
          <w:rFonts w:ascii="Times New Roman" w:hAnsi="Times New Roman"/>
          <w:sz w:val="20"/>
          <w:szCs w:val="20"/>
        </w:rPr>
      </w:pPr>
    </w:p>
    <w:p w:rsidR="00E02D7C" w:rsidRPr="00AB2F01" w:rsidRDefault="00E02D7C" w:rsidP="00E02D7C">
      <w:pPr>
        <w:autoSpaceDE w:val="0"/>
        <w:autoSpaceDN w:val="0"/>
        <w:adjustRightInd w:val="0"/>
        <w:jc w:val="right"/>
        <w:rPr>
          <w:rFonts w:ascii="Times New Roman" w:hAnsi="Times New Roman"/>
          <w:sz w:val="20"/>
          <w:szCs w:val="20"/>
        </w:rPr>
      </w:pPr>
      <w:r w:rsidRPr="00AB2F01">
        <w:rPr>
          <w:rFonts w:ascii="Times New Roman" w:hAnsi="Times New Roman"/>
          <w:position w:val="-18"/>
          <w:sz w:val="20"/>
          <w:szCs w:val="20"/>
        </w:rPr>
        <w:object w:dxaOrig="3760" w:dyaOrig="560">
          <v:shape id="_x0000_i1025" type="#_x0000_t75" style="width:188.25pt;height:27.75pt" o:ole="">
            <v:imagedata r:id="rId11" o:title=""/>
          </v:shape>
          <o:OLEObject Type="Embed" ProgID="Equation.DSMT4" ShapeID="_x0000_i1025" DrawAspect="Content" ObjectID="_1617710768" r:id="rId12"/>
        </w:object>
      </w:r>
      <w:r w:rsidRPr="00AB2F01">
        <w:rPr>
          <w:rFonts w:ascii="Times New Roman" w:hAnsi="Times New Roman"/>
          <w:sz w:val="20"/>
          <w:szCs w:val="20"/>
        </w:rPr>
        <w:t xml:space="preserve"> </w:t>
      </w:r>
      <w:r w:rsidRPr="00AB2F01">
        <w:rPr>
          <w:rFonts w:ascii="Times New Roman" w:hAnsi="Times New Roman"/>
          <w:sz w:val="20"/>
          <w:szCs w:val="20"/>
        </w:rPr>
        <w:tab/>
        <w:t>(2)</w:t>
      </w:r>
    </w:p>
    <w:p w:rsidR="00E02D7C" w:rsidRPr="00AB2F01" w:rsidRDefault="00E02D7C" w:rsidP="00E02D7C">
      <w:pPr>
        <w:autoSpaceDE w:val="0"/>
        <w:autoSpaceDN w:val="0"/>
        <w:adjustRightInd w:val="0"/>
        <w:jc w:val="center"/>
        <w:rPr>
          <w:rFonts w:ascii="Times New Roman" w:hAnsi="Times New Roman"/>
          <w:sz w:val="20"/>
          <w:szCs w:val="20"/>
        </w:rPr>
      </w:pPr>
    </w:p>
    <w:p w:rsidR="00E02D7C" w:rsidRDefault="00CB4367" w:rsidP="00CB4367">
      <w:pPr>
        <w:autoSpaceDE w:val="0"/>
        <w:autoSpaceDN w:val="0"/>
        <w:adjustRightInd w:val="0"/>
        <w:rPr>
          <w:rFonts w:ascii="AdvOT635f2c37" w:hAnsi="AdvOT635f2c37" w:cs="AdvOT635f2c37"/>
          <w:sz w:val="20"/>
          <w:szCs w:val="20"/>
        </w:rPr>
      </w:pPr>
      <w:r>
        <w:rPr>
          <w:rFonts w:ascii="AdvOT635f2c37" w:hAnsi="AdvOT635f2c37" w:cs="AdvOT635f2c37"/>
          <w:sz w:val="20"/>
          <w:szCs w:val="20"/>
        </w:rPr>
        <w:t>Next, we calculate the light propagation from the WRP to</w:t>
      </w:r>
      <w:r w:rsidR="00A00194">
        <w:rPr>
          <w:rFonts w:ascii="AdvOT635f2c37" w:hAnsi="AdvOT635f2c37" w:cs="AdvOT635f2c37"/>
          <w:sz w:val="20"/>
          <w:szCs w:val="20"/>
        </w:rPr>
        <w:t xml:space="preserve"> </w:t>
      </w:r>
      <w:r>
        <w:rPr>
          <w:rFonts w:ascii="AdvOT635f2c37" w:hAnsi="AdvOT635f2c37" w:cs="AdvOT635f2c37"/>
          <w:sz w:val="20"/>
          <w:szCs w:val="20"/>
        </w:rPr>
        <w:t>the CGH via a diffraction cal</w:t>
      </w:r>
      <w:r w:rsidR="00A00194">
        <w:rPr>
          <w:rFonts w:ascii="AdvOT635f2c37" w:hAnsi="AdvOT635f2c37" w:cs="AdvOT635f2c37"/>
          <w:sz w:val="20"/>
          <w:szCs w:val="20"/>
        </w:rPr>
        <w:t xml:space="preserve">culation. Because the amplitude </w:t>
      </w:r>
      <w:r>
        <w:rPr>
          <w:rFonts w:ascii="AdvOT635f2c37" w:hAnsi="AdvOT635f2c37" w:cs="AdvOT635f2c37"/>
          <w:sz w:val="20"/>
          <w:szCs w:val="20"/>
        </w:rPr>
        <w:t>and phase information of the object points are recorded in the</w:t>
      </w:r>
      <w:r w:rsidR="00A00194">
        <w:rPr>
          <w:rFonts w:ascii="AdvOT635f2c37" w:hAnsi="AdvOT635f2c37" w:cs="AdvOT635f2c37"/>
          <w:sz w:val="20"/>
          <w:szCs w:val="20"/>
        </w:rPr>
        <w:t xml:space="preserve"> </w:t>
      </w:r>
      <w:r>
        <w:rPr>
          <w:rFonts w:ascii="AdvOT635f2c37" w:hAnsi="AdvOT635f2c37" w:cs="AdvOT635f2c37"/>
          <w:sz w:val="20"/>
          <w:szCs w:val="20"/>
        </w:rPr>
        <w:t>WRP, the diffraction calculation from the WRP to the CGH is</w:t>
      </w:r>
      <w:r>
        <w:rPr>
          <w:rFonts w:ascii="AdvOT635f2c37" w:hAnsi="AdvOT635f2c37" w:cs="AdvOT635f2c37"/>
          <w:sz w:val="20"/>
          <w:szCs w:val="20"/>
        </w:rPr>
        <w:t xml:space="preserve"> </w:t>
      </w:r>
      <w:r>
        <w:rPr>
          <w:rFonts w:ascii="AdvOT635f2c37" w:hAnsi="AdvOT635f2c37" w:cs="AdvOT635f2c37"/>
          <w:sz w:val="20"/>
          <w:szCs w:val="20"/>
        </w:rPr>
        <w:t>the same as that from the object points directly to the CGH.</w:t>
      </w:r>
    </w:p>
    <w:p w:rsidR="00CB4367" w:rsidRDefault="00CB4367" w:rsidP="00CB4367">
      <w:pPr>
        <w:autoSpaceDE w:val="0"/>
        <w:autoSpaceDN w:val="0"/>
        <w:adjustRightInd w:val="0"/>
        <w:rPr>
          <w:rFonts w:ascii="AdvOT635f2c37" w:hAnsi="AdvOT635f2c37" w:cs="AdvOT635f2c37"/>
          <w:sz w:val="20"/>
          <w:szCs w:val="20"/>
        </w:rPr>
      </w:pPr>
    </w:p>
    <w:p w:rsidR="00CB4367" w:rsidRDefault="003238F7" w:rsidP="003238F7">
      <w:pPr>
        <w:pStyle w:val="MTDisplayEquation"/>
        <w:jc w:val="left"/>
      </w:pPr>
      <w:r w:rsidRPr="00CB4367">
        <w:rPr>
          <w:position w:val="-12"/>
        </w:rPr>
        <w:object w:dxaOrig="3440" w:dyaOrig="380">
          <v:shape id="_x0000_i1027" type="#_x0000_t75" style="width:171.75pt;height:18.75pt" o:ole="">
            <v:imagedata r:id="rId13" o:title=""/>
          </v:shape>
          <o:OLEObject Type="Embed" ProgID="Equation.DSMT4" ShapeID="_x0000_i1027" DrawAspect="Content" ObjectID="_1617710769" r:id="rId14"/>
        </w:object>
      </w:r>
      <w:r w:rsidR="00CB4367">
        <w:t xml:space="preserve"> </w:t>
      </w:r>
      <w:r>
        <w:tab/>
        <w:t>(3)</w:t>
      </w:r>
    </w:p>
    <w:p w:rsidR="003238F7" w:rsidRPr="003238F7" w:rsidRDefault="003238F7" w:rsidP="003238F7">
      <w:pPr>
        <w:pStyle w:val="MTDisplayEquation"/>
      </w:pPr>
      <w:r w:rsidRPr="003238F7">
        <w:rPr>
          <w:position w:val="-24"/>
        </w:rPr>
        <w:object w:dxaOrig="3420" w:dyaOrig="620">
          <v:shape id="_x0000_i1028" type="#_x0000_t75" style="width:171pt;height:30.75pt" o:ole="">
            <v:imagedata r:id="rId15" o:title=""/>
          </v:shape>
          <o:OLEObject Type="Embed" ProgID="Equation.DSMT4" ShapeID="_x0000_i1028" DrawAspect="Content" ObjectID="_1617710770" r:id="rId16"/>
        </w:object>
      </w:r>
      <w:r>
        <w:tab/>
        <w:t xml:space="preserve"> (4)</w:t>
      </w:r>
    </w:p>
    <w:p w:rsidR="003C5528" w:rsidRPr="003C5528" w:rsidRDefault="003C5528" w:rsidP="003C5528">
      <w:pPr>
        <w:autoSpaceDE w:val="0"/>
        <w:autoSpaceDN w:val="0"/>
        <w:adjustRightInd w:val="0"/>
        <w:rPr>
          <w:rFonts w:ascii="Times New Roman" w:hAnsi="Times New Roman"/>
          <w:sz w:val="20"/>
          <w:szCs w:val="20"/>
          <w:highlight w:val="green"/>
        </w:rPr>
      </w:pPr>
      <w:r w:rsidRPr="003C5528">
        <w:rPr>
          <w:rFonts w:ascii="Times New Roman" w:hAnsi="Times New Roman"/>
          <w:sz w:val="20"/>
          <w:szCs w:val="20"/>
          <w:highlight w:val="green"/>
        </w:rPr>
        <w:t>where, F and F</w:t>
      </w:r>
      <w:r w:rsidRPr="003C5528">
        <w:rPr>
          <w:rFonts w:ascii="Times New Roman" w:hAnsi="Times New Roman"/>
          <w:sz w:val="13"/>
          <w:szCs w:val="13"/>
          <w:highlight w:val="green"/>
        </w:rPr>
        <w:t xml:space="preserve">-1 </w:t>
      </w:r>
      <w:r w:rsidRPr="003C5528">
        <w:rPr>
          <w:rFonts w:ascii="Times New Roman" w:hAnsi="Times New Roman"/>
          <w:sz w:val="20"/>
          <w:szCs w:val="20"/>
          <w:highlight w:val="green"/>
        </w:rPr>
        <w:t xml:space="preserve">are the Fourier and inverse Fourier operators, </w:t>
      </w:r>
      <w:r w:rsidRPr="003C5528">
        <w:rPr>
          <w:rFonts w:ascii="Times New Roman" w:hAnsi="Times New Roman"/>
          <w:i/>
          <w:iCs/>
          <w:sz w:val="20"/>
          <w:szCs w:val="20"/>
          <w:highlight w:val="green"/>
        </w:rPr>
        <w:t xml:space="preserve">k </w:t>
      </w:r>
      <w:r w:rsidRPr="003C5528">
        <w:rPr>
          <w:rFonts w:ascii="Times New Roman" w:hAnsi="Times New Roman"/>
          <w:sz w:val="20"/>
          <w:szCs w:val="20"/>
          <w:highlight w:val="green"/>
        </w:rPr>
        <w:t xml:space="preserve">is the wave number, </w:t>
      </w:r>
      <w:r w:rsidRPr="003C5528">
        <w:rPr>
          <w:rFonts w:ascii="Times New Roman" w:hAnsi="Times New Roman"/>
          <w:i/>
          <w:iCs/>
          <w:sz w:val="20"/>
          <w:szCs w:val="20"/>
          <w:highlight w:val="green"/>
        </w:rPr>
        <w:t xml:space="preserve">z </w:t>
      </w:r>
      <w:r w:rsidRPr="003C5528">
        <w:rPr>
          <w:rFonts w:ascii="Times New Roman" w:hAnsi="Times New Roman"/>
          <w:sz w:val="20"/>
          <w:szCs w:val="20"/>
          <w:highlight w:val="green"/>
        </w:rPr>
        <w:t>is the distance between</w:t>
      </w:r>
    </w:p>
    <w:p w:rsidR="00A058E8" w:rsidRPr="00AB2F01" w:rsidRDefault="003C5528" w:rsidP="003C5528">
      <w:pPr>
        <w:autoSpaceDE w:val="0"/>
        <w:autoSpaceDN w:val="0"/>
        <w:adjustRightInd w:val="0"/>
        <w:rPr>
          <w:rFonts w:ascii="Times New Roman" w:hAnsi="Times New Roman"/>
          <w:bCs/>
          <w:sz w:val="20"/>
          <w:szCs w:val="20"/>
        </w:rPr>
      </w:pPr>
      <w:r w:rsidRPr="003C5528">
        <w:rPr>
          <w:rFonts w:ascii="Times New Roman" w:hAnsi="Times New Roman"/>
          <w:sz w:val="20"/>
          <w:szCs w:val="20"/>
          <w:highlight w:val="green"/>
        </w:rPr>
        <w:t xml:space="preserve">the WRP and the hologram plane, and </w:t>
      </w:r>
      <w:r w:rsidRPr="003C5528">
        <w:rPr>
          <w:rFonts w:ascii="Times New Roman" w:hAnsi="Times New Roman"/>
          <w:i/>
          <w:iCs/>
          <w:sz w:val="20"/>
          <w:szCs w:val="20"/>
          <w:highlight w:val="green"/>
        </w:rPr>
        <w:t>h</w:t>
      </w:r>
      <w:r w:rsidRPr="003C5528">
        <w:rPr>
          <w:rFonts w:ascii="Times New Roman" w:hAnsi="Times New Roman"/>
          <w:sz w:val="20"/>
          <w:szCs w:val="20"/>
          <w:highlight w:val="green"/>
        </w:rPr>
        <w:t>(</w:t>
      </w:r>
      <w:r w:rsidRPr="003C5528">
        <w:rPr>
          <w:rFonts w:ascii="Times New Roman" w:hAnsi="Times New Roman"/>
          <w:i/>
          <w:iCs/>
          <w:sz w:val="20"/>
          <w:szCs w:val="20"/>
          <w:highlight w:val="green"/>
        </w:rPr>
        <w:t>x</w:t>
      </w:r>
      <w:r w:rsidRPr="003C5528">
        <w:rPr>
          <w:rFonts w:ascii="Times New Roman" w:hAnsi="Times New Roman"/>
          <w:sz w:val="20"/>
          <w:szCs w:val="20"/>
          <w:highlight w:val="green"/>
        </w:rPr>
        <w:t>,</w:t>
      </w:r>
      <w:r w:rsidRPr="003C5528">
        <w:rPr>
          <w:rFonts w:ascii="Times New Roman" w:hAnsi="Times New Roman"/>
          <w:i/>
          <w:iCs/>
          <w:sz w:val="20"/>
          <w:szCs w:val="20"/>
          <w:highlight w:val="green"/>
        </w:rPr>
        <w:t>y</w:t>
      </w:r>
      <w:r w:rsidRPr="003C5528">
        <w:rPr>
          <w:rFonts w:ascii="Times New Roman" w:hAnsi="Times New Roman"/>
          <w:sz w:val="20"/>
          <w:szCs w:val="20"/>
          <w:highlight w:val="green"/>
        </w:rPr>
        <w:t>) is the impulse response</w:t>
      </w:r>
      <w:r w:rsidR="004E6A8E">
        <w:rPr>
          <w:rFonts w:ascii="Times New Roman" w:hAnsi="Times New Roman"/>
          <w:sz w:val="20"/>
          <w:szCs w:val="20"/>
          <w:highlight w:val="green"/>
        </w:rPr>
        <w:t xml:space="preserve"> </w:t>
      </w:r>
      <w:r w:rsidR="004E6A8E">
        <w:rPr>
          <w:rFonts w:ascii="Times New Roman" w:hAnsi="Times New Roman"/>
          <w:sz w:val="20"/>
          <w:szCs w:val="20"/>
        </w:rPr>
        <w:t xml:space="preserve">of </w:t>
      </w:r>
      <w:r w:rsidR="004E6A8E">
        <w:rPr>
          <w:rFonts w:ascii="Times New Roman" w:hAnsi="Times New Roman"/>
          <w:i/>
          <w:iCs/>
          <w:sz w:val="20"/>
          <w:szCs w:val="20"/>
        </w:rPr>
        <w:t>k</w:t>
      </w:r>
      <w:r w:rsidR="004E6A8E">
        <w:rPr>
          <w:rFonts w:ascii="Times New Roman" w:hAnsi="Times New Roman"/>
          <w:sz w:val="20"/>
          <w:szCs w:val="20"/>
        </w:rPr>
        <w:t>-th WRP.</w:t>
      </w:r>
      <w:r w:rsidRPr="003C5528">
        <w:rPr>
          <w:rFonts w:ascii="Times New Roman" w:hAnsi="Times New Roman"/>
          <w:sz w:val="20"/>
          <w:szCs w:val="20"/>
          <w:highlight w:val="green"/>
        </w:rPr>
        <w:t>.</w:t>
      </w:r>
    </w:p>
    <w:p w:rsidR="00A058E8" w:rsidRPr="00AB2F01" w:rsidRDefault="00A058E8" w:rsidP="00A058E8">
      <w:pPr>
        <w:pStyle w:val="12Head1"/>
        <w:rPr>
          <w:rFonts w:ascii="Times New Roman" w:hAnsi="Times New Roman" w:cs="Times New Roman"/>
          <w:sz w:val="20"/>
          <w:szCs w:val="20"/>
        </w:rPr>
      </w:pPr>
      <w:r w:rsidRPr="00AB2F01">
        <w:rPr>
          <w:rFonts w:ascii="Times New Roman" w:hAnsi="Times New Roman" w:cs="Times New Roman"/>
          <w:sz w:val="20"/>
          <w:szCs w:val="20"/>
        </w:rPr>
        <w:t>2</w:t>
      </w:r>
      <w:r w:rsidRPr="00AB2F01">
        <w:rPr>
          <w:rFonts w:ascii="Times New Roman" w:hAnsi="Times New Roman" w:cs="Times New Roman"/>
          <w:sz w:val="20"/>
          <w:szCs w:val="20"/>
        </w:rPr>
        <w:t xml:space="preserve">. </w:t>
      </w:r>
      <w:r w:rsidR="007F70BA" w:rsidRPr="00AB2F01">
        <w:rPr>
          <w:rFonts w:ascii="Times New Roman" w:hAnsi="Times New Roman" w:cs="Times New Roman"/>
          <w:sz w:val="20"/>
          <w:szCs w:val="20"/>
        </w:rPr>
        <w:t xml:space="preserve">Proposed </w:t>
      </w:r>
      <w:r w:rsidRPr="00AB2F01">
        <w:rPr>
          <w:rFonts w:ascii="Times New Roman" w:hAnsi="Times New Roman" w:cs="Times New Roman"/>
          <w:sz w:val="20"/>
          <w:szCs w:val="20"/>
        </w:rPr>
        <w:t>Reduced M-WRP</w:t>
      </w:r>
      <w:r w:rsidR="00032E17">
        <w:rPr>
          <w:rFonts w:ascii="Times New Roman" w:hAnsi="Times New Roman" w:cs="Times New Roman"/>
          <w:sz w:val="20"/>
          <w:szCs w:val="20"/>
        </w:rPr>
        <w:t>s</w:t>
      </w:r>
      <w:r w:rsidRPr="00AB2F01">
        <w:rPr>
          <w:rFonts w:ascii="Times New Roman" w:hAnsi="Times New Roman" w:cs="Times New Roman"/>
          <w:sz w:val="20"/>
          <w:szCs w:val="20"/>
        </w:rPr>
        <w:t xml:space="preserve"> method</w:t>
      </w:r>
    </w:p>
    <w:p w:rsidR="00A00194" w:rsidRPr="008241FA" w:rsidRDefault="00B14074" w:rsidP="00032E17">
      <w:pPr>
        <w:pStyle w:val="13Head2"/>
        <w:rPr>
          <w:rFonts w:ascii="Times New Roman" w:eastAsia="CharisSIL" w:hAnsi="Times New Roman" w:cs="Times New Roman"/>
          <w:b w:val="0"/>
          <w:sz w:val="20"/>
        </w:rPr>
      </w:pPr>
      <w:r w:rsidRPr="00AB2F01">
        <w:rPr>
          <w:rFonts w:ascii="Times New Roman" w:hAnsi="Times New Roman" w:cs="Times New Roman"/>
          <w:b w:val="0"/>
          <w:sz w:val="20"/>
        </w:rPr>
        <w:t>In this section</w:t>
      </w:r>
      <w:r w:rsidR="00820C22" w:rsidRPr="00AB2F01">
        <w:rPr>
          <w:rFonts w:ascii="Times New Roman" w:hAnsi="Times New Roman" w:cs="Times New Roman"/>
          <w:b w:val="0"/>
          <w:sz w:val="20"/>
        </w:rPr>
        <w:t xml:space="preserve"> </w:t>
      </w:r>
      <w:r w:rsidR="00D201D9" w:rsidRPr="00AB2F01">
        <w:rPr>
          <w:rFonts w:ascii="Times New Roman" w:hAnsi="Times New Roman" w:cs="Times New Roman"/>
          <w:b w:val="0"/>
          <w:sz w:val="20"/>
        </w:rPr>
        <w:t>methodology of</w:t>
      </w:r>
      <w:r w:rsidRPr="00AB2F01">
        <w:rPr>
          <w:rFonts w:ascii="Times New Roman" w:hAnsi="Times New Roman" w:cs="Times New Roman"/>
          <w:b w:val="0"/>
          <w:sz w:val="20"/>
        </w:rPr>
        <w:t xml:space="preserve"> Reduced M-WRPs </w:t>
      </w:r>
      <w:r w:rsidR="00D201D9" w:rsidRPr="00AB2F01">
        <w:rPr>
          <w:rFonts w:ascii="Times New Roman" w:hAnsi="Times New Roman" w:cs="Times New Roman"/>
          <w:b w:val="0"/>
          <w:sz w:val="20"/>
        </w:rPr>
        <w:t>is explained in details</w:t>
      </w:r>
      <w:r w:rsidRPr="00AB2F01">
        <w:rPr>
          <w:rFonts w:ascii="Times New Roman" w:hAnsi="Times New Roman" w:cs="Times New Roman"/>
          <w:b w:val="0"/>
          <w:sz w:val="20"/>
        </w:rPr>
        <w:t xml:space="preserve">. In RM-WRPs method, </w:t>
      </w:r>
      <w:r w:rsidR="006129A5" w:rsidRPr="00AB2F01">
        <w:rPr>
          <w:rFonts w:ascii="Times New Roman" w:eastAsia="CharisSIL" w:hAnsi="Times New Roman" w:cs="Times New Roman"/>
          <w:b w:val="0"/>
          <w:sz w:val="20"/>
        </w:rPr>
        <w:t xml:space="preserve">point cloud </w:t>
      </w:r>
      <w:r w:rsidR="006129A5" w:rsidRPr="00AB2F01">
        <w:rPr>
          <w:rFonts w:ascii="Times New Roman" w:eastAsia="CharisSIL" w:hAnsi="Times New Roman" w:cs="Times New Roman"/>
          <w:b w:val="0"/>
          <w:sz w:val="20"/>
        </w:rPr>
        <w:t>object is</w:t>
      </w:r>
      <w:r w:rsidR="006129A5" w:rsidRPr="00AB2F01">
        <w:rPr>
          <w:rFonts w:ascii="Times New Roman" w:eastAsia="CharisSIL" w:hAnsi="Times New Roman" w:cs="Times New Roman"/>
          <w:b w:val="0"/>
          <w:sz w:val="20"/>
        </w:rPr>
        <w:t xml:space="preserve"> considered as sub-layers</w:t>
      </w:r>
      <w:r w:rsidR="00D201D9" w:rsidRPr="00AB2F01">
        <w:rPr>
          <w:rFonts w:ascii="Times New Roman" w:eastAsia="CharisSIL" w:hAnsi="Times New Roman" w:cs="Times New Roman"/>
          <w:b w:val="0"/>
          <w:sz w:val="20"/>
        </w:rPr>
        <w:t xml:space="preserve"> based on the </w:t>
      </w:r>
      <w:r w:rsidR="00A00194">
        <w:rPr>
          <w:rFonts w:ascii="Times New Roman" w:eastAsia="CharisSIL" w:hAnsi="Times New Roman" w:cs="Times New Roman"/>
          <w:b w:val="0"/>
          <w:sz w:val="20"/>
        </w:rPr>
        <w:t xml:space="preserve">each </w:t>
      </w:r>
      <w:r w:rsidR="00D201D9" w:rsidRPr="00AB2F01">
        <w:rPr>
          <w:rFonts w:ascii="Times New Roman" w:eastAsia="CharisSIL" w:hAnsi="Times New Roman" w:cs="Times New Roman"/>
          <w:b w:val="0"/>
          <w:sz w:val="20"/>
        </w:rPr>
        <w:t>depth</w:t>
      </w:r>
      <w:r w:rsidR="00A00194">
        <w:rPr>
          <w:rFonts w:ascii="Times New Roman" w:eastAsia="CharisSIL" w:hAnsi="Times New Roman" w:cs="Times New Roman"/>
          <w:b w:val="0"/>
          <w:sz w:val="20"/>
        </w:rPr>
        <w:t xml:space="preserve"> plane </w:t>
      </w:r>
      <w:r w:rsidR="006129A5" w:rsidRPr="00AB2F01">
        <w:rPr>
          <w:rFonts w:ascii="Times New Roman" w:eastAsia="CharisSIL" w:hAnsi="Times New Roman" w:cs="Times New Roman"/>
          <w:b w:val="0"/>
          <w:sz w:val="20"/>
        </w:rPr>
        <w:t xml:space="preserve">and WRP is set based on the number of object points in each depth </w:t>
      </w:r>
      <w:r w:rsidR="00A00194">
        <w:rPr>
          <w:rFonts w:ascii="Times New Roman" w:eastAsia="CharisSIL" w:hAnsi="Times New Roman" w:cs="Times New Roman"/>
          <w:b w:val="0"/>
          <w:sz w:val="20"/>
        </w:rPr>
        <w:t>plane</w:t>
      </w:r>
      <w:r w:rsidR="00D201D9" w:rsidRPr="00AB2F01">
        <w:rPr>
          <w:rFonts w:ascii="Times New Roman" w:eastAsia="CharisSIL" w:hAnsi="Times New Roman" w:cs="Times New Roman"/>
          <w:b w:val="0"/>
          <w:sz w:val="20"/>
        </w:rPr>
        <w:t xml:space="preserve">, </w:t>
      </w:r>
      <w:r w:rsidR="00D201D9" w:rsidRPr="00AB2F01">
        <w:rPr>
          <w:rFonts w:ascii="Times New Roman" w:eastAsia="CharisSIL" w:hAnsi="Times New Roman" w:cs="Times New Roman"/>
          <w:b w:val="0"/>
          <w:sz w:val="20"/>
        </w:rPr>
        <w:t>as shown in Fig. 3.</w:t>
      </w:r>
      <w:r w:rsidR="00D201D9" w:rsidRPr="00AB2F01">
        <w:rPr>
          <w:rFonts w:ascii="Times New Roman" w:eastAsia="CharisSIL" w:hAnsi="Times New Roman" w:cs="Times New Roman"/>
          <w:b w:val="0"/>
          <w:sz w:val="20"/>
        </w:rPr>
        <w:t xml:space="preserve"> </w:t>
      </w:r>
      <w:r w:rsidR="007378C6" w:rsidRPr="00AB2F01">
        <w:rPr>
          <w:rFonts w:ascii="Times New Roman" w:eastAsia="CharisSIL" w:hAnsi="Times New Roman" w:cs="Times New Roman"/>
          <w:b w:val="0"/>
          <w:sz w:val="20"/>
        </w:rPr>
        <w:t xml:space="preserve">Firstly, WRP is set closer </w:t>
      </w:r>
      <w:r w:rsidR="006129A5" w:rsidRPr="00AB2F01">
        <w:rPr>
          <w:rFonts w:ascii="Times New Roman" w:eastAsia="CharisSIL" w:hAnsi="Times New Roman" w:cs="Times New Roman"/>
          <w:b w:val="0"/>
          <w:sz w:val="20"/>
        </w:rPr>
        <w:t xml:space="preserve">to </w:t>
      </w:r>
      <w:r w:rsidR="007378C6" w:rsidRPr="00AB2F01">
        <w:rPr>
          <w:rFonts w:ascii="Times New Roman" w:eastAsia="CharisSIL" w:hAnsi="Times New Roman" w:cs="Times New Roman"/>
          <w:b w:val="0"/>
          <w:sz w:val="20"/>
        </w:rPr>
        <w:t>one end of the object</w:t>
      </w:r>
      <w:r w:rsidR="006129A5" w:rsidRPr="00AB2F01">
        <w:rPr>
          <w:rFonts w:ascii="Times New Roman" w:eastAsia="CharisSIL" w:hAnsi="Times New Roman" w:cs="Times New Roman"/>
          <w:b w:val="0"/>
          <w:sz w:val="20"/>
        </w:rPr>
        <w:t>. Onwards e</w:t>
      </w:r>
      <w:r w:rsidR="006129A5" w:rsidRPr="00AB2F01">
        <w:rPr>
          <w:rFonts w:ascii="Times New Roman" w:eastAsia="CharisSIL" w:hAnsi="Times New Roman" w:cs="Times New Roman"/>
          <w:b w:val="0"/>
          <w:sz w:val="20"/>
        </w:rPr>
        <w:t>ach depth layer is iterated and number of object points is counted.</w:t>
      </w:r>
      <w:r w:rsidR="006129A5" w:rsidRPr="00AB2F01">
        <w:rPr>
          <w:rFonts w:ascii="Times New Roman" w:eastAsia="CharisSIL" w:hAnsi="Times New Roman" w:cs="Times New Roman"/>
          <w:b w:val="0"/>
          <w:sz w:val="20"/>
        </w:rPr>
        <w:t xml:space="preserve"> A new WRP is set, if and only if, the next layer h</w:t>
      </w:r>
      <w:r w:rsidR="00F9517F" w:rsidRPr="00AB2F01">
        <w:rPr>
          <w:rFonts w:ascii="Times New Roman" w:eastAsia="CharisSIL" w:hAnsi="Times New Roman" w:cs="Times New Roman"/>
          <w:b w:val="0"/>
          <w:sz w:val="20"/>
        </w:rPr>
        <w:t xml:space="preserve">as more number of object </w:t>
      </w:r>
      <w:r w:rsidR="00A4584A" w:rsidRPr="00AB2F01">
        <w:rPr>
          <w:rFonts w:ascii="Times New Roman" w:eastAsia="CharisSIL" w:hAnsi="Times New Roman" w:cs="Times New Roman"/>
          <w:b w:val="0"/>
          <w:sz w:val="20"/>
        </w:rPr>
        <w:t xml:space="preserve">points </w:t>
      </w:r>
      <w:r w:rsidR="00F9517F" w:rsidRPr="00AB2F01">
        <w:rPr>
          <w:rFonts w:ascii="Times New Roman" w:eastAsia="CharisSIL" w:hAnsi="Times New Roman" w:cs="Times New Roman"/>
          <w:b w:val="0"/>
          <w:sz w:val="20"/>
        </w:rPr>
        <w:t xml:space="preserve">than the </w:t>
      </w:r>
      <w:r w:rsidR="00A00194" w:rsidRPr="00AB2F01">
        <w:rPr>
          <w:rFonts w:ascii="Times New Roman" w:eastAsia="CharisSIL" w:hAnsi="Times New Roman" w:cs="Times New Roman"/>
          <w:b w:val="0"/>
          <w:sz w:val="20"/>
        </w:rPr>
        <w:lastRenderedPageBreak/>
        <mc:AlternateContent>
          <mc:Choice Requires="wpg">
            <w:drawing>
              <wp:anchor distT="0" distB="0" distL="114300" distR="114300" simplePos="0" relativeHeight="251673600" behindDoc="0" locked="0" layoutInCell="1" allowOverlap="1" wp14:anchorId="5A4AA434" wp14:editId="7C8A3641">
                <wp:simplePos x="0" y="0"/>
                <wp:positionH relativeFrom="column">
                  <wp:align>right</wp:align>
                </wp:positionH>
                <wp:positionV relativeFrom="paragraph">
                  <wp:posOffset>640499</wp:posOffset>
                </wp:positionV>
                <wp:extent cx="2804795" cy="2291715"/>
                <wp:effectExtent l="0" t="0" r="0" b="0"/>
                <wp:wrapTopAndBottom/>
                <wp:docPr id="1282" name="Group 447"/>
                <wp:cNvGraphicFramePr/>
                <a:graphic xmlns:a="http://schemas.openxmlformats.org/drawingml/2006/main">
                  <a:graphicData uri="http://schemas.microsoft.com/office/word/2010/wordprocessingGroup">
                    <wpg:wgp>
                      <wpg:cNvGrpSpPr/>
                      <wpg:grpSpPr>
                        <a:xfrm>
                          <a:off x="0" y="0"/>
                          <a:ext cx="2804795" cy="2291715"/>
                          <a:chOff x="0" y="0"/>
                          <a:chExt cx="2805962" cy="2291732"/>
                        </a:xfrm>
                      </wpg:grpSpPr>
                      <wps:wsp>
                        <wps:cNvPr id="1283" name="TextBox 342"/>
                        <wps:cNvSpPr txBox="1"/>
                        <wps:spPr>
                          <a:xfrm>
                            <a:off x="55894" y="1908192"/>
                            <a:ext cx="2730500" cy="383540"/>
                          </a:xfrm>
                          <a:prstGeom prst="rect">
                            <a:avLst/>
                          </a:prstGeom>
                          <a:noFill/>
                        </wps:spPr>
                        <wps:txbx>
                          <w:txbxContent>
                            <w:p w:rsidR="007378C6" w:rsidRDefault="007378C6" w:rsidP="007378C6">
                              <w:pPr>
                                <w:pStyle w:val="NormalWeb"/>
                                <w:spacing w:before="0" w:beforeAutospacing="0" w:after="0" w:afterAutospacing="0"/>
                              </w:pPr>
                              <w:r>
                                <w:rPr>
                                  <w:color w:val="000000" w:themeColor="text1" w:themeShade="80"/>
                                  <w:kern w:val="24"/>
                                  <w:sz w:val="20"/>
                                  <w:szCs w:val="20"/>
                                </w:rPr>
                                <w:t>Fig. 3. Hologram generation using object with non-uniform distribution of object points</w:t>
                              </w:r>
                            </w:p>
                          </w:txbxContent>
                        </wps:txbx>
                        <wps:bodyPr wrap="square" rtlCol="0">
                          <a:spAutoFit/>
                        </wps:bodyPr>
                      </wps:wsp>
                      <wps:wsp>
                        <wps:cNvPr id="1284" name="Rectangle 1284"/>
                        <wps:cNvSpPr/>
                        <wps:spPr>
                          <a:xfrm>
                            <a:off x="550046" y="1843326"/>
                            <a:ext cx="1603403" cy="45719"/>
                          </a:xfrm>
                          <a:prstGeom prst="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1285" name="TextBox 346"/>
                        <wps:cNvSpPr txBox="1"/>
                        <wps:spPr>
                          <a:xfrm>
                            <a:off x="849452" y="0"/>
                            <a:ext cx="1138555" cy="246380"/>
                          </a:xfrm>
                          <a:prstGeom prst="rect">
                            <a:avLst/>
                          </a:prstGeom>
                          <a:noFill/>
                        </wps:spPr>
                        <wps:txbx>
                          <w:txbxContent>
                            <w:p w:rsidR="007378C6" w:rsidRDefault="007378C6" w:rsidP="007378C6">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wps:txbx>
                        <wps:bodyPr wrap="none" rtlCol="0">
                          <a:spAutoFit/>
                        </wps:bodyPr>
                      </wps:wsp>
                      <wpg:grpSp>
                        <wpg:cNvPr id="1286" name="Group 1286"/>
                        <wpg:cNvGrpSpPr/>
                        <wpg:grpSpPr>
                          <a:xfrm>
                            <a:off x="576335" y="360486"/>
                            <a:ext cx="2229627" cy="269864"/>
                            <a:chOff x="576335" y="360486"/>
                            <a:chExt cx="2229627" cy="269864"/>
                          </a:xfrm>
                        </wpg:grpSpPr>
                        <wps:wsp>
                          <wps:cNvPr id="1287" name="Oval 1287"/>
                          <wps:cNvSpPr/>
                          <wps:spPr>
                            <a:xfrm>
                              <a:off x="726952"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8" name="Straight Connector 1288"/>
                          <wps:cNvCnPr/>
                          <wps:spPr>
                            <a:xfrm>
                              <a:off x="576335" y="415601"/>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9" name="Straight Connector 1289"/>
                          <wps:cNvCnPr/>
                          <wps:spPr>
                            <a:xfrm>
                              <a:off x="576335" y="570387"/>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0" name="Oval 1290"/>
                          <wps:cNvSpPr/>
                          <wps:spPr>
                            <a:xfrm>
                              <a:off x="957798" y="37414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1" name="Oval 1291"/>
                          <wps:cNvSpPr/>
                          <wps:spPr>
                            <a:xfrm>
                              <a:off x="1413215" y="36597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2" name="Oval 1292"/>
                          <wps:cNvSpPr/>
                          <wps:spPr>
                            <a:xfrm>
                              <a:off x="726657" y="528178"/>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3" name="Oval 1293"/>
                          <wps:cNvSpPr/>
                          <wps:spPr>
                            <a:xfrm>
                              <a:off x="1696122"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4" name="Oval 1294"/>
                          <wps:cNvSpPr/>
                          <wps:spPr>
                            <a:xfrm>
                              <a:off x="1217026" y="37339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5" name="Oval 1295"/>
                          <wps:cNvSpPr/>
                          <wps:spPr>
                            <a:xfrm>
                              <a:off x="1913529" y="365973"/>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6" name="Oval 1296"/>
                          <wps:cNvSpPr/>
                          <wps:spPr>
                            <a:xfrm>
                              <a:off x="1909390" y="52846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7" name="Oval 1297"/>
                          <wps:cNvSpPr/>
                          <wps:spPr>
                            <a:xfrm>
                              <a:off x="957798" y="53476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8" name="Oval 1298"/>
                          <wps:cNvSpPr/>
                          <wps:spPr>
                            <a:xfrm>
                              <a:off x="1217026" y="53568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9" name="Oval 1299"/>
                          <wps:cNvSpPr/>
                          <wps:spPr>
                            <a:xfrm>
                              <a:off x="1412245" y="545932"/>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0" name="Oval 1300"/>
                          <wps:cNvSpPr/>
                          <wps:spPr>
                            <a:xfrm>
                              <a:off x="1699002" y="51781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1" name="Right Brace 1301"/>
                          <wps:cNvSpPr/>
                          <wps:spPr>
                            <a:xfrm>
                              <a:off x="2082808" y="394116"/>
                              <a:ext cx="95290" cy="219738"/>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2" name="TextBox 411"/>
                          <wps:cNvSpPr txBox="1"/>
                          <wps:spPr>
                            <a:xfrm>
                              <a:off x="2219725" y="360486"/>
                              <a:ext cx="586237" cy="269242"/>
                            </a:xfrm>
                            <a:prstGeom prst="rect">
                              <a:avLst/>
                            </a:prstGeom>
                            <a:noFill/>
                          </wps:spPr>
                          <wps:txbx>
                            <w:txbxContent>
                              <w:p w:rsidR="007378C6" w:rsidRDefault="007378C6" w:rsidP="007378C6">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5</w:t>
                                </w:r>
                                <w:r>
                                  <w:rPr>
                                    <w:color w:val="1D1B11" w:themeColor="background2" w:themeShade="1A"/>
                                    <w:kern w:val="24"/>
                                    <w:position w:val="-5"/>
                                    <w:sz w:val="20"/>
                                    <w:szCs w:val="20"/>
                                    <w:vertAlign w:val="subscript"/>
                                  </w:rPr>
                                  <w:t xml:space="preserve">, </w:t>
                                </w:r>
                                <w:r>
                                  <w:rPr>
                                    <w:color w:val="1D1B11" w:themeColor="background2" w:themeShade="1A"/>
                                    <w:kern w:val="24"/>
                                    <w:position w:val="-5"/>
                                    <w:sz w:val="20"/>
                                    <w:szCs w:val="20"/>
                                    <w:vertAlign w:val="subscript"/>
                                  </w:rPr>
                                  <w:t>6</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6</w:t>
                                </w:r>
                              </w:p>
                            </w:txbxContent>
                          </wps:txbx>
                          <wps:bodyPr wrap="none" rtlCol="0">
                            <a:spAutoFit/>
                          </wps:bodyPr>
                        </wps:wsp>
                      </wpg:grpSp>
                      <wpg:grpSp>
                        <wpg:cNvPr id="1303" name="Group 1303"/>
                        <wpg:cNvGrpSpPr/>
                        <wpg:grpSpPr>
                          <a:xfrm>
                            <a:off x="576333" y="636115"/>
                            <a:ext cx="2149955" cy="269242"/>
                            <a:chOff x="576333" y="636115"/>
                            <a:chExt cx="2149955" cy="269242"/>
                          </a:xfrm>
                        </wpg:grpSpPr>
                        <wps:wsp>
                          <wps:cNvPr id="1304" name="Straight Connector 1304"/>
                          <wps:cNvCnPr/>
                          <wps:spPr>
                            <a:xfrm>
                              <a:off x="576333" y="772794"/>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5" name="Oval 1305"/>
                          <wps:cNvSpPr/>
                          <wps:spPr>
                            <a:xfrm>
                              <a:off x="726655" y="73058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6" name="Oval 1306"/>
                          <wps:cNvSpPr/>
                          <wps:spPr>
                            <a:xfrm>
                              <a:off x="1909388" y="73086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7" name="TextBox 395"/>
                          <wps:cNvSpPr txBox="1"/>
                          <wps:spPr>
                            <a:xfrm>
                              <a:off x="2222619" y="636115"/>
                              <a:ext cx="503669" cy="269242"/>
                            </a:xfrm>
                            <a:prstGeom prst="rect">
                              <a:avLst/>
                            </a:prstGeom>
                            <a:noFill/>
                          </wps:spPr>
                          <wps:txbx>
                            <w:txbxContent>
                              <w:p w:rsidR="007378C6" w:rsidRDefault="007378C6" w:rsidP="007378C6">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4</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2</w:t>
                                </w:r>
                              </w:p>
                            </w:txbxContent>
                          </wps:txbx>
                          <wps:bodyPr wrap="none" rtlCol="0">
                            <a:spAutoFit/>
                          </wps:bodyPr>
                        </wps:wsp>
                      </wpg:grpSp>
                      <wpg:grpSp>
                        <wpg:cNvPr id="1308" name="Group 1308"/>
                        <wpg:cNvGrpSpPr/>
                        <wpg:grpSpPr>
                          <a:xfrm>
                            <a:off x="576334" y="836139"/>
                            <a:ext cx="2159478" cy="269242"/>
                            <a:chOff x="576334" y="836139"/>
                            <a:chExt cx="2159478" cy="269242"/>
                          </a:xfrm>
                        </wpg:grpSpPr>
                        <wps:wsp>
                          <wps:cNvPr id="1309" name="Straight Connector 1309"/>
                          <wps:cNvCnPr/>
                          <wps:spPr>
                            <a:xfrm>
                              <a:off x="576334" y="963295"/>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0" name="Oval 1310"/>
                          <wps:cNvSpPr/>
                          <wps:spPr>
                            <a:xfrm>
                              <a:off x="946939" y="92787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1" name="Oval 1311"/>
                          <wps:cNvSpPr/>
                          <wps:spPr>
                            <a:xfrm>
                              <a:off x="1153068" y="923184"/>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2" name="Oval 1312"/>
                          <wps:cNvSpPr/>
                          <wps:spPr>
                            <a:xfrm>
                              <a:off x="1703850" y="92221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3" name="Oval 1313"/>
                          <wps:cNvSpPr/>
                          <wps:spPr>
                            <a:xfrm>
                              <a:off x="1412245" y="929015"/>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4" name="TextBox 391"/>
                          <wps:cNvSpPr txBox="1"/>
                          <wps:spPr>
                            <a:xfrm>
                              <a:off x="2232143" y="836139"/>
                              <a:ext cx="503669" cy="269242"/>
                            </a:xfrm>
                            <a:prstGeom prst="rect">
                              <a:avLst/>
                            </a:prstGeom>
                            <a:noFill/>
                          </wps:spPr>
                          <wps:txbx>
                            <w:txbxContent>
                              <w:p w:rsidR="007378C6" w:rsidRDefault="007378C6" w:rsidP="007378C6">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3</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4</w:t>
                                </w:r>
                              </w:p>
                            </w:txbxContent>
                          </wps:txbx>
                          <wps:bodyPr wrap="none" rtlCol="0">
                            <a:spAutoFit/>
                          </wps:bodyPr>
                        </wps:wsp>
                      </wpg:grpSp>
                      <wpg:grpSp>
                        <wpg:cNvPr id="1315" name="Group 1315"/>
                        <wpg:cNvGrpSpPr/>
                        <wpg:grpSpPr>
                          <a:xfrm>
                            <a:off x="571111" y="1114249"/>
                            <a:ext cx="2227466" cy="269242"/>
                            <a:chOff x="571111" y="1114249"/>
                            <a:chExt cx="2227466" cy="269242"/>
                          </a:xfrm>
                        </wpg:grpSpPr>
                        <wps:wsp>
                          <wps:cNvPr id="1316" name="Oval 1316"/>
                          <wps:cNvSpPr/>
                          <wps:spPr>
                            <a:xfrm>
                              <a:off x="1411631" y="112115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17" name="Straight Connector 1317"/>
                          <wps:cNvCnPr/>
                          <wps:spPr>
                            <a:xfrm>
                              <a:off x="571111" y="1163053"/>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8" name="Straight Connector 1318"/>
                          <wps:cNvCnPr/>
                          <wps:spPr>
                            <a:xfrm>
                              <a:off x="575875" y="1315453"/>
                              <a:ext cx="151503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9" name="Oval 1319"/>
                          <wps:cNvSpPr/>
                          <wps:spPr>
                            <a:xfrm>
                              <a:off x="1150228" y="1285769"/>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0" name="Oval 1320"/>
                          <wps:cNvSpPr/>
                          <wps:spPr>
                            <a:xfrm>
                              <a:off x="1153465" y="1138400"/>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1" name="Oval 1321"/>
                          <wps:cNvSpPr/>
                          <wps:spPr>
                            <a:xfrm>
                              <a:off x="1410088" y="1282211"/>
                              <a:ext cx="89794" cy="844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22" name="Right Brace 1322"/>
                          <wps:cNvSpPr/>
                          <wps:spPr>
                            <a:xfrm>
                              <a:off x="2080185" y="1138401"/>
                              <a:ext cx="52257" cy="212546"/>
                            </a:xfrm>
                            <a:prstGeom prst="rightBrace">
                              <a:avLst/>
                            </a:prstGeom>
                            <a:ln>
                              <a:solidFill>
                                <a:schemeClr val="tx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3" name="TextBox 385"/>
                          <wps:cNvSpPr txBox="1"/>
                          <wps:spPr>
                            <a:xfrm>
                              <a:off x="2212339" y="1114249"/>
                              <a:ext cx="586238" cy="269242"/>
                            </a:xfrm>
                            <a:prstGeom prst="rect">
                              <a:avLst/>
                            </a:prstGeom>
                            <a:noFill/>
                          </wps:spPr>
                          <wps:txbx>
                            <w:txbxContent>
                              <w:p w:rsidR="007378C6" w:rsidRDefault="007378C6" w:rsidP="007378C6">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1</w:t>
                                </w:r>
                                <w:r>
                                  <w:rPr>
                                    <w:color w:val="1D1B11" w:themeColor="background2" w:themeShade="1A"/>
                                    <w:kern w:val="24"/>
                                    <w:position w:val="-5"/>
                                    <w:sz w:val="20"/>
                                    <w:szCs w:val="20"/>
                                    <w:vertAlign w:val="subscript"/>
                                  </w:rPr>
                                  <w:t xml:space="preserve">, </w:t>
                                </w:r>
                                <w:r>
                                  <w:rPr>
                                    <w:color w:val="1D1B11" w:themeColor="background2" w:themeShade="1A"/>
                                    <w:kern w:val="24"/>
                                    <w:position w:val="-5"/>
                                    <w:sz w:val="20"/>
                                    <w:szCs w:val="20"/>
                                    <w:vertAlign w:val="subscript"/>
                                  </w:rPr>
                                  <w:t>2</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xml:space="preserve">= </w:t>
                                </w:r>
                                <w:r>
                                  <w:rPr>
                                    <w:color w:val="1D1B11" w:themeColor="background2" w:themeShade="1A"/>
                                    <w:kern w:val="24"/>
                                    <w:sz w:val="20"/>
                                    <w:szCs w:val="20"/>
                                  </w:rPr>
                                  <w:t>2</w:t>
                                </w:r>
                              </w:p>
                            </w:txbxContent>
                          </wps:txbx>
                          <wps:bodyPr wrap="none" rtlCol="0">
                            <a:spAutoFit/>
                          </wps:bodyPr>
                        </wps:wsp>
                      </wpg:grpSp>
                      <wps:wsp>
                        <wps:cNvPr id="1324" name="TextBox 355"/>
                        <wps:cNvSpPr txBox="1"/>
                        <wps:spPr>
                          <a:xfrm>
                            <a:off x="36190" y="530061"/>
                            <a:ext cx="553845" cy="237492"/>
                          </a:xfrm>
                          <a:prstGeom prst="rect">
                            <a:avLst/>
                          </a:prstGeom>
                          <a:noFill/>
                        </wps:spPr>
                        <wps:txbx>
                          <w:txbxContent>
                            <w:p w:rsidR="007378C6" w:rsidRDefault="007378C6" w:rsidP="007378C6">
                              <w:pPr>
                                <w:pStyle w:val="NormalWeb"/>
                                <w:spacing w:before="0" w:beforeAutospacing="0" w:after="0" w:afterAutospacing="0"/>
                              </w:pPr>
                              <w:r>
                                <w:rPr>
                                  <w:color w:val="FF0000"/>
                                  <w:kern w:val="24"/>
                                  <w:sz w:val="20"/>
                                  <w:szCs w:val="20"/>
                                </w:rPr>
                                <w:t>WRP 4</w:t>
                              </w:r>
                            </w:p>
                          </w:txbxContent>
                        </wps:txbx>
                        <wps:bodyPr wrap="none" rtlCol="0">
                          <a:spAutoFit/>
                        </wps:bodyPr>
                      </wps:wsp>
                      <wps:wsp>
                        <wps:cNvPr id="1325" name="TextBox 356"/>
                        <wps:cNvSpPr txBox="1"/>
                        <wps:spPr>
                          <a:xfrm>
                            <a:off x="38858" y="719629"/>
                            <a:ext cx="553845" cy="237492"/>
                          </a:xfrm>
                          <a:prstGeom prst="rect">
                            <a:avLst/>
                          </a:prstGeom>
                          <a:noFill/>
                        </wps:spPr>
                        <wps:txbx>
                          <w:txbxContent>
                            <w:p w:rsidR="007378C6" w:rsidRDefault="007378C6" w:rsidP="007378C6">
                              <w:pPr>
                                <w:pStyle w:val="NormalWeb"/>
                                <w:spacing w:before="0" w:beforeAutospacing="0" w:after="0" w:afterAutospacing="0"/>
                              </w:pPr>
                              <w:r>
                                <w:rPr>
                                  <w:color w:val="FF0000"/>
                                  <w:kern w:val="24"/>
                                  <w:sz w:val="20"/>
                                  <w:szCs w:val="20"/>
                                </w:rPr>
                                <w:t xml:space="preserve">WRP </w:t>
                              </w:r>
                              <w:r>
                                <w:rPr>
                                  <w:color w:val="FF0000"/>
                                  <w:kern w:val="24"/>
                                  <w:sz w:val="20"/>
                                  <w:szCs w:val="20"/>
                                </w:rPr>
                                <w:t>3</w:t>
                              </w:r>
                            </w:p>
                          </w:txbxContent>
                        </wps:txbx>
                        <wps:bodyPr wrap="none" rtlCol="0">
                          <a:spAutoFit/>
                        </wps:bodyPr>
                      </wps:wsp>
                      <wps:wsp>
                        <wps:cNvPr id="1326" name="Straight Connector 1326"/>
                        <wps:cNvCnPr/>
                        <wps:spPr>
                          <a:xfrm>
                            <a:off x="572887" y="667315"/>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27" name="Straight Connector 1327"/>
                        <wps:cNvCnPr/>
                        <wps:spPr>
                          <a:xfrm>
                            <a:off x="566031" y="856884"/>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28" name="TextBox 359"/>
                        <wps:cNvSpPr txBox="1"/>
                        <wps:spPr>
                          <a:xfrm>
                            <a:off x="39575" y="930121"/>
                            <a:ext cx="553845" cy="237492"/>
                          </a:xfrm>
                          <a:prstGeom prst="rect">
                            <a:avLst/>
                          </a:prstGeom>
                          <a:noFill/>
                        </wps:spPr>
                        <wps:txbx>
                          <w:txbxContent>
                            <w:p w:rsidR="007378C6" w:rsidRDefault="007378C6" w:rsidP="007378C6">
                              <w:pPr>
                                <w:pStyle w:val="NormalWeb"/>
                                <w:spacing w:before="0" w:beforeAutospacing="0" w:after="0" w:afterAutospacing="0"/>
                              </w:pPr>
                              <w:r>
                                <w:rPr>
                                  <w:color w:val="FF0000"/>
                                  <w:kern w:val="24"/>
                                  <w:sz w:val="20"/>
                                  <w:szCs w:val="20"/>
                                </w:rPr>
                                <w:t xml:space="preserve">WRP </w:t>
                              </w:r>
                              <w:r>
                                <w:rPr>
                                  <w:color w:val="FF0000"/>
                                  <w:kern w:val="24"/>
                                  <w:sz w:val="20"/>
                                  <w:szCs w:val="20"/>
                                </w:rPr>
                                <w:t>2</w:t>
                              </w:r>
                            </w:p>
                          </w:txbxContent>
                        </wps:txbx>
                        <wps:bodyPr wrap="none" rtlCol="0">
                          <a:spAutoFit/>
                        </wps:bodyPr>
                      </wps:wsp>
                      <wps:wsp>
                        <wps:cNvPr id="1329" name="Straight Connector 1329"/>
                        <wps:cNvCnPr/>
                        <wps:spPr>
                          <a:xfrm>
                            <a:off x="576273" y="1067378"/>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30" name="Straight Arrow Connector 1330"/>
                        <wps:cNvCnPr/>
                        <wps:spPr>
                          <a:xfrm>
                            <a:off x="660409" y="1082366"/>
                            <a:ext cx="0" cy="760960"/>
                          </a:xfrm>
                          <a:prstGeom prst="straightConnector1">
                            <a:avLst/>
                          </a:prstGeom>
                          <a:ln>
                            <a:solidFill>
                              <a:schemeClr val="tx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1" name="Straight Arrow Connector 1331"/>
                        <wps:cNvCnPr/>
                        <wps:spPr>
                          <a:xfrm>
                            <a:off x="865193" y="856884"/>
                            <a:ext cx="0" cy="986442"/>
                          </a:xfrm>
                          <a:prstGeom prst="straightConnector1">
                            <a:avLst/>
                          </a:prstGeom>
                          <a:ln>
                            <a:solidFill>
                              <a:schemeClr val="tx2">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2" name="Straight Arrow Connector 1332"/>
                        <wps:cNvCnPr/>
                        <wps:spPr>
                          <a:xfrm>
                            <a:off x="1120784" y="677626"/>
                            <a:ext cx="0" cy="1165700"/>
                          </a:xfrm>
                          <a:prstGeom prst="straightConnector1">
                            <a:avLst/>
                          </a:prstGeom>
                          <a:ln>
                            <a:solidFill>
                              <a:schemeClr val="tx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3" name="Straight Arrow Connector 1333"/>
                        <wps:cNvCnPr/>
                        <wps:spPr>
                          <a:xfrm>
                            <a:off x="1666884" y="1431710"/>
                            <a:ext cx="0" cy="411616"/>
                          </a:xfrm>
                          <a:prstGeom prst="straightConnector1">
                            <a:avLst/>
                          </a:prstGeom>
                          <a:ln>
                            <a:solidFill>
                              <a:schemeClr val="tx2">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34" name="Group 1334"/>
                        <wpg:cNvGrpSpPr/>
                        <wpg:grpSpPr>
                          <a:xfrm>
                            <a:off x="0" y="1293385"/>
                            <a:ext cx="2123956" cy="237492"/>
                            <a:chOff x="0" y="1293385"/>
                            <a:chExt cx="2123956" cy="237492"/>
                          </a:xfrm>
                        </wpg:grpSpPr>
                        <wps:wsp>
                          <wps:cNvPr id="1335" name="TextBox 361"/>
                          <wps:cNvSpPr txBox="1"/>
                          <wps:spPr>
                            <a:xfrm>
                              <a:off x="0" y="1293385"/>
                              <a:ext cx="553845" cy="237492"/>
                            </a:xfrm>
                            <a:prstGeom prst="rect">
                              <a:avLst/>
                            </a:prstGeom>
                            <a:noFill/>
                          </wps:spPr>
                          <wps:txbx>
                            <w:txbxContent>
                              <w:p w:rsidR="007378C6" w:rsidRDefault="007378C6" w:rsidP="007378C6">
                                <w:pPr>
                                  <w:pStyle w:val="NormalWeb"/>
                                  <w:spacing w:before="0" w:beforeAutospacing="0" w:after="0" w:afterAutospacing="0"/>
                                </w:pPr>
                                <w:r>
                                  <w:rPr>
                                    <w:color w:val="FF0000"/>
                                    <w:kern w:val="24"/>
                                    <w:sz w:val="20"/>
                                    <w:szCs w:val="20"/>
                                  </w:rPr>
                                  <w:t>WRP 1</w:t>
                                </w:r>
                              </w:p>
                            </w:txbxContent>
                          </wps:txbx>
                          <wps:bodyPr wrap="none" rtlCol="0">
                            <a:spAutoFit/>
                          </wps:bodyPr>
                        </wps:wsp>
                        <wps:wsp>
                          <wps:cNvPr id="1336" name="Straight Connector 1336"/>
                          <wps:cNvCnPr/>
                          <wps:spPr>
                            <a:xfrm>
                              <a:off x="586523" y="1433429"/>
                              <a:ext cx="153743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A4AA434" id="Group 447" o:spid="_x0000_s1117" style="position:absolute;left:0;text-align:left;margin-left:169.65pt;margin-top:50.45pt;width:220.85pt;height:180.45pt;z-index:251673600;mso-position-horizontal:right" coordsize="28059,2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">
                <v:shape id="TextBox 342" o:spid="_x0000_s1118" type="#_x0000_t202" style="position:absolute;left:558;top:19081;width:27305;height:3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GGWcEA&#10;AADdAAAADwAAAGRycy9kb3ducmV2LnhtbERPTWvCQBC9C/6HZQq96UaLRaJrCLYFD15q0/uQHbOh&#10;2dmQnZr477uFQm/zeJ+zLybfqRsNsQ1sYLXMQBHXwbbcGKg+3hZbUFGQLXaBycCdIhSH+WyPuQ0j&#10;v9PtIo1KIRxzNOBE+lzrWDvyGJehJ07cNQweJcGh0XbAMYX7Tq+z7Fl7bDk1OOzp6Kj+unx7AyK2&#10;XN2rVx9Pn9P5ZXRZvcHKmMeHqdyBEprkX/znPtk0f719gt9v0gn6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RhlnBAAAA3QAAAA8AAAAAAAAAAAAAAAAAmAIAAGRycy9kb3du&#10;cmV2LnhtbFBLBQYAAAAABAAEAPUAAACGAwAAAAA=&#10;" filled="f" stroked="f">
                  <v:textbox style="mso-fit-shape-to-text:t">
                    <w:txbxContent>
                      <w:p w:rsidR="007378C6" w:rsidRDefault="007378C6" w:rsidP="007378C6">
                        <w:pPr>
                          <w:pStyle w:val="NormalWeb"/>
                          <w:spacing w:before="0" w:beforeAutospacing="0" w:after="0" w:afterAutospacing="0"/>
                        </w:pPr>
                        <w:r>
                          <w:rPr>
                            <w:color w:val="000000" w:themeColor="text1" w:themeShade="80"/>
                            <w:kern w:val="24"/>
                            <w:sz w:val="20"/>
                            <w:szCs w:val="20"/>
                          </w:rPr>
                          <w:t>Fig. 3. Hologram generation using object with non-uniform distribution of object points</w:t>
                        </w:r>
                      </w:p>
                    </w:txbxContent>
                  </v:textbox>
                </v:shape>
                <v:rect id="Rectangle 1284" o:spid="_x0000_s1119" style="position:absolute;left:5500;top:18433;width:1603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eFKcMA&#10;AADdAAAADwAAAGRycy9kb3ducmV2LnhtbERPS4vCMBC+C/sfwizsRTS1SpGuUURZ9KKwPu5DM9sW&#10;m0lNotZ/bxYW9jYf33Nmi8404k7O15YVjIYJCOLC6ppLBafj12AKwgdkjY1lUvAkD4v5W2+GubYP&#10;/qb7IZQihrDPUUEVQptL6YuKDPqhbYkj92OdwRChK6V2+IjhppFpkmTSYM2xocKWVhUVl8PNKNhN&#10;vEv7l3O/3F/H2brbrG7Z7qnUx3u3/AQRqAv/4j/3Vsf56XQCv9/EE+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eFKcMAAADd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rect>
                <v:shape id="TextBox 346" o:spid="_x0000_s1120" type="#_x0000_t202" style="position:absolute;left:8494;width:11386;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YnMIA&#10;AADdAAAADwAAAGRycy9kb3ducmV2LnhtbERP22rCQBB9L/gPywi+1Y1BS5q6ingB39rafsCQHbMx&#10;2dmQXTX69V1B6NscznXmy9424kKdrxwrmIwTEMSF0xWXCn5/dq8ZCB+QNTaOScGNPCwXg5c55tpd&#10;+Zsuh1CKGMI+RwUmhDaX0heGLPqxa4kjd3SdxRBhV0rd4TWG20amSfImLVYcGwy2tDZU1IezVZAl&#10;9rOu39Mvb6f3ycysN27bnpQaDfvVB4hAffgXP917Heen2Qwe38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ticwgAAAN0AAAAPAAAAAAAAAAAAAAAAAJgCAABkcnMvZG93&#10;bnJldi54bWxQSwUGAAAAAAQABAD1AAAAhwMAAAAA&#10;" filled="f" stroked="f">
                  <v:textbox style="mso-fit-shape-to-text:t">
                    <w:txbxContent>
                      <w:p w:rsidR="007378C6" w:rsidRDefault="007378C6" w:rsidP="007378C6">
                        <w:pPr>
                          <w:pStyle w:val="NormalWeb"/>
                          <w:spacing w:before="0" w:beforeAutospacing="0" w:after="0" w:afterAutospacing="0"/>
                        </w:pPr>
                        <w:r>
                          <w:rPr>
                            <w:rFonts w:ascii="Calibri" w:hAnsi="Calibri" w:cs="Calibri"/>
                            <w:b/>
                            <w:bCs/>
                            <w:color w:val="1D1B11" w:themeColor="background2" w:themeShade="1A"/>
                            <w:kern w:val="24"/>
                            <w:sz w:val="20"/>
                            <w:szCs w:val="20"/>
                          </w:rPr>
                          <w:t>Point cloud object</w:t>
                        </w:r>
                      </w:p>
                    </w:txbxContent>
                  </v:textbox>
                </v:shape>
                <v:group id="Group 1286" o:spid="_x0000_s1121" style="position:absolute;left:5763;top:3604;width:22296;height:2699" coordorigin="5763,3604" coordsize="22296,2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yg5N8QAAADdAAAA&#10;DwAAAAAAAAAAAAAAAACqAgAAZHJzL2Rvd25yZXYueG1sUEsFBgAAAAAEAAQA+gAAAJsDAAAAAA==&#10;">
                  <v:oval id="Oval 1287" o:spid="_x0000_s1122" style="position:absolute;left:7269;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K8p8YA&#10;AADdAAAADwAAAGRycy9kb3ducmV2LnhtbERPTWvCQBC9F/oflin0UnRTD6lEN6EKFqEe1FbU25Cd&#10;JsHsbJpdNfrru4LQ2zze54yzztTiRK2rLCt47UcgiHOrKy4UfH/NekMQziNrrC2Tggs5yNLHhzEm&#10;2p55Rae1L0QIYZeggtL7JpHS5SUZdH3bEAfux7YGfYBtIXWL5xBuajmIolgarDg0lNjQtKT8sD4a&#10;Bft4NuF4+fnCi8blk80HXnfbX6Wen7r3EQhPnf8X391zHeYPhm9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K8p8YAAADdAAAADwAAAAAAAAAAAAAAAACYAgAAZHJz&#10;L2Rvd25yZXYueG1sUEsFBgAAAAAEAAQA9QAAAIsDAAAAAA==&#10;" fillcolor="#4f81bd [3204]" strokecolor="#243f60 [1604]" strokeweight="2pt"/>
                  <v:line id="Straight Connector 1288" o:spid="_x0000_s1123" style="position:absolute;visibility:visible;mso-wrap-style:square" from="5763,4156" to="20913,4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z6qMYAAADdAAAADwAAAGRycy9kb3ducmV2LnhtbESPwU7DQAxE70j8w8pI3OiGIKqQdltV&#10;SEgVcKHwASbrJlGz3rBr2pSvxwckbrZmPPO8XE9hMEdKuY/s4HZWgCFuou+5dfDx/nRTgcmC7HGI&#10;TA7OlGG9urxYYu3jid/ouJPWaAjnGh10ImNtbW46CphncSRWbR9TQNE1tdYnPGl4GGxZFHMbsGdt&#10;6HCkx46aw+47OPh6ed3m8+dQyvz+5/mQNtWD3GXnrq+mzQKM0CT/5r/rrVf8slJc/UZHs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M+qjGAAAA3QAAAA8AAAAAAAAA&#10;AAAAAAAAoQIAAGRycy9kb3ducmV2LnhtbFBLBQYAAAAABAAEAPkAAACUAwAAAAA=&#10;" strokecolor="#4579b8 [3044]"/>
                  <v:line id="Straight Connector 1289" o:spid="_x0000_s1124" style="position:absolute;visibility:visible;mso-wrap-style:square" from="5763,5703" to="20913,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BfM8MAAADdAAAADwAAAGRycy9kb3ducmV2LnhtbERPzWrCQBC+F/oOyxS81U1TlBhdRQoF&#10;sb1U+wDT7JgEs7Pp7lRjn94tFLzNx/c7i9XgOnWiEFvPBp7GGSjiytuWawOf+9fHAlQUZIudZzJw&#10;oQir5f3dAkvrz/xBp53UKoVwLNFAI9KXWseqIYdx7HvixB18cCgJhlrbgOcU7jqdZ9lUO2w5NTTY&#10;00tD1XH34wx8v71v4uWry2U6+d0ew7qYyXM0ZvQwrOeghAa5if/dG5vm58UM/r5JJ+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AXzPDAAAA3QAAAA8AAAAAAAAAAAAA&#10;AAAAoQIAAGRycy9kb3ducmV2LnhtbFBLBQYAAAAABAAEAPkAAACRAwAAAAA=&#10;" strokecolor="#4579b8 [3044]"/>
                  <v:oval id="Oval 1290" o:spid="_x0000_s1125" style="position:absolute;left:9577;top:374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yDsgA&#10;AADdAAAADwAAAGRycy9kb3ducmV2LnhtbESPQWvCQBCF74X+h2UKvRTd6CFo6ioqWArtodpK9TZk&#10;xySYnY3Zrab99Z2D4G2G9+a9byazztXqTG2oPBsY9BNQxLm3FRcGvj5XvRGoEJEt1p7JwC8FmE3v&#10;7yaYWX/hNZ03sVASwiFDA2WMTaZ1yEtyGPq+IRbt4FuHUda20LbFi4S7Wg+TJNUOK5aGEhtalpQf&#10;Nz/OwD5dLTj9eHvi9ybki+0L/u2+T8Y8PnTzZ1CRungzX69freAPx8Iv38gIevo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UrIOyAAAAN0AAAAPAAAAAAAAAAAAAAAAAJgCAABk&#10;cnMvZG93bnJldi54bWxQSwUGAAAAAAQABAD1AAAAjQMAAAAA&#10;" fillcolor="#4f81bd [3204]" strokecolor="#243f60 [1604]" strokeweight="2pt"/>
                  <v:oval id="Oval 1291" o:spid="_x0000_s1126" style="position:absolute;left:14132;top:36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4XlcUA&#10;AADdAAAADwAAAGRycy9kb3ducmV2LnhtbERPS2vCQBC+F/oflin0IrrRQ7DRTdCCpWAPPlFvQ3ZM&#10;QrOzaXbVtL++KxR6m4/vOdOsM7W4UusqywqGgwgEcW51xYWC3XbRH4NwHlljbZkUfJODLH18mGKi&#10;7Y3XdN34QoQQdgkqKL1vEildXpJBN7ANceDOtjXoA2wLqVu8hXBTy1EUxdJgxaGhxIZeS8o/Nxej&#10;4BQv5hyvlj3+aFw+37/hz/HwpdTzUzebgPDU+X/xn/tdh/mjlyHcvwkn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heVxQAAAN0AAAAPAAAAAAAAAAAAAAAAAJgCAABkcnMv&#10;ZG93bnJldi54bWxQSwUGAAAAAAQABAD1AAAAigMAAAAA&#10;" fillcolor="#4f81bd [3204]" strokecolor="#243f60 [1604]" strokeweight="2pt"/>
                  <v:oval id="Oval 1292" o:spid="_x0000_s1127" style="position:absolute;left:7266;top:528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yJ4sUA&#10;AADdAAAADwAAAGRycy9kb3ducmV2LnhtbERPS2vCQBC+F/oflin0IrppDkFTV6kFS0EPPrHehuyY&#10;hGZn0+yq0V/vCkJv8/E9ZzhuTSVO1LjSsoK3XgSCOLO65FzBZj3t9kE4j6yxskwKLuRgPHp+GmKq&#10;7ZmXdFr5XIQQdikqKLyvUyldVpBB17M1ceAOtjHoA2xyqRs8h3BTyTiKEmmw5NBQYE2fBWW/q6NR&#10;sE+mE04Wsw7Pa5dNtl94/dn9KfX60n68g/DU+n/xw/2tw/x4EMP9m3CCH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InixQAAAN0AAAAPAAAAAAAAAAAAAAAAAJgCAABkcnMv&#10;ZG93bnJldi54bWxQSwUGAAAAAAQABAD1AAAAigMAAAAA&#10;" fillcolor="#4f81bd [3204]" strokecolor="#243f60 [1604]" strokeweight="2pt"/>
                  <v:oval id="Oval 1293" o:spid="_x0000_s1128" style="position:absolute;left:16961;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secUA&#10;AADdAAAADwAAAGRycy9kb3ducmV2LnhtbERPS2vCQBC+F/wPywheSt3UQrDRVaqgCPXgk9bbkB2T&#10;YHY2Zrea9te7BcHbfHzPGY4bU4oL1a6wrOC1G4EgTq0uOFOw285e+iCcR9ZYWiYFv+RgPGo9DTHR&#10;9sprumx8JkIIuwQV5N5XiZQuzcmg69qKOHBHWxv0AdaZ1DVeQ7gpZS+KYmmw4NCQY0XTnNLT5sco&#10;OMSzCcerz2deVi6d7Of49/11VqrTbj4GIDw1/iG+uxc6zO+9v8H/N+EE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Cx5xQAAAN0AAAAPAAAAAAAAAAAAAAAAAJgCAABkcnMv&#10;ZG93bnJldi54bWxQSwUGAAAAAAQABAD1AAAAigMAAAAA&#10;" fillcolor="#4f81bd [3204]" strokecolor="#243f60 [1604]" strokeweight="2pt"/>
                  <v:oval id="Oval 1294" o:spid="_x0000_s1129" style="position:absolute;left:12170;top:3733;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m0DcUA&#10;AADdAAAADwAAAGRycy9kb3ducmV2LnhtbERPS2vCQBC+F/wPywheSt1USrDRVaqgCPXgk9bbkB2T&#10;YHY2Zrea9te7BcHbfHzPGY4bU4oL1a6wrOC1G4EgTq0uOFOw285e+iCcR9ZYWiYFv+RgPGo9DTHR&#10;9sprumx8JkIIuwQV5N5XiZQuzcmg69qKOHBHWxv0AdaZ1DVeQ7gpZS+KYmmw4NCQY0XTnNLT5sco&#10;OMSzCcerz2deVi6d7Of49/11VqrTbj4GIDw1/iG+uxc6zO+9v8H/N+EE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bQNxQAAAN0AAAAPAAAAAAAAAAAAAAAAAJgCAABkcnMv&#10;ZG93bnJldi54bWxQSwUGAAAAAAQABAD1AAAAigMAAAAA&#10;" fillcolor="#4f81bd [3204]" strokecolor="#243f60 [1604]" strokeweight="2pt"/>
                  <v:oval id="Oval 1295" o:spid="_x0000_s1130" style="position:absolute;left:19135;top:36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RlsUA&#10;AADdAAAADwAAAGRycy9kb3ducmV2LnhtbERPS2vCQBC+F/wPywheSt1UaLDRVaqgCPXgk9bbkB2T&#10;YHY2Zrea9te7BcHbfHzPGY4bU4oL1a6wrOC1G4EgTq0uOFOw285e+iCcR9ZYWiYFv+RgPGo9DTHR&#10;9sprumx8JkIIuwQV5N5XiZQuzcmg69qKOHBHWxv0AdaZ1DVeQ7gpZS+KYmmw4NCQY0XTnNLT5sco&#10;OMSzCcerz2deVi6d7Of49/11VqrTbj4GIDw1/iG+uxc6zO+9v8H/N+EE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JRGWxQAAAN0AAAAPAAAAAAAAAAAAAAAAAJgCAABkcnMv&#10;ZG93bnJldi54bWxQSwUGAAAAAAQABAD1AAAAigMAAAAA&#10;" fillcolor="#4f81bd [3204]" strokecolor="#243f60 [1604]" strokeweight="2pt"/>
                  <v:oval id="Oval 1296" o:spid="_x0000_s1131" style="position:absolute;left:19093;top:528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P4cUA&#10;AADdAAAADwAAAGRycy9kb3ducmV2LnhtbERPS2vCQBC+F/wPywi9FN3UQ6jRVbSgFPTQ+kC9Ddkx&#10;CWZnY3bV6K93C4Xe5uN7znDcmFJcqXaFZQXv3QgEcWp1wZmCzXrW+QDhPLLG0jIpuJOD8aj1MsRE&#10;2xv/0HXlMxFC2CWoIPe+SqR0aU4GXddWxIE72tqgD7DOpK7xFsJNKXtRFEuDBYeGHCv6zCk9rS5G&#10;wSGeTTn+XrzxsnLpdDvHx353Vuq13UwGIDw1/l/85/7SYX6vH8PvN+EEO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94/hxQAAAN0AAAAPAAAAAAAAAAAAAAAAAJgCAABkcnMv&#10;ZG93bnJldi54bWxQSwUGAAAAAAQABAD1AAAAigMAAAAA&#10;" fillcolor="#4f81bd [3204]" strokecolor="#243f60 [1604]" strokeweight="2pt"/>
                  <v:oval id="Oval 1297" o:spid="_x0000_s1132" style="position:absolute;left:9577;top:534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qesUA&#10;AADdAAAADwAAAGRycy9kb3ducmV2LnhtbERPS2vCQBC+C/6HZQQvUjf1kNroKrWgCPXgk9bbkB2T&#10;YHY2zW417a93hYK3+fieM542phQXql1hWcFzPwJBnFpdcKZgv5s/DUE4j6yxtEwKfsnBdNJujTHR&#10;9sobumx9JkIIuwQV5N5XiZQuzcmg69uKOHAnWxv0AdaZ1DVeQ7gp5SCKYmmw4NCQY0XvOaXn7Y9R&#10;cIznM47XHz1eVS6dHRb49/X5rVS307yNQHhq/EP8717qMH/w+gL3b8IJ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yp6xQAAAN0AAAAPAAAAAAAAAAAAAAAAAJgCAABkcnMv&#10;ZG93bnJldi54bWxQSwUGAAAAAAQABAD1AAAAigMAAAAA&#10;" fillcolor="#4f81bd [3204]" strokecolor="#243f60 [1604]" strokeweight="2pt"/>
                  <v:oval id="Oval 1298" o:spid="_x0000_s1133" style="position:absolute;left:12170;top:5356;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S+CMgA&#10;AADdAAAADwAAAGRycy9kb3ducmV2LnhtbESPQWvCQBCF74X+h2UKvRTd6CFo6ioqWArtodpK9TZk&#10;xySYnY3Zrab99Z2D4G2G9+a9byazztXqTG2oPBsY9BNQxLm3FRcGvj5XvRGoEJEt1p7JwC8FmE3v&#10;7yaYWX/hNZ03sVASwiFDA2WMTaZ1yEtyGPq+IRbt4FuHUda20LbFi4S7Wg+TJNUOK5aGEhtalpQf&#10;Nz/OwD5dLTj9eHvi9ybki+0L/u2+T8Y8PnTzZ1CRungzX69freAPx4Ir38gIevo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JL4IyAAAAN0AAAAPAAAAAAAAAAAAAAAAAJgCAABk&#10;cnMvZG93bnJldi54bWxQSwUGAAAAAAQABAD1AAAAjQMAAAAA&#10;" fillcolor="#4f81bd [3204]" strokecolor="#243f60 [1604]" strokeweight="2pt"/>
                  <v:oval id="Oval 1299" o:spid="_x0000_s1134" style="position:absolute;left:14122;top:5459;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gbk8YA&#10;AADdAAAADwAAAGRycy9kb3ducmV2LnhtbERPTWvCQBC9F/oflin0UnRTD6FGN6EKFqEe1FbU25Cd&#10;JsHsbJpdNfrru4LQ2zze54yzztTiRK2rLCt47UcgiHOrKy4UfH/Nem8gnEfWWFsmBRdykKWPD2NM&#10;tD3zik5rX4gQwi5BBaX3TSKly0sy6Pq2IQ7cj20N+gDbQuoWzyHc1HIQRbE0WHFoKLGhaUn5YX00&#10;CvbxbMLx8vOFF43LJ5sPvO62v0o9P3XvIxCeOv8vvrvnOswfDId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gbk8YAAADdAAAADwAAAAAAAAAAAAAAAACYAgAAZHJz&#10;L2Rvd25yZXYueG1sUEsFBgAAAAAEAAQA9QAAAIsDAAAAAA==&#10;" fillcolor="#4f81bd [3204]" strokecolor="#243f60 [1604]" strokeweight="2pt"/>
                  <v:oval id="Oval 1300" o:spid="_x0000_s1135" style="position:absolute;left:16990;top:5178;width:897;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koFMcA&#10;AADdAAAADwAAAGRycy9kb3ducmV2LnhtbESPQUvEQAyF74L/YYjgRdypLhSpO1usUBHWw1oV9RY6&#10;sS12MrUzttVfbw4L3hLey3tfNvniejXRGDrPBi5WCSji2tuOGwPPT+X5FagQkS32nsnADwXIt8dH&#10;G8ysn/mRpio2SkI4ZGigjXHItA51Sw7Dyg/Eon340WGUdWy0HXGWcNfryyRJtcOOpaHFgW5bqj+r&#10;b2fgPS0LTve7M34YQl283OHv2+uXMacny801qEhL/Dcfru+t4K8T4ZdvZAS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5KBTHAAAA3QAAAA8AAAAAAAAAAAAAAAAAmAIAAGRy&#10;cy9kb3ducmV2LnhtbFBLBQYAAAAABAAEAPUAAACMAwAAAAA=&#10;" fillcolor="#4f81bd [3204]" strokecolor="#243f60 [1604]" strokeweight="2pt"/>
                  <v:shape id="Right Brace 1301" o:spid="_x0000_s1136" type="#_x0000_t88" style="position:absolute;left:20828;top:3941;width:952;height:2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xhhcAA&#10;AADdAAAADwAAAGRycy9kb3ducmV2LnhtbERPzWoCMRC+F3yHMIK3mtjCIlujiFIoxUvVBxiScXdr&#10;Mlk2qbv79kYoeJuP73dWm8E7caMuNoE1LOYKBLEJtuFKw/n0+boEEROyRReYNIwUYbOevKywtKHn&#10;H7odUyVyCMcSNdQptaWU0dTkMc5DS5y5S+g8pgy7StoO+xzunXxTqpAeG84NNba0q8lcj39eQ3Df&#10;cu9+G3W4nFmSGYtTkVDr2XTYfoBINKSn+N/9ZfP8d7WAxzf5B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5xhhcAAAADdAAAADwAAAAAAAAAAAAAAAACYAgAAZHJzL2Rvd25y&#10;ZXYueG1sUEsFBgAAAAAEAAQA9QAAAIUDAAAAAA==&#10;" adj="781" strokecolor="black [1613]"/>
                  <v:shape id="TextBox 411" o:spid="_x0000_s1137" type="#_x0000_t202" style="position:absolute;left:22197;top:3604;width:5862;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ML8MA&#10;AADdAAAADwAAAGRycy9kb3ducmV2LnhtbERPzWoCMRC+F3yHMIK3mri2oqtRxLbgra36AMNm3Ky7&#10;mSybVLd9+kYo9DYf3++sNr1rxJW6UHnWMBkrEMSFNxWXGk7Ht8c5iBCRDTaeScM3BdisBw8rzI2/&#10;8SddD7EUKYRDjhpsjG0uZSgsOQxj3xIn7uw7hzHBrpSmw1sKd43MlJpJhxWnBost7SwV9eHLaZgr&#10;917Xi+wjuKefybPdvfjX9qL1aNhvlyAi9fFf/OfemzR/qjK4f5NO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FML8MAAADdAAAADwAAAAAAAAAAAAAAAACYAgAAZHJzL2Rv&#10;d25yZXYueG1sUEsFBgAAAAAEAAQA9QAAAIgDAAAAAA==&#10;" filled="f" stroked="f">
                    <v:textbox style="mso-fit-shape-to-text:t">
                      <w:txbxContent>
                        <w:p w:rsidR="007378C6" w:rsidRDefault="007378C6" w:rsidP="007378C6">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5</w:t>
                          </w:r>
                          <w:r>
                            <w:rPr>
                              <w:color w:val="1D1B11" w:themeColor="background2" w:themeShade="1A"/>
                              <w:kern w:val="24"/>
                              <w:position w:val="-5"/>
                              <w:sz w:val="20"/>
                              <w:szCs w:val="20"/>
                              <w:vertAlign w:val="subscript"/>
                            </w:rPr>
                            <w:t xml:space="preserve">, </w:t>
                          </w:r>
                          <w:r>
                            <w:rPr>
                              <w:color w:val="1D1B11" w:themeColor="background2" w:themeShade="1A"/>
                              <w:kern w:val="24"/>
                              <w:position w:val="-5"/>
                              <w:sz w:val="20"/>
                              <w:szCs w:val="20"/>
                              <w:vertAlign w:val="subscript"/>
                            </w:rPr>
                            <w:t>6</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6</w:t>
                          </w:r>
                        </w:p>
                      </w:txbxContent>
                    </v:textbox>
                  </v:shape>
                </v:group>
                <v:group id="Group 1303" o:spid="_x0000_s1138" style="position:absolute;left:5763;top:6361;width:21499;height:2692" coordorigin="5763,6361" coordsize="21499,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bZZowwAAAN0AAAAP&#10;AAAAAAAAAAAAAAAAAKoCAABkcnMvZG93bnJldi54bWxQSwUGAAAAAAQABAD6AAAAmgMAAAAA&#10;">
                  <v:line id="Straight Connector 1304" o:spid="_x0000_s1139" style="position:absolute;visibility:visible;mso-wrap-style:square" from="5763,7727" to="20913,7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8asMAAADdAAAADwAAAGRycy9kb3ducmV2LnhtbERP22oCMRB9L/QfwhR8q9l6Q7dGkUJB&#10;bF9q/YBxM+4ubibbZKqrX98UBN/mcK4zX3auUScKsfZs4KWfgSIuvK25NLD7fn+egoqCbLHxTAYu&#10;FGG5eHyYY279mb/otJVSpRCOORqoRNpc61hU5DD2fUucuIMPDiXBUGob8JzCXaMHWTbRDmtODRW2&#10;9FZRcdz+OgM/H5/reNk3A5mMr5tjWE1nMozG9J661SsooU7u4pt7bdP8YTaC/2/SCX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z/GrDAAAA3QAAAA8AAAAAAAAAAAAA&#10;AAAAoQIAAGRycy9kb3ducmV2LnhtbFBLBQYAAAAABAAEAPkAAACRAwAAAAA=&#10;" strokecolor="#4579b8 [3044]"/>
                  <v:oval id="Oval 1305" o:spid="_x0000_s1140" style="position:absolute;left:7266;top:7305;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LjMYA&#10;AADdAAAADwAAAGRycy9kb3ducmV2LnhtbERPTWvCQBC9F/wPywi9FLNpi6FEV9GCRWgPai3V25Ad&#10;k2B2Ns2umvrrXUHwNo/3OcNxaypxpMaVlhU8RzEI4szqknMF6+9Z7w2E88gaK8uk4J8cjEedhyGm&#10;2p54SceVz0UIYZeigsL7OpXSZQUZdJGtiQO3s41BH2CTS93gKYSbSr7EcSINlhwaCqzpvaBsvzoY&#10;BdtkNuVk8fnEX7XLpj8feN78/in12G0nAxCeWn8X39xzHea/xn24fhNOkK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6LjMYAAADdAAAADwAAAAAAAAAAAAAAAACYAgAAZHJz&#10;L2Rvd25yZXYueG1sUEsFBgAAAAAEAAQA9QAAAIsDAAAAAA==&#10;" fillcolor="#4f81bd [3204]" strokecolor="#243f60 [1604]" strokeweight="2pt"/>
                  <v:oval id="Oval 1306" o:spid="_x0000_s1141" style="position:absolute;left:19093;top:7308;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V+8UA&#10;AADdAAAADwAAAGRycy9kb3ducmV2LnhtbERPTWvCQBC9F/wPywi9FN1YIUjqKipYCnqotlK9Ddkx&#10;CWZnY3bV6K93BaG3ebzPGY4bU4oz1a6wrKDXjUAQp1YXnCn4/Zl3BiCcR9ZYWiYFV3IwHrVehpho&#10;e+EVndc+EyGEXYIKcu+rREqX5mTQdW1FHLi9rQ36AOtM6hovIdyU8j2KYmmw4NCQY0WznNLD+mQU&#10;7OL5lOPvxRsvK5dON5942/4dlXptN5MPEJ4a/y9+ur90mN+PYnh8E06Qo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BX7xQAAAN0AAAAPAAAAAAAAAAAAAAAAAJgCAABkcnMv&#10;ZG93bnJldi54bWxQSwUGAAAAAAQABAD1AAAAigMAAAAA&#10;" fillcolor="#4f81bd [3204]" strokecolor="#243f60 [1604]" strokeweight="2pt"/>
                  <v:shape id="TextBox 395" o:spid="_x0000_s1142" type="#_x0000_t202" style="position:absolute;left:22226;top:6361;width:5036;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vt8MA&#10;AADdAAAADwAAAGRycy9kb3ducmV2LnhtbERPS27CMBDdV+IO1iCxKza0FAgYVNFW6o7yOcAoHuKQ&#10;eBzFBtKevkaq1N08ve8s152rxZXaUHrWMBoqEMS5NyUXGo6Hj8cZiBCRDdaeScM3BViveg9LzIy/&#10;8Y6u+1iIFMIhQw02xiaTMuSWHIahb4gTd/Ktw5hgW0jT4i2Fu1qOlXqRDktODRYb2ljKq/3FaZgp&#10;t62q+fgruOef0cRu3vx7c9Z60O9eFyAidfFf/Of+NGn+k5rC/Zt0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bvt8MAAADdAAAADwAAAAAAAAAAAAAAAACYAgAAZHJzL2Rv&#10;d25yZXYueG1sUEsFBgAAAAAEAAQA9QAAAIgDAAAAAA==&#10;" filled="f" stroked="f">
                    <v:textbox style="mso-fit-shape-to-text:t">
                      <w:txbxContent>
                        <w:p w:rsidR="007378C6" w:rsidRDefault="007378C6" w:rsidP="007378C6">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4</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2</w:t>
                          </w:r>
                        </w:p>
                      </w:txbxContent>
                    </v:textbox>
                  </v:shape>
                </v:group>
                <v:group id="Group 1308" o:spid="_x0000_s1143" style="position:absolute;left:5763;top:8361;width:21595;height:2692" coordorigin="5763,8361" coordsize="21594,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kEGcYAAADdAAAADwAAAGRycy9kb3ducmV2LnhtbESPQWvCQBCF74L/YRmh&#10;N92kokjqKiJt6UEEtVB6G7JjEszOhuw2if++cxC8zfDevPfNeju4WnXUhsqzgXSWgCLOva24MPB9&#10;+ZiuQIWIbLH2TAbuFGC7GY/WmFnf84m6cyyUhHDI0EAZY5NpHfKSHIaZb4hFu/rWYZS1LbRtsZdw&#10;V+vXJFlqhxVLQ4kN7UvKb+c/Z+Czx343T9+7w+26v/9eFsefQ0rGvEyG3RuoSEN8mh/XX1bw54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yQQZxgAAAN0A&#10;AAAPAAAAAAAAAAAAAAAAAKoCAABkcnMvZG93bnJldi54bWxQSwUGAAAAAAQABAD6AAAAnQMAAAAA&#10;">
                  <v:line id="Straight Connector 1309" o:spid="_x0000_s1144" style="position:absolute;visibility:visible;mso-wrap-style:square" from="5763,9632" to="20913,9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9MMAAADdAAAADwAAAGRycy9kb3ducmV2LnhtbERPzWrCQBC+F/oOyxS81Y1KJaauIoWC&#10;aC/aPsA0OybB7Gy6O9Xo03cLgrf5+H5nvuxdq04UYuPZwGiYgSIuvW24MvD1+f6cg4qCbLH1TAYu&#10;FGG5eHyYY2H9mXd02kulUgjHAg3UIl2hdSxrchiHviNO3MEHh5JgqLQNeE7hrtXjLJtqhw2nhho7&#10;equpPO5/nYGf7cc6Xr7bsUxfrptjWOUzmURjBk/96hWUUC938c29tmn+JJvB/zfpB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yU/TDAAAA3QAAAA8AAAAAAAAAAAAA&#10;AAAAoQIAAGRycy9kb3ducmV2LnhtbFBLBQYAAAAABAAEAPkAAACRAwAAAAA=&#10;" strokecolor="#4579b8 [3044]"/>
                  <v:oval id="Oval 1310" o:spid="_x0000_s1145" style="position:absolute;left:9469;top:9278;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ycgA&#10;AADdAAAADwAAAGRycy9kb3ducmV2LnhtbESPQWvCQBCF74X+h2UKvRTd2EKQ1FVUUAr1UG2lehuy&#10;YxLMzsbsVtP+eudQ8DbDe/PeN6NJ52p1pjZUng0M+gko4tzbigsDX5+L3hBUiMgWa89k4JcCTMb3&#10;dyPMrL/wms6bWCgJ4ZChgTLGJtM65CU5DH3fEIt28K3DKGtbaNviRcJdrZ+TJNUOK5aGEhual5Qf&#10;Nz/OwD5dzDj9eH/iVRPy2XaJf7vvkzGPD930FVSkLt7M/9dvVvBfBsIv38gIen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L7JyAAAAN0AAAAPAAAAAAAAAAAAAAAAAJgCAABk&#10;cnMvZG93bnJldi54bWxQSwUGAAAAAAQABAD1AAAAjQMAAAAA&#10;" fillcolor="#4f81bd [3204]" strokecolor="#243f60 [1604]" strokeweight="2pt"/>
                  <v:oval id="Oval 1311" o:spid="_x0000_s1146" style="position:absolute;left:11530;top:9231;width:898;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wbUsUA&#10;AADdAAAADwAAAGRycy9kb3ducmV2LnhtbERPTWvCQBC9C/6HZYRepNmkhSDRVVSwFNqD1ZbqbciO&#10;STA7G7NbTf31XaHgbR7vcyazztTiTK2rLCtIohgEcW51xYWCz+3qcQTCeWSNtWVS8EsOZtN+b4KZ&#10;thf+oPPGFyKEsMtQQel9k0np8pIMusg2xIE72NagD7AtpG7xEsJNLZ/iOJUGKw4NJTa0LCk/bn6M&#10;gn26WnC6fhvye+PyxdcLXnffJ6UeBt18DMJT5+/if/erDvOfkwRu34QT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BtSxQAAAN0AAAAPAAAAAAAAAAAAAAAAAJgCAABkcnMv&#10;ZG93bnJldi54bWxQSwUGAAAAAAQABAD1AAAAigMAAAAA&#10;" fillcolor="#4f81bd [3204]" strokecolor="#243f60 [1604]" strokeweight="2pt"/>
                  <v:oval id="Oval 1312" o:spid="_x0000_s1147" style="position:absolute;left:17038;top:922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6FJcUA&#10;AADdAAAADwAAAGRycy9kb3ducmV2LnhtbERPS2vCQBC+F/wPywheim5UCCW6ihYsQj3UF+ptyI5J&#10;aHY2zW41+utdodDbfHzPGU8bU4oL1a6wrKDfi0AQp1YXnCnYbRfdNxDOI2ssLZOCGzmYTlovY0y0&#10;vfKaLhufiRDCLkEFufdVIqVLczLoerYiDtzZ1gZ9gHUmdY3XEG5KOYiiWBosODTkWNF7Tun35tco&#10;OMWLOcdfn6+8qlw633/g/Xj4UarTbmYjEJ4a/y/+cy91mD/sD+D5TThB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oUlxQAAAN0AAAAPAAAAAAAAAAAAAAAAAJgCAABkcnMv&#10;ZG93bnJldi54bWxQSwUGAAAAAAQABAD1AAAAigMAAAAA&#10;" fillcolor="#4f81bd [3204]" strokecolor="#243f60 [1604]" strokeweight="2pt"/>
                  <v:oval id="Oval 1313" o:spid="_x0000_s1148" style="position:absolute;left:14122;top:9290;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gvsUA&#10;AADdAAAADwAAAGRycy9kb3ducmV2LnhtbERPS2vCQBC+F/oflin0UnRjhSDRVVRQCnqoL9TbkB2T&#10;YHY2Zrca++vdgtDbfHzPGYwaU4or1a6wrKDTjkAQp1YXnCnYbmatHgjnkTWWlknBnRyMhq8vA0y0&#10;vfGKrmufiRDCLkEFufdVIqVLczLo2rYiDtzJ1gZ9gHUmdY23EG5K+RlFsTRYcGjIsaJpTul5/WMU&#10;HOPZhOPvxQcvK5dOdnP8PewvSr2/NeM+CE+N/xc/3V86zO92uvD3TThBD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iC+xQAAAN0AAAAPAAAAAAAAAAAAAAAAAJgCAABkcnMv&#10;ZG93bnJldi54bWxQSwUGAAAAAAQABAD1AAAAigMAAAAA&#10;" fillcolor="#4f81bd [3204]" strokecolor="#243f60 [1604]" strokeweight="2pt"/>
                  <v:shape id="TextBox 391" o:spid="_x0000_s1149" type="#_x0000_t202" style="position:absolute;left:22321;top:8361;width:5037;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3nHcMA&#10;AADdAAAADwAAAGRycy9kb3ducmV2LnhtbERPS27CMBDdI/UO1lTqrjjhU0GKE1XQSuygwAFG8RCn&#10;icdR7ELa09dIldjN0/vOqhhsKy7U+9qxgnScgCAuna65UnA6fjwvQPiArLF1TAp+yEORP4xWmGl3&#10;5U+6HEIlYgj7DBWYELpMSl8asujHriOO3Nn1FkOEfSV1j9cYbls5SZIXabHm2GCwo7Whsjl8WwWL&#10;xO6aZjnZezv7TedmvXHv3ZdST4/D2yuIQEO4i//dWx3nT9MZ3L6JJ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3nHcMAAADdAAAADwAAAAAAAAAAAAAAAACYAgAAZHJzL2Rv&#10;d25yZXYueG1sUEsFBgAAAAAEAAQA9QAAAIgDAAAAAA==&#10;" filled="f" stroked="f">
                    <v:textbox style="mso-fit-shape-to-text:t">
                      <w:txbxContent>
                        <w:p w:rsidR="007378C6" w:rsidRDefault="007378C6" w:rsidP="007378C6">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3</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4</w:t>
                          </w:r>
                        </w:p>
                      </w:txbxContent>
                    </v:textbox>
                  </v:shape>
                </v:group>
                <v:group id="Group 1315" o:spid="_x0000_s1150" style="position:absolute;left:5711;top:11142;width:22274;height:2692" coordorigin="5711,11142" coordsize="22274,26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E9WsMAAADdAAAADwAAAGRycy9kb3ducmV2LnhtbERPTYvCMBC9C/6HMMLe&#10;NO2KItUoIuuyBxGsC4u3oRnbYjMpTWzrv98Igrd5vM9ZbXpTiZYaV1pWEE8iEMSZ1SXnCn7P+/EC&#10;hPPIGivLpOBBDjbr4WCFibYdn6hNfS5CCLsEFRTe14mULivIoJvYmjhwV9sY9AE2udQNdiHcVPIz&#10;iubSYMmhocCadgVlt/RuFHx32G2n8Vd7uF13j8t5dvw7xKTUx6jfLkF46v1b/HL/6DB/Gs/g+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ET1awwAAAN0AAAAP&#10;AAAAAAAAAAAAAAAAAKoCAABkcnMvZG93bnJldi54bWxQSwUGAAAAAAQABAD6AAAAmgMAAAAA&#10;">
                  <v:oval id="Oval 1316" o:spid="_x0000_s1151" style="position:absolute;left:14116;top:11211;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DJsUA&#10;AADdAAAADwAAAGRycy9kb3ducmV2LnhtbERPS2vCQBC+F/wPyxR6Ed1YIUh0E2rBUqgHn2hvQ3aa&#10;BLOzaXarsb/eLQi9zcf3nFnWmVqcqXWVZQWjYQSCOLe64kLBbrsYTEA4j6yxtkwKruQgS3sPM0y0&#10;vfCazhtfiBDCLkEFpfdNIqXLSzLohrYhDtyXbQ36ANtC6hYvIdzU8jmKYmmw4tBQYkOvJeWnzY9R&#10;8Bkv5hyvPvq8bFw+37/h7/HwrdTTY/cyBeGp8//iu/tdh/njUQx/34QT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YMmxQAAAN0AAAAPAAAAAAAAAAAAAAAAAJgCAABkcnMv&#10;ZG93bnJldi54bWxQSwUGAAAAAAQABAD1AAAAigMAAAAA&#10;" fillcolor="#4f81bd [3204]" strokecolor="#243f60 [1604]" strokeweight="2pt"/>
                  <v:line id="Straight Connector 1317" o:spid="_x0000_s1152" style="position:absolute;visibility:visible;mso-wrap-style:square" from="5711,11630" to="20861,1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0wMQAAADdAAAADwAAAGRycy9kb3ducmV2LnhtbERP22oCMRB9L/QfwhR8q1kVL90aRQqC&#10;aF+0/YDpZrq7uJlsk1FXv94UCn2bw7nOfNm5Rp0pxNqzgUE/A0VceFtzaeDzY/08AxUF2WLjmQxc&#10;KcJy8fgwx9z6C+/pfJBSpRCOORqoRNpc61hU5DD2fUucuG8fHEqCodQ24CWFu0YPs2yiHdacGips&#10;6a2i4ng4OQM/u/dNvH41Q5mMb9tjWM1eZBSN6T11q1dQQp38i//cG5vmjwZT+P0mna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TAxAAAAN0AAAAPAAAAAAAAAAAA&#10;AAAAAKECAABkcnMvZG93bnJldi54bWxQSwUGAAAAAAQABAD5AAAAkgMAAAAA&#10;" strokecolor="#4579b8 [3044]"/>
                  <v:line id="Straight Connector 1318" o:spid="_x0000_s1153" style="position:absolute;visibility:visible;mso-wrap-style:square" from="5758,13154" to="20909,1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gssYAAADdAAAADwAAAGRycy9kb3ducmV2LnhtbESPQU8CQQyF7yb+h0lNvMksEAmuDISQ&#10;mBDlIvoD6k7d3bDTWWYqLP56eyDx1ua9vvd1sRpCZ06UchvZwXhUgCGuom+5dvD58fIwB5MF2WMX&#10;mRxcKMNqeXuzwNLHM7/TaS+10RDOJTpoRPrS2lw1FDCPYk+s2ndMAUXXVFuf8KzhobOTopjZgC1r&#10;Q4M9bRqqDvuf4OD4ttvmy1c3kdnj7+shredPMs3O3d8N62cwQoP8m6/XW6/407Hi6jc6gl3+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nYLLGAAAA3QAAAA8AAAAAAAAA&#10;AAAAAAAAoQIAAGRycy9kb3ducmV2LnhtbFBLBQYAAAAABAAEAPkAAACUAwAAAAA=&#10;" strokecolor="#4579b8 [3044]"/>
                  <v:oval id="Oval 1319" o:spid="_x0000_s1154" style="position:absolute;left:11502;top:12857;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oXVMYA&#10;AADdAAAADwAAAGRycy9kb3ducmV2LnhtbERPTWvCQBC9C/0PyxS8iNlYIdToKiooBXuw2tJ6G7LT&#10;JDQ7m2ZXjf76rlDwNo/3OZNZaypxosaVlhUMohgEcWZ1ybmC9/2q/wzCeWSNlWVScCEHs+lDZ4Kp&#10;tmd+o9PO5yKEsEtRQeF9nUrpsoIMusjWxIH7to1BH2CTS93gOYSbSj7FcSINlhwaCqxpWVD2szsa&#10;BYdkteBku+nxa+2yxccar1+fv0p1H9v5GISn1t/F/+4XHeYPByO4fRNO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oXVMYAAADdAAAADwAAAAAAAAAAAAAAAACYAgAAZHJz&#10;L2Rvd25yZXYueG1sUEsFBgAAAAAEAAQA9QAAAIsDAAAAAA==&#10;" fillcolor="#4f81bd [3204]" strokecolor="#243f60 [1604]" strokeweight="2pt"/>
                  <v:oval id="Oval 1320" o:spid="_x0000_s1155" style="position:absolute;left:11534;top:11384;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x0dMgA&#10;AADdAAAADwAAAGRycy9kb3ducmV2LnhtbESPQWvCQBCF74X+h2UKvRTd1EKQ1FVUsAj1UG2lehuy&#10;YxLMzqbZVdP+eudQ8DbDe/PeN6NJ52p1pjZUng089xNQxLm3FRcGvj4XvSGoEJEt1p7JwC8FmIzv&#10;70aYWX/hNZ03sVASwiFDA2WMTaZ1yEtyGPq+IRbt4FuHUda20LbFi4S7Wg+SJNUOK5aGEhual5Qf&#10;NydnYJ8uZpx+vD/xqgn5bPuGf7vvH2MeH7rpK6hIXbyZ/6+XVvBfBsIv38gIen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DHR0yAAAAN0AAAAPAAAAAAAAAAAAAAAAAJgCAABk&#10;cnMvZG93bnJldi54bWxQSwUGAAAAAAQABAD1AAAAjQMAAAAA&#10;" fillcolor="#4f81bd [3204]" strokecolor="#243f60 [1604]" strokeweight="2pt"/>
                  <v:oval id="Oval 1321" o:spid="_x0000_s1156" style="position:absolute;left:14100;top:12822;width:898;height:8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DR78UA&#10;AADdAAAADwAAAGRycy9kb3ducmV2LnhtbERPS2vCQBC+F/wPywheim5UCCW6ihYsQj3UF+ptyI5J&#10;aHY2zW41+utdodDbfHzPGU8bU4oL1a6wrKDfi0AQp1YXnCnYbRfdNxDOI2ssLZOCGzmYTlovY0y0&#10;vfKaLhufiRDCLkEFufdVIqVLczLoerYiDtzZ1gZ9gHUmdY3XEG5KOYiiWBosODTkWNF7Tun35tco&#10;OMWLOcdfn6+8qlw633/g/Xj4UarTbmYjEJ4a/y/+cy91mD8c9OH5TThB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NHvxQAAAN0AAAAPAAAAAAAAAAAAAAAAAJgCAABkcnMv&#10;ZG93bnJldi54bWxQSwUGAAAAAAQABAD1AAAAigMAAAAA&#10;" fillcolor="#4f81bd [3204]" strokecolor="#243f60 [1604]" strokeweight="2pt"/>
                  <v:shape id="Right Brace 1322" o:spid="_x0000_s1157" type="#_x0000_t88" style="position:absolute;left:20801;top:11384;width:523;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MSsMA&#10;AADdAAAADwAAAGRycy9kb3ducmV2LnhtbERPTWvCQBC9C/0PyxS86aYJlDZ1FRUMPRWituchO2aD&#10;2dmQ3Sapv94tFHqbx/uc1WayrRio941jBU/LBARx5XTDtYLz6bB4AeEDssbWMSn4IQ+b9cNshbl2&#10;I5c0HEMtYgj7HBWYELpcSl8ZsuiXriOO3MX1FkOEfS11j2MMt61Mk+RZWmw4NhjsaG+ouh6/rYJC&#10;Trem/PjUxW5n9q+nLy6uGSs1f5y2byACTeFf/Od+13F+lqbw+008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CMSsMAAADdAAAADwAAAAAAAAAAAAAAAACYAgAAZHJzL2Rv&#10;d25yZXYueG1sUEsFBgAAAAAEAAQA9QAAAIgDAAAAAA==&#10;" adj="443" strokecolor="black [1613]"/>
                  <v:shape id="TextBox 385" o:spid="_x0000_s1158" type="#_x0000_t202" style="position:absolute;left:22123;top:11142;width:5862;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11MMA&#10;AADdAAAADwAAAGRycy9kb3ducmV2LnhtbERPS27CMBDdV+odrKnErjgJFNEUByE+ErsC7QFG8TRO&#10;E4+j2EDo6WukSt3N0/vOYjnYVlyo97VjBek4AUFcOl1zpeDzY/c8B+EDssbWMSm4kYdl8fiwwFy7&#10;Kx/pcgqViCHsc1RgQuhyKX1pyKIfu444cl+utxgi7Cupe7zGcNvKLElm0mLNscFgR2tDZXM6WwXz&#10;xL43zWt28Hb6k76Y9cZtu2+lRk/D6g1EoCH8i//cex3nT7IJ3L+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i11MMAAADdAAAADwAAAAAAAAAAAAAAAACYAgAAZHJzL2Rv&#10;d25yZXYueG1sUEsFBgAAAAAEAAQA9QAAAIgDAAAAAA==&#10;" filled="f" stroked="f">
                    <v:textbox style="mso-fit-shape-to-text:t">
                      <w:txbxContent>
                        <w:p w:rsidR="007378C6" w:rsidRDefault="007378C6" w:rsidP="007378C6">
                          <w:pPr>
                            <w:pStyle w:val="NormalWeb"/>
                            <w:spacing w:before="0" w:beforeAutospacing="0" w:after="0" w:afterAutospacing="0"/>
                          </w:pPr>
                          <w:r>
                            <w:rPr>
                              <w:color w:val="1D1B11" w:themeColor="background2" w:themeShade="1A"/>
                              <w:kern w:val="24"/>
                              <w:sz w:val="20"/>
                              <w:szCs w:val="20"/>
                            </w:rPr>
                            <w:t>N</w:t>
                          </w:r>
                          <w:r>
                            <w:rPr>
                              <w:color w:val="1D1B11" w:themeColor="background2" w:themeShade="1A"/>
                              <w:kern w:val="24"/>
                              <w:position w:val="-5"/>
                              <w:sz w:val="20"/>
                              <w:szCs w:val="20"/>
                              <w:vertAlign w:val="subscript"/>
                            </w:rPr>
                            <w:t>1</w:t>
                          </w:r>
                          <w:r>
                            <w:rPr>
                              <w:color w:val="1D1B11" w:themeColor="background2" w:themeShade="1A"/>
                              <w:kern w:val="24"/>
                              <w:position w:val="-5"/>
                              <w:sz w:val="20"/>
                              <w:szCs w:val="20"/>
                              <w:vertAlign w:val="subscript"/>
                            </w:rPr>
                            <w:t xml:space="preserve">, </w:t>
                          </w:r>
                          <w:r>
                            <w:rPr>
                              <w:color w:val="1D1B11" w:themeColor="background2" w:themeShade="1A"/>
                              <w:kern w:val="24"/>
                              <w:position w:val="-5"/>
                              <w:sz w:val="20"/>
                              <w:szCs w:val="20"/>
                              <w:vertAlign w:val="subscript"/>
                            </w:rPr>
                            <w:t>2</w:t>
                          </w:r>
                          <w:r>
                            <w:rPr>
                              <w:color w:val="1D1B11" w:themeColor="background2" w:themeShade="1A"/>
                              <w:kern w:val="24"/>
                              <w:position w:val="-5"/>
                              <w:sz w:val="20"/>
                              <w:szCs w:val="20"/>
                              <w:vertAlign w:val="subscript"/>
                            </w:rPr>
                            <w:t xml:space="preserve"> </w:t>
                          </w:r>
                          <w:r>
                            <w:rPr>
                              <w:color w:val="1D1B11" w:themeColor="background2" w:themeShade="1A"/>
                              <w:kern w:val="24"/>
                              <w:sz w:val="20"/>
                              <w:szCs w:val="20"/>
                            </w:rPr>
                            <w:t xml:space="preserve">= </w:t>
                          </w:r>
                          <w:r>
                            <w:rPr>
                              <w:color w:val="1D1B11" w:themeColor="background2" w:themeShade="1A"/>
                              <w:kern w:val="24"/>
                              <w:sz w:val="20"/>
                              <w:szCs w:val="20"/>
                            </w:rPr>
                            <w:t>2</w:t>
                          </w:r>
                        </w:p>
                      </w:txbxContent>
                    </v:textbox>
                  </v:shape>
                </v:group>
                <v:shape id="TextBox 355" o:spid="_x0000_s1159" type="#_x0000_t202" style="position:absolute;left:361;top:5300;width:5539;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EtoMMA&#10;AADdAAAADwAAAGRycy9kb3ducmV2LnhtbERPS27CMBDdI/UO1lRiV5ykgGiKgxAFqTs+7QFG8TRO&#10;E4+j2EDo6etKldjN0/vOcjXYVlyo97VjBekkAUFcOl1zpeDzY/e0AOEDssbWMSm4kYdV8TBaYq7d&#10;lY90OYVKxBD2OSowIXS5lL40ZNFPXEccuS/XWwwR9pXUPV5juG1lliRzabHm2GCwo42hsjmdrYJF&#10;YvdN85IdvJ3+pDOzeXPb7lup8eOwfgURaAh38b/7Xcf5z9kU/r6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EtoMMAAADdAAAADwAAAAAAAAAAAAAAAACYAgAAZHJzL2Rv&#10;d25yZXYueG1sUEsFBgAAAAAEAAQA9QAAAIgDAAAAAA==&#10;" filled="f" stroked="f">
                  <v:textbox style="mso-fit-shape-to-text:t">
                    <w:txbxContent>
                      <w:p w:rsidR="007378C6" w:rsidRDefault="007378C6" w:rsidP="007378C6">
                        <w:pPr>
                          <w:pStyle w:val="NormalWeb"/>
                          <w:spacing w:before="0" w:beforeAutospacing="0" w:after="0" w:afterAutospacing="0"/>
                        </w:pPr>
                        <w:r>
                          <w:rPr>
                            <w:color w:val="FF0000"/>
                            <w:kern w:val="24"/>
                            <w:sz w:val="20"/>
                            <w:szCs w:val="20"/>
                          </w:rPr>
                          <w:t>WRP 4</w:t>
                        </w:r>
                      </w:p>
                    </w:txbxContent>
                  </v:textbox>
                </v:shape>
                <v:shape id="TextBox 356" o:spid="_x0000_s1160" type="#_x0000_t202" style="position:absolute;left:388;top:7196;width:5539;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IO8IA&#10;AADdAAAADwAAAGRycy9kb3ducmV2LnhtbERPS27CMBDdV+odrKnEDhzSgiDFIERB6o7vAUbxEKeJ&#10;x1FsIPT0NRJSd/P0vjNbdLYWV2p96VjBcJCAIM6dLrlQcDpu+hMQPiBrrB2Tgjt5WMxfX2aYaXfj&#10;PV0PoRAxhH2GCkwITSalzw1Z9APXEEfu7FqLIcK2kLrFWwy3tUyTZCwtlhwbDDa0MpRXh4tVMEns&#10;tqqm6c7bj9/hyKy+3Lr5Uar31i0/QQTqwr/46f7Wcf57OoLHN/EE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Yg7wgAAAN0AAAAPAAAAAAAAAAAAAAAAAJgCAABkcnMvZG93&#10;bnJldi54bWxQSwUGAAAAAAQABAD1AAAAhwMAAAAA&#10;" filled="f" stroked="f">
                  <v:textbox style="mso-fit-shape-to-text:t">
                    <w:txbxContent>
                      <w:p w:rsidR="007378C6" w:rsidRDefault="007378C6" w:rsidP="007378C6">
                        <w:pPr>
                          <w:pStyle w:val="NormalWeb"/>
                          <w:spacing w:before="0" w:beforeAutospacing="0" w:after="0" w:afterAutospacing="0"/>
                        </w:pPr>
                        <w:r>
                          <w:rPr>
                            <w:color w:val="FF0000"/>
                            <w:kern w:val="24"/>
                            <w:sz w:val="20"/>
                            <w:szCs w:val="20"/>
                          </w:rPr>
                          <w:t xml:space="preserve">WRP </w:t>
                        </w:r>
                        <w:r>
                          <w:rPr>
                            <w:color w:val="FF0000"/>
                            <w:kern w:val="24"/>
                            <w:sz w:val="20"/>
                            <w:szCs w:val="20"/>
                          </w:rPr>
                          <w:t>3</w:t>
                        </w:r>
                      </w:p>
                    </w:txbxContent>
                  </v:textbox>
                </v:shape>
                <v:line id="Straight Connector 1326" o:spid="_x0000_s1161" style="position:absolute;visibility:visible;mso-wrap-style:square" from="5728,6673" to="21103,6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v+cUAAADdAAAADwAAAGRycy9kb3ducmV2LnhtbERP22rCQBB9L/gPywh9kboxQigxq9iW&#10;0iKoePmAITu5aHY2ZLca/fpuQejbHM51skVvGnGhztWWFUzGEQji3OqaSwXHw+fLKwjnkTU2lknB&#10;jRws5oOnDFNtr7yjy96XIoSwS1FB5X2bSunyigy6sW2JA1fYzqAPsCul7vAawk0j4yhKpMGaQ0OF&#10;Lb1XlJ/3P0bBGrdydxqNJnny9rVc+c1HXJzuSj0P++UMhKfe/4sf7m8d5k/jBP6+CS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v+cUAAADdAAAADwAAAAAAAAAA&#10;AAAAAAChAgAAZHJzL2Rvd25yZXYueG1sUEsFBgAAAAAEAAQA+QAAAJMDAAAAAA==&#10;" strokecolor="red" strokeweight="1.5pt"/>
                <v:line id="Straight Connector 1327" o:spid="_x0000_s1162" style="position:absolute;visibility:visible;mso-wrap-style:square" from="5660,8568" to="21034,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fKYsUAAADdAAAADwAAAGRycy9kb3ducmV2LnhtbERP22rCQBB9L/Qflin4IroxBVvSrGKV&#10;UhFsifYDhuzkYrOzIbtq6te7gtC3OZzrpPPeNOJEnastK5iMIxDEudU1lwp+9h+jVxDOI2tsLJOC&#10;P3Iwnz0+pJhoe+aMTjtfihDCLkEFlfdtIqXLKzLoxrYlDlxhO4M+wK6UusNzCDeNjKNoKg3WHBoq&#10;bGlZUf67OxoFW/yW2WE4nOTT98/Fxn+t4uJwUWrw1C/eQHjq/b/47l7rMP85foHbN+EE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fKYsUAAADdAAAADwAAAAAAAAAA&#10;AAAAAAChAgAAZHJzL2Rvd25yZXYueG1sUEsFBgAAAAAEAAQA+QAAAJMDAAAAAA==&#10;" strokecolor="red" strokeweight="1.5pt"/>
                <v:shape id="TextBox 359" o:spid="_x0000_s1163" type="#_x0000_t202" style="position:absolute;left:395;top:9301;width:5539;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npcYA&#10;AADdAAAADwAAAGRycy9kb3ducmV2LnhtbESPQW/CMAyF75P2HyJP2m2klG2CQkATDGm3MeAHWI1p&#10;ShunajIo+/XzYdJutt7ze58Xq8G36kJ9rAMbGI8yUMRlsDVXBo6H7dMUVEzIFtvAZOBGEVbL+7sF&#10;FjZc+Ysu+1QpCeFYoAGXUldoHUtHHuModMSinULvMcnaV9r2eJVw3+o8y161x5qlwWFHa0dls//2&#10;BqaZ/2yaWb6L/vln/OLWm/DenY15fBje5qASDenf/Hf9YQV/kguu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wnpcYAAADdAAAADwAAAAAAAAAAAAAAAACYAgAAZHJz&#10;L2Rvd25yZXYueG1sUEsFBgAAAAAEAAQA9QAAAIsDAAAAAA==&#10;" filled="f" stroked="f">
                  <v:textbox style="mso-fit-shape-to-text:t">
                    <w:txbxContent>
                      <w:p w:rsidR="007378C6" w:rsidRDefault="007378C6" w:rsidP="007378C6">
                        <w:pPr>
                          <w:pStyle w:val="NormalWeb"/>
                          <w:spacing w:before="0" w:beforeAutospacing="0" w:after="0" w:afterAutospacing="0"/>
                        </w:pPr>
                        <w:r>
                          <w:rPr>
                            <w:color w:val="FF0000"/>
                            <w:kern w:val="24"/>
                            <w:sz w:val="20"/>
                            <w:szCs w:val="20"/>
                          </w:rPr>
                          <w:t xml:space="preserve">WRP </w:t>
                        </w:r>
                        <w:r>
                          <w:rPr>
                            <w:color w:val="FF0000"/>
                            <w:kern w:val="24"/>
                            <w:sz w:val="20"/>
                            <w:szCs w:val="20"/>
                          </w:rPr>
                          <w:t>2</w:t>
                        </w:r>
                      </w:p>
                    </w:txbxContent>
                  </v:textbox>
                </v:shape>
                <v:line id="Straight Connector 1329" o:spid="_x0000_s1164" style="position:absolute;visibility:visible;mso-wrap-style:square" from="5762,10673" to="21137,1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7i8UAAADdAAAADwAAAGRycy9kb3ducmV2LnhtbERP22rCQBB9L/Qflin4IroxBWnTrGKV&#10;UhFsifYDhuzkYrOzIbtq6te7gtC3OZzrpPPeNOJEnastK5iMIxDEudU1lwp+9h+jFxDOI2tsLJOC&#10;P3Iwnz0+pJhoe+aMTjtfihDCLkEFlfdtIqXLKzLoxrYlDlxhO4M+wK6UusNzCDeNjKNoKg3WHBoq&#10;bGlZUf67OxoFW/yW2WE4nOTT98/Fxn+t4uJwUWrw1C/eQHjq/b/47l7rMP85foXbN+EE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T7i8UAAADdAAAADwAAAAAAAAAA&#10;AAAAAAChAgAAZHJzL2Rvd25yZXYueG1sUEsFBgAAAAAEAAQA+QAAAJMDAAAAAA==&#10;" strokecolor="red" strokeweight="1.5pt"/>
                <v:shape id="Straight Arrow Connector 1330" o:spid="_x0000_s1165" type="#_x0000_t32" style="position:absolute;left:6604;top:10823;width:0;height:7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i5i8QAAADdAAAADwAAAGRycy9kb3ducmV2LnhtbESPTYvCQAyG7wv+hyGCt3XqCq5WRxEX&#10;QfYg1A/wGDqxLXYypTNq/febg7C3hLwfTxarztXqQW2oPBsYDRNQxLm3FRcGTsft5xRUiMgWa89k&#10;4EUBVsvexwJT65+c0eMQCyUhHFI0UMbYpFqHvCSHYegbYrldfeswytoW2rb4lHBX668kmWiHFUtD&#10;iQ1tSspvh7uT3v05m1xO+nd224Tsm/Q5+XmNjBn0u/UcVKQu/ovf7p0V/PFY+OUbGU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CLmLxAAAAN0AAAAPAAAAAAAAAAAA&#10;AAAAAKECAABkcnMvZG93bnJldi54bWxQSwUGAAAAAAQABAD5AAAAkgMAAAAA&#10;" strokecolor="black [1613]">
                  <v:stroke endarrow="block"/>
                </v:shape>
                <v:shape id="Straight Arrow Connector 1331" o:spid="_x0000_s1166" type="#_x0000_t32" style="position:absolute;left:8651;top:8568;width:0;height:9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TksMAAADdAAAADwAAAGRycy9kb3ducmV2LnhtbERP24rCMBB9X/Afwgi+ramreKlGWQVB&#10;BMH18j42Y1ttJrWJWv/eLCzs2xzOdSaz2hTiQZXLLSvotCMQxInVOacKDvvl5xCE88gaC8uk4EUO&#10;ZtPGxwRjbZ/8Q4+dT0UIYRejgsz7MpbSJRkZdG1bEgfubCuDPsAqlbrCZwg3hfyKor40mHNoyLCk&#10;RUbJdXc3CtLoVa832xFeetsbDfrz2+l4QaVazfp7DMJT7f/Ff+6VDvO73Q78fhNO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aU5LDAAAA3QAAAA8AAAAAAAAAAAAA&#10;AAAAoQIAAGRycy9kb3ducmV2LnhtbFBLBQYAAAAABAAEAPkAAACRAwAAAAA=&#10;" strokecolor="#22518b [3071]">
                  <v:stroke endarrow="block"/>
                </v:shape>
                <v:shape id="Straight Arrow Connector 1332" o:spid="_x0000_s1167" type="#_x0000_t32" style="position:absolute;left:11207;top:6776;width:0;height:11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CZ8QAAADdAAAADwAAAGRycy9kb3ducmV2LnhtbESPzarCMBCF94LvEEZwp6kK/lSjiBfh&#10;4kJoVXA5NGNbbCalydX69jeC4G6Gc+Z8Z1ab1lTiQY0rLSsYDSMQxJnVJecKzqf9YA7CeWSNlWVS&#10;8CIHm3W3s8JY2ycn9Eh9LkIIuxgVFN7XsZQuK8igG9qaOGg32xj0YW1yqRt8hnBTyXEUTaXBkgOh&#10;wJp2BWX39M8E7vGSTK9neVjcdy6ZkbxEP6+RUv1eu12C8NT6r/lz/atD/clkDO9vwgh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oJnxAAAAN0AAAAPAAAAAAAAAAAA&#10;AAAAAKECAABkcnMvZG93bnJldi54bWxQSwUGAAAAAAQABAD5AAAAkgMAAAAA&#10;" strokecolor="black [1613]">
                  <v:stroke endarrow="block"/>
                </v:shape>
                <v:shape id="Straight Arrow Connector 1333" o:spid="_x0000_s1168" type="#_x0000_t32" style="position:absolute;left:16668;top:14317;width:0;height:4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RofsQAAADdAAAADwAAAGRycy9kb3ducmV2LnhtbERP22rCQBB9L/gPyxR8000bsTZ1I21B&#10;EKFgo75Ps9NczM7G7Krx77uC0Lc5nOvMF71pxJk6V1lW8DSOQBDnVldcKNhtl6MZCOeRNTaWScGV&#10;HCzSwcMcE20v/E3nzBcihLBLUEHpfZtI6fKSDLqxbYkD92s7gz7ArpC6w0sIN418jqKpNFhxaCix&#10;pc+S8kN2MgqK6NqvvzavWE82R3qZfhx/9jUqNXzs399AeOr9v/juXukwP45juH0TTp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Gh+xAAAAN0AAAAPAAAAAAAAAAAA&#10;AAAAAKECAABkcnMvZG93bnJldi54bWxQSwUGAAAAAAQABAD5AAAAkgMAAAAA&#10;" strokecolor="#22518b [3071]">
                  <v:stroke endarrow="block"/>
                </v:shape>
                <v:group id="Group 1334" o:spid="_x0000_s1169" style="position:absolute;top:12933;width:21239;height:2375" coordorigin=",12933" coordsize="21239,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ejEocQAAADdAAAADwAAAGRycy9kb3ducmV2LnhtbERPS2vCQBC+F/wPywi9&#10;1U1MKxJdRURLDyL4APE2ZMckmJ0N2TWJ/75bEHqbj+8582VvKtFS40rLCuJRBII4s7rkXMH5tP2Y&#10;gnAeWWNlmRQ8ycFyMXibY6ptxwdqjz4XIYRdigoK7+tUSpcVZNCNbE0cuJttDPoAm1zqBrsQbio5&#10;jqKJNFhyaCiwpnVB2f34MAq+O+xWSbxpd/fb+nk9fe0vu5iUeh/2qxkIT73/F7/cPzrMT5JP+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ejEocQAAADdAAAA&#10;DwAAAAAAAAAAAAAAAACqAgAAZHJzL2Rvd25yZXYueG1sUEsFBgAAAAAEAAQA+gAAAJsDAAAAAA==&#10;">
                  <v:shape id="TextBox 361" o:spid="_x0000_s1170" type="#_x0000_t202" style="position:absolute;top:12933;width:5538;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Qe5sMA&#10;AADdAAAADwAAAGRycy9kb3ducmV2LnhtbERPS2rDMBDdF3IHMYXuEjlfEieyCWkL3bV1coDBmliu&#10;rZGx1MTN6atCoLt5vO/s8sG24kK9rx0rmE4SEMSl0zVXCk7H1/EahA/IGlvHpOCHPOTZ6GGHqXZX&#10;/qRLESoRQ9inqMCE0KVS+tKQRT9xHXHkzq63GCLsK6l7vMZw28pZkqykxZpjg8GODobKpvi2CtaJ&#10;fW+azezD28VtujSHZ/fSfSn19DjstyACDeFffHe/6Th/Pl/C3zfxB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Qe5sMAAADdAAAADwAAAAAAAAAAAAAAAACYAgAAZHJzL2Rv&#10;d25yZXYueG1sUEsFBgAAAAAEAAQA9QAAAIgDAAAAAA==&#10;" filled="f" stroked="f">
                    <v:textbox style="mso-fit-shape-to-text:t">
                      <w:txbxContent>
                        <w:p w:rsidR="007378C6" w:rsidRDefault="007378C6" w:rsidP="007378C6">
                          <w:pPr>
                            <w:pStyle w:val="NormalWeb"/>
                            <w:spacing w:before="0" w:beforeAutospacing="0" w:after="0" w:afterAutospacing="0"/>
                          </w:pPr>
                          <w:r>
                            <w:rPr>
                              <w:color w:val="FF0000"/>
                              <w:kern w:val="24"/>
                              <w:sz w:val="20"/>
                              <w:szCs w:val="20"/>
                            </w:rPr>
                            <w:t>WRP 1</w:t>
                          </w:r>
                        </w:p>
                      </w:txbxContent>
                    </v:textbox>
                  </v:shape>
                  <v:line id="Straight Connector 1336" o:spid="_x0000_s1171" style="position:absolute;visibility:visible;mso-wrap-style:square" from="5865,14334" to="21239,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5JMQAAADdAAAADwAAAGRycy9kb3ducmV2LnhtbERP24rCMBB9X9h/CLPgi2iqQlmqUVxF&#10;FEEXLx8wNGNbt5mUJmr1640g7NscznVGk8aU4kq1Kywr6HUjEMSp1QVnCo6HRecbhPPIGkvLpOBO&#10;Dibjz48RJtreeEfXvc9ECGGXoILc+yqR0qU5GXRdWxEH7mRrgz7AOpO6xlsIN6XsR1EsDRYcGnKs&#10;aJZT+re/GAUb/JW7c7vdS+Of5XTtt/P+6fxQqvXVTIcgPDX+X/x2r3SYPxjE8PomnC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EvkkxAAAAN0AAAAPAAAAAAAAAAAA&#10;AAAAAKECAABkcnMvZG93bnJldi54bWxQSwUGAAAAAAQABAD5AAAAkgMAAAAA&#10;" strokecolor="red" strokeweight="1.5pt"/>
                </v:group>
                <w10:wrap type="topAndBottom"/>
              </v:group>
            </w:pict>
          </mc:Fallback>
        </mc:AlternateContent>
      </w:r>
      <w:r w:rsidR="00F9517F" w:rsidRPr="00AB2F01">
        <w:rPr>
          <w:rFonts w:ascii="Times New Roman" w:eastAsia="CharisSIL" w:hAnsi="Times New Roman" w:cs="Times New Roman"/>
          <w:b w:val="0"/>
          <w:sz w:val="20"/>
        </w:rPr>
        <w:t>previous layer,</w:t>
      </w:r>
      <w:r w:rsidR="00CA470E" w:rsidRPr="00AB2F01">
        <w:rPr>
          <w:rFonts w:ascii="Times New Roman" w:eastAsia="CharisSIL" w:hAnsi="Times New Roman" w:cs="Times New Roman"/>
          <w:b w:val="0"/>
          <w:i/>
          <w:position w:val="-12"/>
          <w:sz w:val="20"/>
        </w:rPr>
        <w:object w:dxaOrig="999" w:dyaOrig="360">
          <v:shape id="_x0000_i1029" type="#_x0000_t75" style="width:50.25pt;height:18pt" o:ole="">
            <v:imagedata r:id="rId17" o:title=""/>
          </v:shape>
          <o:OLEObject Type="Embed" ProgID="Equation.DSMT4" ShapeID="_x0000_i1029" DrawAspect="Content" ObjectID="_1617710771" r:id="rId18"/>
        </w:object>
      </w:r>
      <w:r w:rsidR="00A00194">
        <w:rPr>
          <w:rFonts w:ascii="Times New Roman" w:eastAsia="CharisSIL" w:hAnsi="Times New Roman" w:cs="Times New Roman"/>
          <w:b w:val="0"/>
          <w:sz w:val="20"/>
        </w:rPr>
        <w:t xml:space="preserve"> </w:t>
      </w:r>
      <w:r w:rsidR="00A4584A" w:rsidRPr="00AB2F01">
        <w:rPr>
          <w:rFonts w:ascii="Times New Roman" w:eastAsia="CharisSIL" w:hAnsi="Times New Roman" w:cs="Times New Roman"/>
          <w:b w:val="0"/>
          <w:sz w:val="20"/>
        </w:rPr>
        <w:t>otherwise</w:t>
      </w:r>
      <w:r w:rsidR="00F9517F" w:rsidRPr="00AB2F01">
        <w:rPr>
          <w:rFonts w:ascii="Times New Roman" w:eastAsia="CharisSIL" w:hAnsi="Times New Roman" w:cs="Times New Roman"/>
          <w:b w:val="0"/>
          <w:sz w:val="20"/>
        </w:rPr>
        <w:t xml:space="preserve"> wavefront of all object points from the current depth layer is propagated to the previous WRP</w:t>
      </w:r>
      <w:r w:rsidR="00A4584A" w:rsidRPr="00AB2F01">
        <w:rPr>
          <w:rFonts w:ascii="Times New Roman" w:eastAsia="CharisSIL" w:hAnsi="Times New Roman" w:cs="Times New Roman"/>
          <w:b w:val="0"/>
          <w:sz w:val="20"/>
        </w:rPr>
        <w:t xml:space="preserve">. </w:t>
      </w:r>
      <w:r w:rsidR="008241FA">
        <w:rPr>
          <w:rFonts w:ascii="Times New Roman" w:eastAsia="CharisSIL" w:hAnsi="Times New Roman" w:cs="Times New Roman"/>
          <w:b w:val="0"/>
          <w:sz w:val="20"/>
        </w:rPr>
        <w:t xml:space="preserve"> Here N</w:t>
      </w:r>
      <w:r w:rsidR="008241FA" w:rsidRPr="008241FA">
        <w:rPr>
          <w:rFonts w:ascii="Times New Roman" w:eastAsia="CharisSIL" w:hAnsi="Times New Roman" w:cs="Times New Roman"/>
          <w:b w:val="0"/>
          <w:sz w:val="20"/>
          <w:vertAlign w:val="subscript"/>
        </w:rPr>
        <w:t>k</w:t>
      </w:r>
      <w:r w:rsidR="008241FA">
        <w:rPr>
          <w:rFonts w:ascii="Times New Roman" w:eastAsia="CharisSIL" w:hAnsi="Times New Roman" w:cs="Times New Roman"/>
          <w:b w:val="0"/>
          <w:sz w:val="20"/>
        </w:rPr>
        <w:t xml:space="preserve"> is the number of object point in the k</w:t>
      </w:r>
      <w:r w:rsidR="008241FA" w:rsidRPr="008241FA">
        <w:rPr>
          <w:rFonts w:ascii="Times New Roman" w:eastAsia="CharisSIL" w:hAnsi="Times New Roman" w:cs="Times New Roman"/>
          <w:b w:val="0"/>
          <w:sz w:val="20"/>
          <w:vertAlign w:val="superscript"/>
        </w:rPr>
        <w:t>th</w:t>
      </w:r>
      <w:r w:rsidR="008241FA">
        <w:rPr>
          <w:rFonts w:ascii="Times New Roman" w:eastAsia="CharisSIL" w:hAnsi="Times New Roman" w:cs="Times New Roman"/>
          <w:b w:val="0"/>
          <w:sz w:val="20"/>
        </w:rPr>
        <w:t xml:space="preserve"> layer.</w:t>
      </w:r>
    </w:p>
    <w:p w:rsidR="00BA7D65" w:rsidRDefault="00A00194" w:rsidP="00032E17">
      <w:pPr>
        <w:pStyle w:val="13Head2"/>
        <w:rPr>
          <w:rFonts w:ascii="Times New Roman" w:eastAsia="CharisSIL" w:hAnsi="Times New Roman" w:cs="Times New Roman"/>
          <w:b w:val="0"/>
          <w:sz w:val="20"/>
        </w:rPr>
      </w:pPr>
      <w:r>
        <w:rPr>
          <w:rFonts w:ascii="Times New Roman" w:eastAsia="CharisSIL" w:hAnsi="Times New Roman" w:cs="Times New Roman"/>
          <w:b w:val="0"/>
          <w:sz w:val="20"/>
        </w:rPr>
        <w:t>Change in number of</w:t>
      </w:r>
      <w:r w:rsidR="00D201D9" w:rsidRPr="00AB2F01">
        <w:rPr>
          <w:rFonts w:ascii="Times New Roman" w:eastAsia="CharisSIL" w:hAnsi="Times New Roman" w:cs="Times New Roman"/>
          <w:b w:val="0"/>
          <w:sz w:val="20"/>
        </w:rPr>
        <w:t xml:space="preserve"> object points in </w:t>
      </w:r>
      <w:r>
        <w:rPr>
          <w:rFonts w:ascii="Times New Roman" w:eastAsia="CharisSIL" w:hAnsi="Times New Roman" w:cs="Times New Roman"/>
          <w:b w:val="0"/>
          <w:sz w:val="20"/>
        </w:rPr>
        <w:t>next</w:t>
      </w:r>
      <w:r w:rsidR="00D201D9" w:rsidRPr="00AB2F01">
        <w:rPr>
          <w:rFonts w:ascii="Times New Roman" w:eastAsia="CharisSIL" w:hAnsi="Times New Roman" w:cs="Times New Roman"/>
          <w:b w:val="0"/>
          <w:sz w:val="20"/>
        </w:rPr>
        <w:t xml:space="preserve"> depth layer </w:t>
      </w:r>
      <w:r>
        <w:rPr>
          <w:rFonts w:ascii="Times New Roman" w:eastAsia="CharisSIL" w:hAnsi="Times New Roman" w:cs="Times New Roman"/>
          <w:b w:val="0"/>
          <w:sz w:val="20"/>
        </w:rPr>
        <w:t>are caused by</w:t>
      </w:r>
      <w:r w:rsidR="00D201D9" w:rsidRPr="00AB2F01">
        <w:rPr>
          <w:rFonts w:ascii="Times New Roman" w:eastAsia="CharisSIL" w:hAnsi="Times New Roman" w:cs="Times New Roman"/>
          <w:b w:val="0"/>
          <w:sz w:val="20"/>
        </w:rPr>
        <w:t xml:space="preserve"> change in </w:t>
      </w:r>
      <w:r>
        <w:rPr>
          <w:rFonts w:ascii="Times New Roman" w:eastAsia="CharisSIL" w:hAnsi="Times New Roman" w:cs="Times New Roman"/>
          <w:b w:val="0"/>
          <w:sz w:val="20"/>
        </w:rPr>
        <w:t>shape of the object</w:t>
      </w:r>
      <w:r w:rsidR="00D201D9" w:rsidRPr="00AB2F01">
        <w:rPr>
          <w:rFonts w:ascii="Times New Roman" w:eastAsia="CharisSIL" w:hAnsi="Times New Roman" w:cs="Times New Roman"/>
          <w:b w:val="0"/>
          <w:sz w:val="20"/>
        </w:rPr>
        <w:t xml:space="preserve">. </w:t>
      </w:r>
      <w:r>
        <w:rPr>
          <w:rFonts w:ascii="Times New Roman" w:eastAsia="CharisSIL" w:hAnsi="Times New Roman" w:cs="Times New Roman"/>
          <w:b w:val="0"/>
          <w:sz w:val="20"/>
        </w:rPr>
        <w:t xml:space="preserve">Typically, </w:t>
      </w:r>
      <w:r w:rsidR="00015FC8" w:rsidRPr="00AB2F01">
        <w:rPr>
          <w:rFonts w:ascii="Times New Roman" w:eastAsia="CharisSIL" w:hAnsi="Times New Roman" w:cs="Times New Roman"/>
          <w:b w:val="0"/>
          <w:sz w:val="20"/>
        </w:rPr>
        <w:t>change in object points in any new depth layer</w:t>
      </w:r>
      <w:r w:rsidR="009E7274">
        <w:rPr>
          <w:rFonts w:ascii="Times New Roman" w:eastAsia="CharisSIL" w:hAnsi="Times New Roman" w:cs="Times New Roman"/>
          <w:b w:val="0"/>
          <w:sz w:val="20"/>
        </w:rPr>
        <w:t>s</w:t>
      </w:r>
      <w:r w:rsidR="00015FC8" w:rsidRPr="00AB2F01">
        <w:rPr>
          <w:rFonts w:ascii="Times New Roman" w:eastAsia="CharisSIL" w:hAnsi="Times New Roman" w:cs="Times New Roman"/>
          <w:b w:val="0"/>
          <w:sz w:val="20"/>
        </w:rPr>
        <w:t xml:space="preserve"> due to starting of a new object or </w:t>
      </w:r>
      <w:r w:rsidR="009E7274">
        <w:rPr>
          <w:rFonts w:ascii="Times New Roman" w:eastAsia="CharisSIL" w:hAnsi="Times New Roman" w:cs="Times New Roman"/>
          <w:b w:val="0"/>
          <w:sz w:val="20"/>
        </w:rPr>
        <w:t>curves and edges of the object</w:t>
      </w:r>
      <w:r w:rsidR="00015FC8" w:rsidRPr="00AB2F01">
        <w:rPr>
          <w:rFonts w:ascii="Times New Roman" w:eastAsia="CharisSIL" w:hAnsi="Times New Roman" w:cs="Times New Roman"/>
          <w:b w:val="0"/>
          <w:sz w:val="20"/>
        </w:rPr>
        <w:t xml:space="preserve">.  If WRP position is too far from the starting of the new object the color intensity of the object would be less and thus finally would produce a low quality reconstruction image. </w:t>
      </w:r>
      <w:r w:rsidR="009E7274">
        <w:rPr>
          <w:rFonts w:ascii="Times New Roman" w:eastAsia="CharisSIL" w:hAnsi="Times New Roman" w:cs="Times New Roman"/>
          <w:b w:val="0"/>
          <w:sz w:val="20"/>
        </w:rPr>
        <w:t xml:space="preserve">Since WRPs are created for each changes in number of object points, each </w:t>
      </w:r>
      <w:r w:rsidR="0091498C" w:rsidRPr="00AB2F01">
        <w:rPr>
          <w:rFonts w:ascii="Times New Roman" w:eastAsia="CharisSIL" w:hAnsi="Times New Roman" w:cs="Times New Roman"/>
          <w:b w:val="0"/>
          <w:sz w:val="20"/>
        </w:rPr>
        <w:t>WRP</w:t>
      </w:r>
      <w:r w:rsidR="009E7274">
        <w:rPr>
          <w:rFonts w:ascii="Times New Roman" w:eastAsia="CharisSIL" w:hAnsi="Times New Roman" w:cs="Times New Roman"/>
          <w:b w:val="0"/>
          <w:sz w:val="20"/>
        </w:rPr>
        <w:t xml:space="preserve"> is</w:t>
      </w:r>
      <w:r w:rsidR="0091498C" w:rsidRPr="00AB2F01">
        <w:rPr>
          <w:rFonts w:ascii="Times New Roman" w:eastAsia="CharisSIL" w:hAnsi="Times New Roman" w:cs="Times New Roman"/>
          <w:b w:val="0"/>
          <w:sz w:val="20"/>
        </w:rPr>
        <w:t xml:space="preserve"> created for smaller depth range, sometime for each individual depth layer</w:t>
      </w:r>
      <w:r w:rsidR="002006F4" w:rsidRPr="00AB2F01">
        <w:rPr>
          <w:rFonts w:ascii="Times New Roman" w:eastAsia="CharisSIL" w:hAnsi="Times New Roman" w:cs="Times New Roman"/>
          <w:b w:val="0"/>
          <w:sz w:val="20"/>
        </w:rPr>
        <w:t xml:space="preserve"> too. </w:t>
      </w:r>
    </w:p>
    <w:p w:rsidR="0003076A" w:rsidRDefault="0003076A" w:rsidP="00032E17">
      <w:pPr>
        <w:pStyle w:val="13Head2"/>
        <w:rPr>
          <w:rFonts w:ascii="Times New Roman" w:eastAsia="CharisSIL" w:hAnsi="Times New Roman" w:cs="Times New Roman"/>
          <w:b w:val="0"/>
          <w:sz w:val="20"/>
        </w:rPr>
      </w:pPr>
      <w:r>
        <w:rPr>
          <w:rFonts w:ascii="Times New Roman" w:eastAsia="CharisSIL" w:hAnsi="Times New Roman" w:cs="Times New Roman"/>
          <w:b w:val="0"/>
          <w:sz w:val="20"/>
        </w:rPr>
        <w:t>Total number of depth layer can be expressed as follows:</w:t>
      </w:r>
    </w:p>
    <w:p w:rsidR="0003076A" w:rsidRPr="00AB2F01" w:rsidRDefault="00C74178" w:rsidP="0003076A">
      <w:pPr>
        <w:pStyle w:val="MTDisplayEquation"/>
        <w:ind w:right="360"/>
        <w:jc w:val="right"/>
        <w:rPr>
          <w:rFonts w:ascii="Times New Roman" w:hAnsi="Times New Roman"/>
          <w:sz w:val="20"/>
          <w:szCs w:val="20"/>
        </w:rPr>
      </w:pPr>
      <w:r w:rsidRPr="0003076A">
        <w:rPr>
          <w:rFonts w:ascii="Times New Roman" w:hAnsi="Times New Roman"/>
          <w:position w:val="-6"/>
          <w:sz w:val="20"/>
          <w:szCs w:val="20"/>
        </w:rPr>
        <w:object w:dxaOrig="1400" w:dyaOrig="279">
          <v:shape id="_x0000_i1030" type="#_x0000_t75" style="width:69.75pt;height:14.25pt" o:ole="">
            <v:imagedata r:id="rId19" o:title=""/>
          </v:shape>
          <o:OLEObject Type="Embed" ProgID="Equation.DSMT4" ShapeID="_x0000_i1030" DrawAspect="Content" ObjectID="_1617710772" r:id="rId20"/>
        </w:object>
      </w:r>
      <w:r w:rsidR="0003076A" w:rsidRPr="00AB2F01">
        <w:rPr>
          <w:rFonts w:ascii="Times New Roman" w:hAnsi="Times New Roman"/>
          <w:sz w:val="20"/>
          <w:szCs w:val="20"/>
        </w:rPr>
        <w:t xml:space="preserve"> </w:t>
      </w:r>
      <w:r w:rsidR="0003076A" w:rsidRPr="00AB2F01">
        <w:rPr>
          <w:rFonts w:ascii="Times New Roman" w:hAnsi="Times New Roman"/>
          <w:sz w:val="20"/>
          <w:szCs w:val="20"/>
        </w:rPr>
        <w:tab/>
      </w:r>
      <w:r w:rsidR="0003076A" w:rsidRPr="00AB2F01">
        <w:rPr>
          <w:rFonts w:ascii="Times New Roman" w:hAnsi="Times New Roman"/>
          <w:sz w:val="20"/>
          <w:szCs w:val="20"/>
        </w:rPr>
        <w:tab/>
        <w:t xml:space="preserve"> (4)</w:t>
      </w:r>
    </w:p>
    <w:p w:rsidR="0003076A" w:rsidRPr="00A00194" w:rsidRDefault="0003076A" w:rsidP="00032E17">
      <w:pPr>
        <w:pStyle w:val="13Head2"/>
        <w:rPr>
          <w:rFonts w:ascii="Times New Roman" w:eastAsia="CharisSIL" w:hAnsi="Times New Roman" w:cs="Times New Roman"/>
          <w:b w:val="0"/>
          <w:sz w:val="20"/>
        </w:rPr>
      </w:pPr>
      <w:r>
        <w:rPr>
          <w:rFonts w:ascii="Times New Roman" w:eastAsia="CharisSIL" w:hAnsi="Times New Roman" w:cs="Times New Roman"/>
          <w:b w:val="0"/>
          <w:sz w:val="20"/>
        </w:rPr>
        <w:t xml:space="preserve">Where </w:t>
      </w:r>
      <w:r w:rsidR="00C74178">
        <w:rPr>
          <w:rFonts w:ascii="Times New Roman" w:eastAsia="CharisSIL" w:hAnsi="Times New Roman" w:cs="Times New Roman"/>
          <w:b w:val="0"/>
          <w:sz w:val="20"/>
        </w:rPr>
        <w:t xml:space="preserve">A is the batches of depth layers with equal number of object points, </w:t>
      </w:r>
      <w:r>
        <w:rPr>
          <w:rFonts w:ascii="Times New Roman" w:eastAsia="CharisSIL" w:hAnsi="Times New Roman" w:cs="Times New Roman"/>
          <w:b w:val="0"/>
          <w:sz w:val="20"/>
        </w:rPr>
        <w:t>C is total number of consecutive layers with</w:t>
      </w:r>
      <w:r w:rsidR="00C74178">
        <w:rPr>
          <w:rFonts w:ascii="Times New Roman" w:eastAsia="CharisSIL" w:hAnsi="Times New Roman" w:cs="Times New Roman"/>
          <w:b w:val="0"/>
          <w:sz w:val="20"/>
        </w:rPr>
        <w:t>in a batch of depth</w:t>
      </w:r>
      <w:r>
        <w:rPr>
          <w:rFonts w:ascii="Times New Roman" w:eastAsia="CharisSIL" w:hAnsi="Times New Roman" w:cs="Times New Roman"/>
          <w:b w:val="0"/>
          <w:sz w:val="20"/>
        </w:rPr>
        <w:t xml:space="preserve"> and O is the number of rest of the layers with unequal number of object points. Thus total time required to propagate all object points to all WRPS can be expressed as:</w:t>
      </w:r>
    </w:p>
    <w:p w:rsidR="00BA7D65" w:rsidRDefault="00C74178" w:rsidP="00BA7D65">
      <w:pPr>
        <w:pStyle w:val="MTDisplayEquation"/>
        <w:ind w:right="360"/>
        <w:jc w:val="right"/>
        <w:rPr>
          <w:rFonts w:ascii="Times New Roman" w:hAnsi="Times New Roman"/>
          <w:sz w:val="20"/>
          <w:szCs w:val="20"/>
        </w:rPr>
      </w:pPr>
      <w:r w:rsidRPr="0003076A">
        <w:rPr>
          <w:rFonts w:ascii="Times New Roman" w:hAnsi="Times New Roman"/>
          <w:position w:val="-12"/>
          <w:sz w:val="20"/>
          <w:szCs w:val="20"/>
        </w:rPr>
        <w:object w:dxaOrig="2620" w:dyaOrig="360">
          <v:shape id="_x0000_i1031" type="#_x0000_t75" style="width:131.25pt;height:18pt" o:ole="">
            <v:imagedata r:id="rId21" o:title=""/>
          </v:shape>
          <o:OLEObject Type="Embed" ProgID="Equation.DSMT4" ShapeID="_x0000_i1031" DrawAspect="Content" ObjectID="_1617710773" r:id="rId22"/>
        </w:object>
      </w:r>
      <w:r w:rsidR="00BA7D65" w:rsidRPr="00AB2F01">
        <w:rPr>
          <w:rFonts w:ascii="Times New Roman" w:hAnsi="Times New Roman"/>
          <w:sz w:val="20"/>
          <w:szCs w:val="20"/>
        </w:rPr>
        <w:t xml:space="preserve"> </w:t>
      </w:r>
      <w:r w:rsidR="00BA7D65" w:rsidRPr="00AB2F01">
        <w:rPr>
          <w:rFonts w:ascii="Times New Roman" w:hAnsi="Times New Roman"/>
          <w:sz w:val="20"/>
          <w:szCs w:val="20"/>
        </w:rPr>
        <w:tab/>
        <w:t xml:space="preserve"> (</w:t>
      </w:r>
      <w:r w:rsidR="00642026">
        <w:rPr>
          <w:rFonts w:ascii="Times New Roman" w:hAnsi="Times New Roman"/>
          <w:sz w:val="20"/>
          <w:szCs w:val="20"/>
        </w:rPr>
        <w:t>5</w:t>
      </w:r>
      <w:r w:rsidR="00BA7D65" w:rsidRPr="00AB2F01">
        <w:rPr>
          <w:rFonts w:ascii="Times New Roman" w:hAnsi="Times New Roman"/>
          <w:sz w:val="20"/>
          <w:szCs w:val="20"/>
        </w:rPr>
        <w:t>)</w:t>
      </w:r>
    </w:p>
    <w:p w:rsidR="00642026" w:rsidRPr="00642026" w:rsidRDefault="00642026" w:rsidP="00642026"/>
    <w:p w:rsidR="00C74178" w:rsidRDefault="00AA3364" w:rsidP="006058FB">
      <w:pPr>
        <w:pStyle w:val="OSABodyIndent"/>
        <w:ind w:firstLine="0"/>
        <w:rPr>
          <w:rFonts w:ascii="Times New Roman" w:hAnsi="Times New Roman"/>
          <w:sz w:val="20"/>
          <w:szCs w:val="20"/>
        </w:rPr>
      </w:pPr>
      <w:r>
        <w:rPr>
          <w:rFonts w:ascii="Times New Roman" w:hAnsi="Times New Roman"/>
          <w:sz w:val="20"/>
          <w:szCs w:val="20"/>
        </w:rPr>
        <w:t>Where N(C) and N(O) are total number of object points in C</w:t>
      </w:r>
      <w:r w:rsidR="00C74178">
        <w:rPr>
          <w:rFonts w:ascii="Times New Roman" w:hAnsi="Times New Roman"/>
          <w:sz w:val="20"/>
          <w:szCs w:val="20"/>
        </w:rPr>
        <w:t xml:space="preserve"> and</w:t>
      </w:r>
      <w:r>
        <w:rPr>
          <w:rFonts w:ascii="Times New Roman" w:hAnsi="Times New Roman"/>
          <w:sz w:val="20"/>
          <w:szCs w:val="20"/>
        </w:rPr>
        <w:t xml:space="preserve"> O layers</w:t>
      </w:r>
      <w:r w:rsidR="00C74178">
        <w:rPr>
          <w:rFonts w:ascii="Times New Roman" w:hAnsi="Times New Roman"/>
          <w:sz w:val="20"/>
          <w:szCs w:val="20"/>
        </w:rPr>
        <w:t xml:space="preserve">. All </w:t>
      </w:r>
      <w:r w:rsidR="00C74178">
        <w:rPr>
          <w:rFonts w:ascii="Times New Roman" w:hAnsi="Times New Roman"/>
          <w:sz w:val="20"/>
          <w:szCs w:val="20"/>
        </w:rPr>
        <w:t>WRP diffractio</w:t>
      </w:r>
      <w:r w:rsidR="00C74178">
        <w:rPr>
          <w:rFonts w:ascii="Times New Roman" w:hAnsi="Times New Roman"/>
          <w:sz w:val="20"/>
          <w:szCs w:val="20"/>
        </w:rPr>
        <w:t>n calculation to hologram plane:</w:t>
      </w:r>
    </w:p>
    <w:p w:rsidR="00642026" w:rsidRDefault="00642026" w:rsidP="006058FB">
      <w:pPr>
        <w:pStyle w:val="OSABodyIndent"/>
        <w:ind w:firstLine="0"/>
        <w:rPr>
          <w:rFonts w:ascii="Times New Roman" w:hAnsi="Times New Roman"/>
          <w:sz w:val="20"/>
          <w:szCs w:val="20"/>
        </w:rPr>
      </w:pPr>
    </w:p>
    <w:p w:rsidR="00642026" w:rsidRDefault="00C74178" w:rsidP="00642026">
      <w:pPr>
        <w:pStyle w:val="MTDisplayEquation"/>
        <w:ind w:right="360"/>
        <w:jc w:val="right"/>
        <w:rPr>
          <w:rFonts w:ascii="Times New Roman" w:hAnsi="Times New Roman"/>
          <w:sz w:val="20"/>
          <w:szCs w:val="20"/>
        </w:rPr>
      </w:pPr>
      <w:r w:rsidRPr="00C74178">
        <w:rPr>
          <w:rFonts w:ascii="Times New Roman" w:hAnsi="Times New Roman"/>
          <w:position w:val="-14"/>
          <w:sz w:val="20"/>
          <w:szCs w:val="20"/>
        </w:rPr>
        <w:object w:dxaOrig="1900" w:dyaOrig="380">
          <v:shape id="_x0000_i1032" type="#_x0000_t75" style="width:95.25pt;height:18.75pt" o:ole="">
            <v:imagedata r:id="rId23" o:title=""/>
          </v:shape>
          <o:OLEObject Type="Embed" ProgID="Equation.DSMT4" ShapeID="_x0000_i1032" DrawAspect="Content" ObjectID="_1617710774" r:id="rId24"/>
        </w:object>
      </w:r>
      <w:r w:rsidR="00642026">
        <w:rPr>
          <w:rFonts w:ascii="Times New Roman" w:hAnsi="Times New Roman"/>
          <w:sz w:val="20"/>
          <w:szCs w:val="20"/>
        </w:rPr>
        <w:tab/>
      </w:r>
      <w:r w:rsidR="00642026" w:rsidRPr="00AB2F01">
        <w:rPr>
          <w:rFonts w:ascii="Times New Roman" w:hAnsi="Times New Roman"/>
          <w:sz w:val="20"/>
          <w:szCs w:val="20"/>
        </w:rPr>
        <w:t>(</w:t>
      </w:r>
      <w:r w:rsidR="00642026">
        <w:rPr>
          <w:rFonts w:ascii="Times New Roman" w:hAnsi="Times New Roman"/>
          <w:sz w:val="20"/>
          <w:szCs w:val="20"/>
        </w:rPr>
        <w:t>6</w:t>
      </w:r>
      <w:r w:rsidR="00642026" w:rsidRPr="00AB2F01">
        <w:rPr>
          <w:rFonts w:ascii="Times New Roman" w:hAnsi="Times New Roman"/>
          <w:sz w:val="20"/>
          <w:szCs w:val="20"/>
        </w:rPr>
        <w:t>)</w:t>
      </w:r>
    </w:p>
    <w:p w:rsidR="00C74178" w:rsidRDefault="00C74178" w:rsidP="006058FB">
      <w:pPr>
        <w:pStyle w:val="OSABodyIndent"/>
        <w:ind w:firstLine="0"/>
        <w:rPr>
          <w:rFonts w:ascii="Times New Roman" w:hAnsi="Times New Roman"/>
          <w:sz w:val="20"/>
          <w:szCs w:val="20"/>
        </w:rPr>
      </w:pPr>
    </w:p>
    <w:p w:rsidR="00642026" w:rsidRDefault="00642026" w:rsidP="006058FB">
      <w:pPr>
        <w:pStyle w:val="OSABodyIndent"/>
        <w:ind w:firstLine="0"/>
        <w:rPr>
          <w:rFonts w:ascii="Times New Roman" w:hAnsi="Times New Roman"/>
          <w:sz w:val="20"/>
          <w:szCs w:val="20"/>
        </w:rPr>
      </w:pPr>
    </w:p>
    <w:p w:rsidR="00C74178" w:rsidRPr="00C74178" w:rsidRDefault="00C74178" w:rsidP="006058FB">
      <w:pPr>
        <w:pStyle w:val="OSABodyIndent"/>
        <w:ind w:firstLine="0"/>
        <w:rPr>
          <w:rFonts w:ascii="Times New Roman" w:hAnsi="Times New Roman"/>
          <w:sz w:val="20"/>
          <w:szCs w:val="20"/>
        </w:rPr>
      </w:pPr>
      <w:r>
        <w:rPr>
          <w:rFonts w:ascii="Times New Roman" w:hAnsi="Times New Roman"/>
          <w:sz w:val="20"/>
          <w:szCs w:val="20"/>
        </w:rPr>
        <w:t>Total time for all WRPs diffractions to the hologram plane, t</w:t>
      </w:r>
      <w:r w:rsidRPr="00C74178">
        <w:rPr>
          <w:rFonts w:ascii="Times New Roman" w:hAnsi="Times New Roman"/>
          <w:sz w:val="20"/>
          <w:szCs w:val="20"/>
          <w:vertAlign w:val="subscript"/>
        </w:rPr>
        <w:t>y</w:t>
      </w:r>
      <w:r>
        <w:rPr>
          <w:rFonts w:ascii="Times New Roman" w:hAnsi="Times New Roman"/>
          <w:sz w:val="20"/>
          <w:szCs w:val="20"/>
          <w:vertAlign w:val="subscript"/>
        </w:rPr>
        <w:t xml:space="preserve"> </w:t>
      </w:r>
      <w:r>
        <w:rPr>
          <w:rFonts w:ascii="Times New Roman" w:hAnsi="Times New Roman"/>
          <w:sz w:val="20"/>
          <w:szCs w:val="20"/>
        </w:rPr>
        <w:t>is the calculation time for one WRP’s diffraction to hologram plane.</w:t>
      </w:r>
    </w:p>
    <w:p w:rsidR="00C74178" w:rsidRDefault="00C74178" w:rsidP="006058FB">
      <w:pPr>
        <w:pStyle w:val="OSABodyIndent"/>
        <w:ind w:firstLine="0"/>
        <w:rPr>
          <w:rFonts w:ascii="Times New Roman" w:hAnsi="Times New Roman"/>
          <w:sz w:val="20"/>
          <w:szCs w:val="20"/>
        </w:rPr>
      </w:pPr>
    </w:p>
    <w:p w:rsidR="00A058E8" w:rsidRPr="00AB2F01" w:rsidRDefault="00A058E8"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A058E8" w:rsidRDefault="003857AD" w:rsidP="00BE1E6E">
      <w:pPr>
        <w:pStyle w:val="OSABodyIndent"/>
        <w:rPr>
          <w:rFonts w:ascii="Times New Roman" w:hAnsi="Times New Roman"/>
          <w:b/>
          <w:bCs/>
          <w:sz w:val="24"/>
          <w:szCs w:val="24"/>
        </w:rPr>
      </w:pPr>
      <w:r>
        <w:rPr>
          <w:rFonts w:ascii="Times New Roman" w:hAnsi="Times New Roman"/>
          <w:b/>
          <w:bCs/>
          <w:sz w:val="24"/>
          <w:szCs w:val="24"/>
        </w:rPr>
        <w:t>3</w:t>
      </w:r>
      <w:r>
        <w:rPr>
          <w:rFonts w:ascii="Times New Roman" w:hAnsi="Times New Roman"/>
          <w:b/>
          <w:bCs/>
          <w:sz w:val="24"/>
          <w:szCs w:val="24"/>
        </w:rPr>
        <w:t>. EXPERIMENT RESULTS</w:t>
      </w:r>
    </w:p>
    <w:p w:rsidR="003857AD" w:rsidRDefault="003857AD" w:rsidP="00BE1E6E">
      <w:pPr>
        <w:pStyle w:val="OSABodyIndent"/>
        <w:rPr>
          <w:rFonts w:ascii="Times New Roman" w:hAnsi="Times New Roman"/>
          <w:b/>
          <w:bCs/>
          <w:sz w:val="24"/>
          <w:szCs w:val="24"/>
        </w:rPr>
      </w:pPr>
    </w:p>
    <w:p w:rsidR="003857AD" w:rsidRPr="003857AD" w:rsidRDefault="003857AD" w:rsidP="00BE1E6E">
      <w:pPr>
        <w:pStyle w:val="OSABodyIndent"/>
        <w:rPr>
          <w:rFonts w:ascii="Times New Roman" w:hAnsi="Times New Roman"/>
          <w:sz w:val="20"/>
          <w:szCs w:val="20"/>
        </w:rPr>
      </w:pPr>
    </w:p>
    <w:p w:rsidR="00EB2E07" w:rsidRPr="00AB2F01" w:rsidRDefault="00EB2E07"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A058E8" w:rsidRPr="00AB2F01" w:rsidRDefault="00A058E8" w:rsidP="00BE1E6E">
      <w:pPr>
        <w:pStyle w:val="OSABodyIndent"/>
        <w:rPr>
          <w:rFonts w:ascii="Times New Roman" w:hAnsi="Times New Roman"/>
          <w:b/>
          <w:sz w:val="20"/>
          <w:szCs w:val="20"/>
        </w:rPr>
      </w:pPr>
    </w:p>
    <w:p w:rsidR="006C64EB" w:rsidRPr="00AB2F01" w:rsidRDefault="006C64EB" w:rsidP="00BE1E6E">
      <w:pPr>
        <w:pStyle w:val="OSABodyIndent"/>
        <w:rPr>
          <w:rFonts w:ascii="Times New Roman" w:hAnsi="Times New Roman"/>
          <w:b/>
          <w:sz w:val="20"/>
          <w:szCs w:val="20"/>
        </w:rPr>
      </w:pPr>
    </w:p>
    <w:p w:rsidR="006C64EB" w:rsidRPr="00AB2F01" w:rsidRDefault="006C64EB" w:rsidP="00BE1E6E">
      <w:pPr>
        <w:pStyle w:val="OSABodyIndent"/>
        <w:rPr>
          <w:rFonts w:ascii="Times New Roman" w:hAnsi="Times New Roman"/>
          <w:b/>
          <w:sz w:val="20"/>
          <w:szCs w:val="20"/>
        </w:rPr>
      </w:pPr>
    </w:p>
    <w:p w:rsidR="006C64EB" w:rsidRPr="00AB2F01" w:rsidRDefault="006C64EB" w:rsidP="00BE1E6E">
      <w:pPr>
        <w:pStyle w:val="OSABodyIndent"/>
        <w:rPr>
          <w:rFonts w:ascii="Times New Roman" w:hAnsi="Times New Roman"/>
          <w:b/>
          <w:sz w:val="20"/>
          <w:szCs w:val="20"/>
        </w:rPr>
      </w:pPr>
    </w:p>
    <w:p w:rsidR="00EB2E07" w:rsidRPr="00AB2F01" w:rsidRDefault="00EB2E07" w:rsidP="0035356C">
      <w:pPr>
        <w:pStyle w:val="12Head1"/>
        <w:rPr>
          <w:rFonts w:ascii="Times New Roman" w:hAnsi="Times New Roman" w:cs="Times New Roman"/>
        </w:rPr>
      </w:pPr>
    </w:p>
    <w:p w:rsidR="00EB2E07" w:rsidRPr="00AB2F01" w:rsidRDefault="00EB2E07" w:rsidP="0035356C">
      <w:pPr>
        <w:pStyle w:val="12Head1"/>
        <w:rPr>
          <w:rFonts w:ascii="Times New Roman" w:hAnsi="Times New Roman" w:cs="Times New Roman"/>
        </w:rPr>
      </w:pPr>
    </w:p>
    <w:p w:rsidR="00EB2E07" w:rsidRPr="00AB2F01" w:rsidRDefault="00EB2E07" w:rsidP="0035356C">
      <w:pPr>
        <w:pStyle w:val="12Head1"/>
        <w:rPr>
          <w:rFonts w:ascii="Times New Roman" w:hAnsi="Times New Roman" w:cs="Times New Roman"/>
        </w:rPr>
      </w:pPr>
    </w:p>
    <w:p w:rsidR="00EB2E07" w:rsidRPr="00AB2F01" w:rsidRDefault="00EB2E07" w:rsidP="0035356C">
      <w:pPr>
        <w:pStyle w:val="12Head1"/>
        <w:rPr>
          <w:rFonts w:ascii="Times New Roman" w:hAnsi="Times New Roman" w:cs="Times New Roman"/>
        </w:rPr>
      </w:pPr>
    </w:p>
    <w:p w:rsidR="00EB2E07" w:rsidRDefault="00EB2E07" w:rsidP="0035356C">
      <w:pPr>
        <w:pStyle w:val="12Head1"/>
      </w:pPr>
    </w:p>
    <w:p w:rsidR="00AB2F01" w:rsidRDefault="00AB2F01" w:rsidP="0035356C">
      <w:pPr>
        <w:pStyle w:val="12Head1"/>
      </w:pPr>
    </w:p>
    <w:p w:rsidR="00AB2F01" w:rsidRDefault="00AB2F01" w:rsidP="0035356C">
      <w:pPr>
        <w:pStyle w:val="12Head1"/>
      </w:pPr>
    </w:p>
    <w:p w:rsidR="00EB2E07" w:rsidRDefault="00EB2E07" w:rsidP="0035356C">
      <w:pPr>
        <w:pStyle w:val="12Head1"/>
      </w:pPr>
    </w:p>
    <w:p w:rsidR="00EB2E07" w:rsidRDefault="00EB2E07" w:rsidP="0035356C">
      <w:pPr>
        <w:pStyle w:val="12Head1"/>
      </w:pPr>
    </w:p>
    <w:p w:rsidR="00EB2E07" w:rsidRDefault="00EB2E07" w:rsidP="0035356C">
      <w:pPr>
        <w:pStyle w:val="12Head1"/>
      </w:pPr>
    </w:p>
    <w:p w:rsidR="00EB2E07" w:rsidRDefault="00EB2E07" w:rsidP="0035356C">
      <w:pPr>
        <w:pStyle w:val="12Head1"/>
      </w:pPr>
    </w:p>
    <w:p w:rsidR="00EB2E07" w:rsidRDefault="00EB2E07" w:rsidP="0035356C">
      <w:pPr>
        <w:pStyle w:val="12Head1"/>
      </w:pPr>
    </w:p>
    <w:p w:rsidR="00EB2E07" w:rsidRDefault="00EB2E07" w:rsidP="0035356C">
      <w:pPr>
        <w:pStyle w:val="12Head1"/>
      </w:pPr>
    </w:p>
    <w:p w:rsidR="00EB2E07" w:rsidRDefault="00EB2E07" w:rsidP="0035356C">
      <w:pPr>
        <w:pStyle w:val="12Head1"/>
      </w:pPr>
    </w:p>
    <w:p w:rsidR="00EB2E07" w:rsidRDefault="00EB2E07" w:rsidP="0035356C">
      <w:pPr>
        <w:pStyle w:val="12Head1"/>
      </w:pPr>
    </w:p>
    <w:p w:rsidR="00EB2E07" w:rsidRDefault="00EB2E07" w:rsidP="0035356C">
      <w:pPr>
        <w:pStyle w:val="12Head1"/>
      </w:pPr>
    </w:p>
    <w:p w:rsidR="00EB2E07" w:rsidRDefault="00EB2E07" w:rsidP="0035356C">
      <w:pPr>
        <w:pStyle w:val="12Head1"/>
      </w:pPr>
    </w:p>
    <w:p w:rsidR="00AB2F01" w:rsidRDefault="00AB2F01" w:rsidP="0035356C">
      <w:pPr>
        <w:pStyle w:val="12Head1"/>
      </w:pPr>
    </w:p>
    <w:tbl>
      <w:tblPr>
        <w:tblStyle w:val="TableGrid"/>
        <w:tblpPr w:leftFromText="187" w:rightFromText="187" w:vertAnchor="text" w:horzAnchor="margin" w:tblpY="402"/>
        <w:tblW w:w="9897" w:type="dxa"/>
        <w:tblLook w:val="04A0" w:firstRow="1" w:lastRow="0" w:firstColumn="1" w:lastColumn="0" w:noHBand="0" w:noVBand="1"/>
      </w:tblPr>
      <w:tblGrid>
        <w:gridCol w:w="1281"/>
        <w:gridCol w:w="1187"/>
        <w:gridCol w:w="1509"/>
        <w:gridCol w:w="1915"/>
        <w:gridCol w:w="1215"/>
        <w:gridCol w:w="1395"/>
        <w:gridCol w:w="1395"/>
      </w:tblGrid>
      <w:tr w:rsidR="003C5528" w:rsidTr="003C5528">
        <w:trPr>
          <w:trHeight w:val="440"/>
        </w:trPr>
        <w:tc>
          <w:tcPr>
            <w:tcW w:w="1281" w:type="dxa"/>
            <w:vMerge w:val="restart"/>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lastRenderedPageBreak/>
              <w:t>Object</w:t>
            </w:r>
          </w:p>
        </w:tc>
        <w:tc>
          <w:tcPr>
            <w:tcW w:w="1187" w:type="dxa"/>
            <w:vMerge w:val="restart"/>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t>No. of object points</w:t>
            </w:r>
          </w:p>
        </w:tc>
        <w:tc>
          <w:tcPr>
            <w:tcW w:w="1509" w:type="dxa"/>
            <w:vMerge w:val="restart"/>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t>Number of depth layer</w:t>
            </w:r>
          </w:p>
        </w:tc>
        <w:tc>
          <w:tcPr>
            <w:tcW w:w="3130" w:type="dxa"/>
            <w:gridSpan w:val="2"/>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t>Conventional M-WRPs method</w:t>
            </w:r>
          </w:p>
        </w:tc>
        <w:tc>
          <w:tcPr>
            <w:tcW w:w="2790" w:type="dxa"/>
            <w:gridSpan w:val="2"/>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t>RM-WRPS method</w:t>
            </w:r>
          </w:p>
        </w:tc>
      </w:tr>
      <w:tr w:rsidR="003C5528" w:rsidTr="003C5528">
        <w:trPr>
          <w:trHeight w:val="440"/>
        </w:trPr>
        <w:tc>
          <w:tcPr>
            <w:tcW w:w="1281" w:type="dxa"/>
            <w:vMerge/>
            <w:vAlign w:val="center"/>
          </w:tcPr>
          <w:p w:rsidR="003C5528" w:rsidRPr="00AB2F01" w:rsidRDefault="003C5528" w:rsidP="003C5528">
            <w:pPr>
              <w:pStyle w:val="OSABodyIndent"/>
              <w:ind w:firstLine="0"/>
              <w:jc w:val="center"/>
              <w:rPr>
                <w:rFonts w:ascii="Times New Roman" w:hAnsi="Times New Roman"/>
                <w:b/>
                <w:sz w:val="20"/>
                <w:szCs w:val="20"/>
              </w:rPr>
            </w:pPr>
          </w:p>
        </w:tc>
        <w:tc>
          <w:tcPr>
            <w:tcW w:w="1187" w:type="dxa"/>
            <w:vMerge/>
            <w:vAlign w:val="center"/>
          </w:tcPr>
          <w:p w:rsidR="003C5528" w:rsidRPr="00AB2F01" w:rsidRDefault="003C5528" w:rsidP="003C5528">
            <w:pPr>
              <w:pStyle w:val="OSABodyIndent"/>
              <w:ind w:firstLine="0"/>
              <w:jc w:val="center"/>
              <w:rPr>
                <w:rFonts w:ascii="Times New Roman" w:hAnsi="Times New Roman"/>
                <w:b/>
                <w:sz w:val="20"/>
                <w:szCs w:val="20"/>
              </w:rPr>
            </w:pPr>
          </w:p>
        </w:tc>
        <w:tc>
          <w:tcPr>
            <w:tcW w:w="1509" w:type="dxa"/>
            <w:vMerge/>
            <w:vAlign w:val="center"/>
          </w:tcPr>
          <w:p w:rsidR="003C5528" w:rsidRPr="00AB2F01" w:rsidRDefault="003C5528" w:rsidP="003C5528">
            <w:pPr>
              <w:pStyle w:val="OSABodyIndent"/>
              <w:ind w:firstLine="0"/>
              <w:jc w:val="center"/>
              <w:rPr>
                <w:rFonts w:ascii="Times New Roman" w:hAnsi="Times New Roman"/>
                <w:b/>
                <w:sz w:val="20"/>
                <w:szCs w:val="20"/>
              </w:rPr>
            </w:pPr>
          </w:p>
        </w:tc>
        <w:tc>
          <w:tcPr>
            <w:tcW w:w="1915" w:type="dxa"/>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t>Calculation time</w:t>
            </w:r>
          </w:p>
        </w:tc>
        <w:tc>
          <w:tcPr>
            <w:tcW w:w="1215" w:type="dxa"/>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t>PSNR</w:t>
            </w:r>
          </w:p>
        </w:tc>
        <w:tc>
          <w:tcPr>
            <w:tcW w:w="1395" w:type="dxa"/>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t>Calculation time</w:t>
            </w:r>
          </w:p>
        </w:tc>
        <w:tc>
          <w:tcPr>
            <w:tcW w:w="1395" w:type="dxa"/>
            <w:vAlign w:val="center"/>
          </w:tcPr>
          <w:p w:rsidR="003C5528" w:rsidRPr="00AB2F01" w:rsidRDefault="003C5528" w:rsidP="003C5528">
            <w:pPr>
              <w:pStyle w:val="OSABodyIndent"/>
              <w:ind w:firstLine="0"/>
              <w:jc w:val="center"/>
              <w:rPr>
                <w:rFonts w:ascii="Times New Roman" w:hAnsi="Times New Roman"/>
                <w:b/>
                <w:sz w:val="20"/>
                <w:szCs w:val="20"/>
              </w:rPr>
            </w:pPr>
            <w:r w:rsidRPr="00AB2F01">
              <w:rPr>
                <w:rFonts w:ascii="Times New Roman" w:hAnsi="Times New Roman"/>
                <w:b/>
                <w:sz w:val="20"/>
                <w:szCs w:val="20"/>
              </w:rPr>
              <w:t>PSNR</w:t>
            </w:r>
          </w:p>
        </w:tc>
      </w:tr>
      <w:tr w:rsidR="003C5528" w:rsidTr="003C5528">
        <w:trPr>
          <w:trHeight w:val="584"/>
        </w:trPr>
        <w:tc>
          <w:tcPr>
            <w:tcW w:w="1281" w:type="dxa"/>
          </w:tcPr>
          <w:p w:rsidR="003C5528" w:rsidRPr="00AB2F01" w:rsidRDefault="003C5528" w:rsidP="003C5528">
            <w:pPr>
              <w:pStyle w:val="OSABodyIndent"/>
              <w:ind w:firstLine="0"/>
              <w:rPr>
                <w:rFonts w:ascii="Times New Roman" w:hAnsi="Times New Roman"/>
                <w:sz w:val="20"/>
                <w:szCs w:val="20"/>
              </w:rPr>
            </w:pPr>
          </w:p>
        </w:tc>
        <w:tc>
          <w:tcPr>
            <w:tcW w:w="1187" w:type="dxa"/>
          </w:tcPr>
          <w:p w:rsidR="003C5528" w:rsidRPr="00AB2F01" w:rsidRDefault="003C5528" w:rsidP="003C5528">
            <w:pPr>
              <w:pStyle w:val="OSABodyIndent"/>
              <w:ind w:firstLine="0"/>
              <w:rPr>
                <w:rFonts w:ascii="Times New Roman" w:hAnsi="Times New Roman"/>
                <w:sz w:val="20"/>
                <w:szCs w:val="20"/>
              </w:rPr>
            </w:pPr>
          </w:p>
        </w:tc>
        <w:tc>
          <w:tcPr>
            <w:tcW w:w="1509" w:type="dxa"/>
          </w:tcPr>
          <w:p w:rsidR="003C5528" w:rsidRPr="00AB2F01" w:rsidRDefault="003C5528" w:rsidP="003C5528">
            <w:pPr>
              <w:pStyle w:val="OSABodyIndent"/>
              <w:ind w:firstLine="0"/>
              <w:rPr>
                <w:rFonts w:ascii="Times New Roman" w:hAnsi="Times New Roman"/>
                <w:sz w:val="20"/>
                <w:szCs w:val="20"/>
              </w:rPr>
            </w:pPr>
          </w:p>
        </w:tc>
        <w:tc>
          <w:tcPr>
            <w:tcW w:w="1915" w:type="dxa"/>
          </w:tcPr>
          <w:p w:rsidR="003C5528" w:rsidRPr="00AB2F01" w:rsidRDefault="003C5528" w:rsidP="003C5528">
            <w:pPr>
              <w:pStyle w:val="OSABodyIndent"/>
              <w:ind w:firstLine="0"/>
              <w:rPr>
                <w:rFonts w:ascii="Times New Roman" w:hAnsi="Times New Roman"/>
                <w:sz w:val="20"/>
                <w:szCs w:val="20"/>
              </w:rPr>
            </w:pPr>
          </w:p>
        </w:tc>
        <w:tc>
          <w:tcPr>
            <w:tcW w:w="1215" w:type="dxa"/>
          </w:tcPr>
          <w:p w:rsidR="003C5528" w:rsidRPr="00AB2F01" w:rsidRDefault="003C5528" w:rsidP="003C5528">
            <w:pPr>
              <w:pStyle w:val="OSABodyIndent"/>
              <w:ind w:firstLine="0"/>
              <w:rPr>
                <w:rFonts w:ascii="Times New Roman" w:hAnsi="Times New Roman"/>
                <w:sz w:val="20"/>
                <w:szCs w:val="20"/>
              </w:rPr>
            </w:pPr>
          </w:p>
        </w:tc>
        <w:tc>
          <w:tcPr>
            <w:tcW w:w="1395" w:type="dxa"/>
          </w:tcPr>
          <w:p w:rsidR="003C5528" w:rsidRPr="00AB2F01" w:rsidRDefault="003C5528" w:rsidP="003C5528">
            <w:pPr>
              <w:pStyle w:val="OSABodyIndent"/>
              <w:ind w:firstLine="0"/>
              <w:rPr>
                <w:rFonts w:ascii="Times New Roman" w:hAnsi="Times New Roman"/>
                <w:sz w:val="20"/>
                <w:szCs w:val="20"/>
              </w:rPr>
            </w:pPr>
          </w:p>
        </w:tc>
        <w:tc>
          <w:tcPr>
            <w:tcW w:w="1395" w:type="dxa"/>
          </w:tcPr>
          <w:p w:rsidR="003C5528" w:rsidRPr="00AB2F01" w:rsidRDefault="003C5528" w:rsidP="003C5528">
            <w:pPr>
              <w:pStyle w:val="OSABodyIndent"/>
              <w:ind w:firstLine="0"/>
              <w:rPr>
                <w:rFonts w:ascii="Times New Roman" w:hAnsi="Times New Roman"/>
                <w:sz w:val="20"/>
                <w:szCs w:val="20"/>
              </w:rPr>
            </w:pPr>
          </w:p>
        </w:tc>
      </w:tr>
      <w:tr w:rsidR="003C5528" w:rsidTr="003C5528">
        <w:trPr>
          <w:trHeight w:val="584"/>
        </w:trPr>
        <w:tc>
          <w:tcPr>
            <w:tcW w:w="1281" w:type="dxa"/>
          </w:tcPr>
          <w:p w:rsidR="003C5528" w:rsidRPr="00AB2F01" w:rsidRDefault="003C5528" w:rsidP="003C5528">
            <w:pPr>
              <w:pStyle w:val="OSABodyIndent"/>
              <w:ind w:firstLine="0"/>
              <w:rPr>
                <w:rFonts w:ascii="Times New Roman" w:hAnsi="Times New Roman"/>
                <w:sz w:val="20"/>
                <w:szCs w:val="20"/>
              </w:rPr>
            </w:pPr>
          </w:p>
        </w:tc>
        <w:tc>
          <w:tcPr>
            <w:tcW w:w="1187" w:type="dxa"/>
          </w:tcPr>
          <w:p w:rsidR="003C5528" w:rsidRPr="00AB2F01" w:rsidRDefault="003C5528" w:rsidP="003C5528">
            <w:pPr>
              <w:pStyle w:val="OSABodyIndent"/>
              <w:ind w:firstLine="0"/>
              <w:rPr>
                <w:rFonts w:ascii="Times New Roman" w:hAnsi="Times New Roman"/>
                <w:sz w:val="20"/>
                <w:szCs w:val="20"/>
              </w:rPr>
            </w:pPr>
          </w:p>
        </w:tc>
        <w:tc>
          <w:tcPr>
            <w:tcW w:w="1509" w:type="dxa"/>
          </w:tcPr>
          <w:p w:rsidR="003C5528" w:rsidRPr="00AB2F01" w:rsidRDefault="003C5528" w:rsidP="003C5528">
            <w:pPr>
              <w:pStyle w:val="OSABodyIndent"/>
              <w:ind w:firstLine="0"/>
              <w:rPr>
                <w:rFonts w:ascii="Times New Roman" w:hAnsi="Times New Roman"/>
                <w:sz w:val="20"/>
                <w:szCs w:val="20"/>
              </w:rPr>
            </w:pPr>
          </w:p>
        </w:tc>
        <w:tc>
          <w:tcPr>
            <w:tcW w:w="1915" w:type="dxa"/>
          </w:tcPr>
          <w:p w:rsidR="003C5528" w:rsidRPr="00AB2F01" w:rsidRDefault="003C5528" w:rsidP="003C5528">
            <w:pPr>
              <w:pStyle w:val="OSABodyIndent"/>
              <w:ind w:firstLine="0"/>
              <w:rPr>
                <w:rFonts w:ascii="Times New Roman" w:hAnsi="Times New Roman"/>
                <w:sz w:val="20"/>
                <w:szCs w:val="20"/>
              </w:rPr>
            </w:pPr>
          </w:p>
        </w:tc>
        <w:tc>
          <w:tcPr>
            <w:tcW w:w="1215" w:type="dxa"/>
          </w:tcPr>
          <w:p w:rsidR="003C5528" w:rsidRPr="00AB2F01" w:rsidRDefault="003C5528" w:rsidP="003C5528">
            <w:pPr>
              <w:pStyle w:val="OSABodyIndent"/>
              <w:ind w:firstLine="0"/>
              <w:rPr>
                <w:rFonts w:ascii="Times New Roman" w:hAnsi="Times New Roman"/>
                <w:sz w:val="20"/>
                <w:szCs w:val="20"/>
              </w:rPr>
            </w:pPr>
          </w:p>
        </w:tc>
        <w:tc>
          <w:tcPr>
            <w:tcW w:w="1395" w:type="dxa"/>
          </w:tcPr>
          <w:p w:rsidR="003C5528" w:rsidRPr="00AB2F01" w:rsidRDefault="003C5528" w:rsidP="003C5528">
            <w:pPr>
              <w:pStyle w:val="OSABodyIndent"/>
              <w:ind w:firstLine="0"/>
              <w:rPr>
                <w:rFonts w:ascii="Times New Roman" w:hAnsi="Times New Roman"/>
                <w:sz w:val="20"/>
                <w:szCs w:val="20"/>
              </w:rPr>
            </w:pPr>
          </w:p>
        </w:tc>
        <w:tc>
          <w:tcPr>
            <w:tcW w:w="1395" w:type="dxa"/>
          </w:tcPr>
          <w:p w:rsidR="003C5528" w:rsidRPr="00AB2F01" w:rsidRDefault="003C5528" w:rsidP="003C5528">
            <w:pPr>
              <w:pStyle w:val="OSABodyIndent"/>
              <w:ind w:firstLine="0"/>
              <w:rPr>
                <w:rFonts w:ascii="Times New Roman" w:hAnsi="Times New Roman"/>
                <w:sz w:val="20"/>
                <w:szCs w:val="20"/>
              </w:rPr>
            </w:pPr>
          </w:p>
        </w:tc>
      </w:tr>
      <w:tr w:rsidR="003C5528" w:rsidTr="003C5528">
        <w:trPr>
          <w:trHeight w:val="584"/>
        </w:trPr>
        <w:tc>
          <w:tcPr>
            <w:tcW w:w="1281" w:type="dxa"/>
          </w:tcPr>
          <w:p w:rsidR="003C5528" w:rsidRPr="00AB2F01" w:rsidRDefault="003C5528" w:rsidP="003C5528">
            <w:pPr>
              <w:pStyle w:val="OSABodyIndent"/>
              <w:ind w:firstLine="0"/>
              <w:rPr>
                <w:rFonts w:ascii="Times New Roman" w:hAnsi="Times New Roman"/>
                <w:sz w:val="20"/>
                <w:szCs w:val="20"/>
              </w:rPr>
            </w:pPr>
          </w:p>
        </w:tc>
        <w:tc>
          <w:tcPr>
            <w:tcW w:w="1187" w:type="dxa"/>
          </w:tcPr>
          <w:p w:rsidR="003C5528" w:rsidRPr="00AB2F01" w:rsidRDefault="003C5528" w:rsidP="003C5528">
            <w:pPr>
              <w:pStyle w:val="OSABodyIndent"/>
              <w:ind w:firstLine="0"/>
              <w:rPr>
                <w:rFonts w:ascii="Times New Roman" w:hAnsi="Times New Roman"/>
                <w:sz w:val="20"/>
                <w:szCs w:val="20"/>
              </w:rPr>
            </w:pPr>
          </w:p>
        </w:tc>
        <w:tc>
          <w:tcPr>
            <w:tcW w:w="1509" w:type="dxa"/>
          </w:tcPr>
          <w:p w:rsidR="003C5528" w:rsidRPr="00AB2F01" w:rsidRDefault="003C5528" w:rsidP="003C5528">
            <w:pPr>
              <w:pStyle w:val="OSABodyIndent"/>
              <w:ind w:firstLine="0"/>
              <w:rPr>
                <w:rFonts w:ascii="Times New Roman" w:hAnsi="Times New Roman"/>
                <w:sz w:val="20"/>
                <w:szCs w:val="20"/>
              </w:rPr>
            </w:pPr>
          </w:p>
        </w:tc>
        <w:tc>
          <w:tcPr>
            <w:tcW w:w="1915" w:type="dxa"/>
          </w:tcPr>
          <w:p w:rsidR="003C5528" w:rsidRPr="00AB2F01" w:rsidRDefault="003C5528" w:rsidP="003C5528">
            <w:pPr>
              <w:pStyle w:val="OSABodyIndent"/>
              <w:ind w:firstLine="0"/>
              <w:rPr>
                <w:rFonts w:ascii="Times New Roman" w:hAnsi="Times New Roman"/>
                <w:sz w:val="20"/>
                <w:szCs w:val="20"/>
              </w:rPr>
            </w:pPr>
          </w:p>
        </w:tc>
        <w:tc>
          <w:tcPr>
            <w:tcW w:w="1215" w:type="dxa"/>
          </w:tcPr>
          <w:p w:rsidR="003C5528" w:rsidRPr="00AB2F01" w:rsidRDefault="003C5528" w:rsidP="003C5528">
            <w:pPr>
              <w:pStyle w:val="OSABodyIndent"/>
              <w:ind w:firstLine="0"/>
              <w:rPr>
                <w:rFonts w:ascii="Times New Roman" w:hAnsi="Times New Roman"/>
                <w:sz w:val="20"/>
                <w:szCs w:val="20"/>
              </w:rPr>
            </w:pPr>
          </w:p>
        </w:tc>
        <w:tc>
          <w:tcPr>
            <w:tcW w:w="1395" w:type="dxa"/>
          </w:tcPr>
          <w:p w:rsidR="003C5528" w:rsidRPr="00AB2F01" w:rsidRDefault="003C5528" w:rsidP="003C5528">
            <w:pPr>
              <w:pStyle w:val="OSABodyIndent"/>
              <w:ind w:firstLine="0"/>
              <w:rPr>
                <w:rFonts w:ascii="Times New Roman" w:hAnsi="Times New Roman"/>
                <w:sz w:val="20"/>
                <w:szCs w:val="20"/>
              </w:rPr>
            </w:pPr>
          </w:p>
        </w:tc>
        <w:tc>
          <w:tcPr>
            <w:tcW w:w="1395" w:type="dxa"/>
          </w:tcPr>
          <w:p w:rsidR="003C5528" w:rsidRPr="00AB2F01" w:rsidRDefault="003C5528" w:rsidP="003C5528">
            <w:pPr>
              <w:pStyle w:val="OSABodyIndent"/>
              <w:ind w:firstLine="0"/>
              <w:rPr>
                <w:rFonts w:ascii="Times New Roman" w:hAnsi="Times New Roman"/>
                <w:sz w:val="20"/>
                <w:szCs w:val="20"/>
              </w:rPr>
            </w:pPr>
          </w:p>
        </w:tc>
      </w:tr>
    </w:tbl>
    <w:p w:rsidR="00AB2F01" w:rsidRDefault="00AB2F01" w:rsidP="0035356C">
      <w:pPr>
        <w:pStyle w:val="12Head1"/>
      </w:pPr>
    </w:p>
    <w:p w:rsidR="00AB2F01" w:rsidRDefault="00AB2F01" w:rsidP="0035356C">
      <w:pPr>
        <w:pStyle w:val="12Head1"/>
      </w:pPr>
    </w:p>
    <w:p w:rsidR="00AB2F01" w:rsidRDefault="00AB2F01" w:rsidP="0035356C">
      <w:pPr>
        <w:pStyle w:val="12Head1"/>
      </w:pPr>
    </w:p>
    <w:p w:rsidR="00AB2F01" w:rsidRDefault="00AB2F01" w:rsidP="0035356C">
      <w:pPr>
        <w:pStyle w:val="12Head1"/>
      </w:pPr>
    </w:p>
    <w:p w:rsidR="00AB2F01" w:rsidRDefault="00AB2F01" w:rsidP="0035356C">
      <w:pPr>
        <w:pStyle w:val="12Head1"/>
      </w:pPr>
    </w:p>
    <w:p w:rsidR="00AB2F01" w:rsidRDefault="00AB2F01" w:rsidP="0035356C">
      <w:pPr>
        <w:pStyle w:val="12Head1"/>
      </w:pPr>
    </w:p>
    <w:p w:rsidR="00AB2F01" w:rsidRDefault="00AB2F01" w:rsidP="0035356C">
      <w:pPr>
        <w:pStyle w:val="12Head1"/>
      </w:pPr>
    </w:p>
    <w:p w:rsidR="00AB2F01" w:rsidRDefault="00AB2F01"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642026" w:rsidRDefault="00642026" w:rsidP="0035356C">
      <w:pPr>
        <w:pStyle w:val="12Head1"/>
      </w:pPr>
    </w:p>
    <w:p w:rsidR="00E94621" w:rsidRPr="0035356C" w:rsidRDefault="00BA4276" w:rsidP="0035356C">
      <w:pPr>
        <w:pStyle w:val="12Head1"/>
      </w:pPr>
      <w:r w:rsidRPr="0035356C">
        <w:lastRenderedPageBreak/>
        <w:t>References</w:t>
      </w:r>
    </w:p>
    <w:p w:rsidR="00A058E8" w:rsidRDefault="00A058E8" w:rsidP="00A058E8">
      <w:pPr>
        <w:pStyle w:val="20Reference"/>
        <w:numPr>
          <w:ilvl w:val="0"/>
          <w:numId w:val="22"/>
        </w:numPr>
      </w:pPr>
      <w:bookmarkStart w:id="0" w:name="_GoBack"/>
      <w:r w:rsidRPr="00A058E8">
        <w:t>Y. Zhao, C.-X. Shi, K.-C. Kwon, Y. L. Piao, M.-L. Piao, N. Kim, “Fast calculation method of computer-generated hologram using a depth camera with point cloud gridding,” Optics Comm. 411. 166–169 (2018)</w:t>
      </w:r>
    </w:p>
    <w:p w:rsidR="00A058E8" w:rsidRPr="00A058E8" w:rsidRDefault="00A058E8" w:rsidP="00A058E8">
      <w:pPr>
        <w:pStyle w:val="20Reference"/>
        <w:numPr>
          <w:ilvl w:val="0"/>
          <w:numId w:val="22"/>
        </w:numPr>
      </w:pPr>
      <w:r w:rsidRPr="00A058E8">
        <w:t>T. Shimobaba, N. Masuda, and T. Ito, “Simple and fast calculation algorithm for computer-generated hologram with wavefront recording plane,” Opt. Lett. 34, 3133–3135 (2009).</w:t>
      </w:r>
    </w:p>
    <w:p w:rsidR="00A058E8" w:rsidRPr="00A058E8" w:rsidRDefault="00A058E8" w:rsidP="00A058E8">
      <w:pPr>
        <w:pStyle w:val="20Reference"/>
        <w:numPr>
          <w:ilvl w:val="0"/>
          <w:numId w:val="22"/>
        </w:numPr>
      </w:pPr>
      <w:r w:rsidRPr="00A058E8">
        <w:t xml:space="preserve">  N. Okada, T. Shimobaba, Y. Ichihashi, R. Oi, K. Yamamoto, T. Kakue, and T. Ito, “Fast calculation of computer-generated hologram for RGB and depth images using wavefront recording plane method,” Photo. Lett. Poland 6, 90-92 (2014)</w:t>
      </w:r>
    </w:p>
    <w:p w:rsidR="00A058E8" w:rsidRPr="00A058E8" w:rsidRDefault="00A058E8" w:rsidP="00A058E8">
      <w:pPr>
        <w:pStyle w:val="20Reference"/>
        <w:numPr>
          <w:ilvl w:val="0"/>
          <w:numId w:val="22"/>
        </w:numPr>
      </w:pPr>
      <w:r w:rsidRPr="00A058E8">
        <w:t xml:space="preserve">   A. H. Phan, M. L. Piao, S. K. Gil, N. Kim, “Generation speed and reconstructed image quality enhancement of a long-depth object using double wavefront recording planes and a GPU,” Appl. Opt 53, 4817-4824 (2014). </w:t>
      </w:r>
    </w:p>
    <w:p w:rsidR="00A058E8" w:rsidRPr="00A058E8" w:rsidRDefault="00A058E8" w:rsidP="00A058E8">
      <w:pPr>
        <w:pStyle w:val="20Reference"/>
        <w:numPr>
          <w:ilvl w:val="0"/>
          <w:numId w:val="22"/>
        </w:numPr>
      </w:pPr>
      <w:r w:rsidRPr="00A058E8">
        <w:t>D. Arai, T. Shimobaba, K. Murano, Y. Endo, R. Hirayama, D. Hiyama, T. Kakue, and Tomoyoshi Ito, "Acceleration of computer-generated holograms using tilted wavefront recording plane method," Opt. Express 23, 1740-1747 (2015)</w:t>
      </w:r>
    </w:p>
    <w:p w:rsidR="00A058E8" w:rsidRPr="00A058E8" w:rsidRDefault="00A058E8" w:rsidP="00A058E8">
      <w:pPr>
        <w:pStyle w:val="20Reference"/>
        <w:numPr>
          <w:ilvl w:val="0"/>
          <w:numId w:val="22"/>
        </w:numPr>
      </w:pPr>
      <w:r w:rsidRPr="00A058E8">
        <w:t>Naotaka Hasegawa, Tomoyoshi Shimobaba, Takashi Kakue, and Tomoyoshi Ito, "Acceleration of hologram generation by optimizing the arrangement of wavefront recording planes," Appl. Opt.56, A97-A103 (2017)</w:t>
      </w:r>
    </w:p>
    <w:p w:rsidR="00A058E8" w:rsidRPr="00A058E8" w:rsidRDefault="00A058E8" w:rsidP="00A058E8">
      <w:pPr>
        <w:pStyle w:val="20Reference"/>
        <w:numPr>
          <w:ilvl w:val="0"/>
          <w:numId w:val="22"/>
        </w:numPr>
      </w:pPr>
      <w:r w:rsidRPr="00A058E8">
        <w:t>Lucente, M., “interactive computation of holograms using a look-up table,” Journal of Electronic Imaging 2(1) (091995).</w:t>
      </w:r>
    </w:p>
    <w:p w:rsidR="00A058E8" w:rsidRPr="00A058E8" w:rsidRDefault="00A058E8" w:rsidP="00A058E8">
      <w:pPr>
        <w:pStyle w:val="20Reference"/>
        <w:numPr>
          <w:ilvl w:val="0"/>
          <w:numId w:val="22"/>
        </w:numPr>
      </w:pPr>
      <w:r w:rsidRPr="00A058E8">
        <w:t>Yoshikawa, H., Yamaguchi, T., and Kitayama, R., “Real-time generation of full color image hologram with compact distance look-up table,” in [Advances in Imaging], Advances in Imaging, DWC4, Optical Society of America (2009).</w:t>
      </w:r>
    </w:p>
    <w:p w:rsidR="00A058E8" w:rsidRPr="00A058E8" w:rsidRDefault="00A058E8" w:rsidP="00A058E8">
      <w:pPr>
        <w:pStyle w:val="20Reference"/>
        <w:numPr>
          <w:ilvl w:val="0"/>
          <w:numId w:val="22"/>
        </w:numPr>
      </w:pPr>
      <w:r w:rsidRPr="00A058E8">
        <w:t>Zi Wang, Guoqiang Lv, Qibin Feng, Anting Wang, and Hai Ming, "Highly efficient calculation method for computer-generated holographic stereogram using a lookup table," Appl. Opt. 58, A41-A47 (2019)</w:t>
      </w:r>
    </w:p>
    <w:p w:rsidR="00A058E8" w:rsidRPr="00A058E8" w:rsidRDefault="00A058E8" w:rsidP="00A058E8">
      <w:pPr>
        <w:pStyle w:val="20Reference"/>
        <w:numPr>
          <w:ilvl w:val="0"/>
          <w:numId w:val="22"/>
        </w:numPr>
      </w:pPr>
      <w:r w:rsidRPr="00A058E8">
        <w:t>Yan-Ling Piao, Yu Zhao, Hui-Ying Wu, Anar Khuderchuluun, Erkhembaatar Dashdavaa, Jong-Rea Jeong, Nam Kim, "Image quality enhancement for digital holographic display using multiple wavefront recording planes method," Proc. SPIE 10944, Practical Holography XXXIII: Displays, Materials, and Applications, 1094416 (1 March 2019);</w:t>
      </w:r>
    </w:p>
    <w:p w:rsidR="006E12E6" w:rsidRDefault="00305149" w:rsidP="00A058E8">
      <w:pPr>
        <w:pStyle w:val="20Reference"/>
        <w:numPr>
          <w:ilvl w:val="0"/>
          <w:numId w:val="22"/>
        </w:numPr>
      </w:pPr>
      <w:r>
        <w:t xml:space="preserve"> S. Wanner, S. Meister, and B. Goldluecke. Datasets and benchmarks for densely sampled 4d light fields. In VMV, pages 225–226. Citeseer, 2013.</w:t>
      </w:r>
    </w:p>
    <w:p w:rsidR="009B7184" w:rsidRPr="00A058E8" w:rsidRDefault="009B7184" w:rsidP="00A058E8">
      <w:pPr>
        <w:pStyle w:val="20Reference"/>
        <w:numPr>
          <w:ilvl w:val="0"/>
          <w:numId w:val="22"/>
        </w:numPr>
      </w:pPr>
      <w:r>
        <w:rPr>
          <w:rFonts w:ascii="Source Sans Pro" w:hAnsi="Source Sans Pro"/>
          <w:color w:val="333333"/>
          <w:spacing w:val="4"/>
          <w:sz w:val="21"/>
          <w:szCs w:val="21"/>
          <w:shd w:val="clear" w:color="auto" w:fill="FCFCFC"/>
        </w:rPr>
        <w:t>Honauer K., Johannsen O., Kondermann D., Goldluecke B. (2017) A Dataset and Evaluation Methodology for Depth Estimation on 4D Light Fields. In: Lai SH., Lepetit V., Nishino K., Sato Y. (eds) Computer Vision – ACCV 2016. ACCV 2016. Lecture Notes in Computer Science, vol 10113. Springer, Cham</w:t>
      </w:r>
      <w:bookmarkEnd w:id="0"/>
    </w:p>
    <w:sectPr w:rsidR="009B7184" w:rsidRPr="00A058E8"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449" w:rsidRPr="00A81FCC" w:rsidRDefault="00F17449" w:rsidP="00A81FCC">
      <w:r>
        <w:separator/>
      </w:r>
    </w:p>
  </w:endnote>
  <w:endnote w:type="continuationSeparator" w:id="0">
    <w:p w:rsidR="00F17449" w:rsidRPr="00A81FCC" w:rsidRDefault="00F17449"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ItalicMT">
    <w:altName w:val="바탕"/>
    <w:panose1 w:val="00000000000000000000"/>
    <w:charset w:val="81"/>
    <w:family w:val="auto"/>
    <w:notTrueType/>
    <w:pitch w:val="default"/>
    <w:sig w:usb0="00000001" w:usb1="09060000" w:usb2="00000010" w:usb3="00000000" w:csb0="00080000" w:csb1="00000000"/>
  </w:font>
  <w:font w:name="AdvOT635f2c37">
    <w:altName w:val="Times New Roman"/>
    <w:panose1 w:val="00000000000000000000"/>
    <w:charset w:val="00"/>
    <w:family w:val="roman"/>
    <w:notTrueType/>
    <w:pitch w:val="default"/>
    <w:sig w:usb0="00000003" w:usb1="00000000" w:usb2="00000000" w:usb3="00000000" w:csb0="00000001" w:csb1="00000000"/>
  </w:font>
  <w:font w:name="CharisSIL">
    <w:altName w:val="바탕"/>
    <w:panose1 w:val="00000000000000000000"/>
    <w:charset w:val="81"/>
    <w:family w:val="auto"/>
    <w:notTrueType/>
    <w:pitch w:val="default"/>
    <w:sig w:usb0="00000001" w:usb1="09060000" w:usb2="00000010" w:usb3="00000000" w:csb0="00080000"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449" w:rsidRPr="00A81FCC" w:rsidRDefault="00F17449" w:rsidP="00A81FCC">
      <w:r>
        <w:separator/>
      </w:r>
    </w:p>
  </w:footnote>
  <w:footnote w:type="continuationSeparator" w:id="0">
    <w:p w:rsidR="00F17449" w:rsidRPr="00A81FCC" w:rsidRDefault="00F17449" w:rsidP="00A81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4D"/>
    <w:rsid w:val="00011C57"/>
    <w:rsid w:val="000125B9"/>
    <w:rsid w:val="00015FC8"/>
    <w:rsid w:val="0003076A"/>
    <w:rsid w:val="00032E17"/>
    <w:rsid w:val="00036A6B"/>
    <w:rsid w:val="0004025B"/>
    <w:rsid w:val="0004113D"/>
    <w:rsid w:val="00046CD2"/>
    <w:rsid w:val="0005476E"/>
    <w:rsid w:val="00080088"/>
    <w:rsid w:val="000868B4"/>
    <w:rsid w:val="00090E6C"/>
    <w:rsid w:val="00092EDB"/>
    <w:rsid w:val="00097B01"/>
    <w:rsid w:val="000A334D"/>
    <w:rsid w:val="000B3412"/>
    <w:rsid w:val="000D656F"/>
    <w:rsid w:val="00122070"/>
    <w:rsid w:val="001253C0"/>
    <w:rsid w:val="00132097"/>
    <w:rsid w:val="00133559"/>
    <w:rsid w:val="001422FA"/>
    <w:rsid w:val="00143036"/>
    <w:rsid w:val="00143BF0"/>
    <w:rsid w:val="001607CC"/>
    <w:rsid w:val="00174153"/>
    <w:rsid w:val="001900DE"/>
    <w:rsid w:val="001A2592"/>
    <w:rsid w:val="001A5A7B"/>
    <w:rsid w:val="001A73E8"/>
    <w:rsid w:val="001B54BC"/>
    <w:rsid w:val="001B74F2"/>
    <w:rsid w:val="001D29BD"/>
    <w:rsid w:val="001D2BEB"/>
    <w:rsid w:val="001E0D46"/>
    <w:rsid w:val="001E35C1"/>
    <w:rsid w:val="001E75D8"/>
    <w:rsid w:val="001F4A37"/>
    <w:rsid w:val="001F657A"/>
    <w:rsid w:val="002006F4"/>
    <w:rsid w:val="002070D5"/>
    <w:rsid w:val="00212FF8"/>
    <w:rsid w:val="0021556D"/>
    <w:rsid w:val="002246D2"/>
    <w:rsid w:val="00227498"/>
    <w:rsid w:val="0023169E"/>
    <w:rsid w:val="00245015"/>
    <w:rsid w:val="00253035"/>
    <w:rsid w:val="00255DD1"/>
    <w:rsid w:val="002602A0"/>
    <w:rsid w:val="00262D85"/>
    <w:rsid w:val="00275149"/>
    <w:rsid w:val="00280759"/>
    <w:rsid w:val="002A2B44"/>
    <w:rsid w:val="002D0C2C"/>
    <w:rsid w:val="002D451F"/>
    <w:rsid w:val="002E5FB1"/>
    <w:rsid w:val="002F05E1"/>
    <w:rsid w:val="002F43E7"/>
    <w:rsid w:val="003003BB"/>
    <w:rsid w:val="0030069A"/>
    <w:rsid w:val="00305149"/>
    <w:rsid w:val="00323712"/>
    <w:rsid w:val="003238F7"/>
    <w:rsid w:val="003335F7"/>
    <w:rsid w:val="00343AD7"/>
    <w:rsid w:val="0035356C"/>
    <w:rsid w:val="00356FC1"/>
    <w:rsid w:val="003575A3"/>
    <w:rsid w:val="00362DAA"/>
    <w:rsid w:val="00365538"/>
    <w:rsid w:val="00375E25"/>
    <w:rsid w:val="003819A5"/>
    <w:rsid w:val="003857AD"/>
    <w:rsid w:val="00386929"/>
    <w:rsid w:val="003871DF"/>
    <w:rsid w:val="003873D3"/>
    <w:rsid w:val="00390706"/>
    <w:rsid w:val="00392C6D"/>
    <w:rsid w:val="003B36FE"/>
    <w:rsid w:val="003C05D5"/>
    <w:rsid w:val="003C29C1"/>
    <w:rsid w:val="003C385F"/>
    <w:rsid w:val="003C5528"/>
    <w:rsid w:val="003E5DC5"/>
    <w:rsid w:val="003F0509"/>
    <w:rsid w:val="003F48CA"/>
    <w:rsid w:val="003F5B1E"/>
    <w:rsid w:val="003F662B"/>
    <w:rsid w:val="0040421B"/>
    <w:rsid w:val="00407BEF"/>
    <w:rsid w:val="004155A7"/>
    <w:rsid w:val="004212EC"/>
    <w:rsid w:val="00451727"/>
    <w:rsid w:val="00465CE1"/>
    <w:rsid w:val="00473766"/>
    <w:rsid w:val="00485532"/>
    <w:rsid w:val="0049009B"/>
    <w:rsid w:val="00492749"/>
    <w:rsid w:val="004942CD"/>
    <w:rsid w:val="004A34E3"/>
    <w:rsid w:val="004A34E6"/>
    <w:rsid w:val="004B02A5"/>
    <w:rsid w:val="004D40F5"/>
    <w:rsid w:val="004D5B99"/>
    <w:rsid w:val="004D79C9"/>
    <w:rsid w:val="004E1C34"/>
    <w:rsid w:val="004E31E8"/>
    <w:rsid w:val="004E4685"/>
    <w:rsid w:val="004E6A8E"/>
    <w:rsid w:val="004F06BF"/>
    <w:rsid w:val="005148DE"/>
    <w:rsid w:val="0052755A"/>
    <w:rsid w:val="00537430"/>
    <w:rsid w:val="0056094E"/>
    <w:rsid w:val="005625E9"/>
    <w:rsid w:val="005876E3"/>
    <w:rsid w:val="00597C7E"/>
    <w:rsid w:val="005B5A17"/>
    <w:rsid w:val="005B634F"/>
    <w:rsid w:val="005D070D"/>
    <w:rsid w:val="005F08E3"/>
    <w:rsid w:val="005F08E7"/>
    <w:rsid w:val="005F17D5"/>
    <w:rsid w:val="006000AF"/>
    <w:rsid w:val="006009F7"/>
    <w:rsid w:val="00601AFB"/>
    <w:rsid w:val="006058FB"/>
    <w:rsid w:val="006129A5"/>
    <w:rsid w:val="006225F8"/>
    <w:rsid w:val="00633E4D"/>
    <w:rsid w:val="00637463"/>
    <w:rsid w:val="00642026"/>
    <w:rsid w:val="006440AD"/>
    <w:rsid w:val="00653F3F"/>
    <w:rsid w:val="00654BE6"/>
    <w:rsid w:val="0066054A"/>
    <w:rsid w:val="00672A5E"/>
    <w:rsid w:val="00684FDB"/>
    <w:rsid w:val="00690C25"/>
    <w:rsid w:val="006A1E04"/>
    <w:rsid w:val="006A5F51"/>
    <w:rsid w:val="006C64EB"/>
    <w:rsid w:val="006D6AA3"/>
    <w:rsid w:val="006D7B87"/>
    <w:rsid w:val="006E12E6"/>
    <w:rsid w:val="006E6FC7"/>
    <w:rsid w:val="00701199"/>
    <w:rsid w:val="007012AE"/>
    <w:rsid w:val="00732311"/>
    <w:rsid w:val="00734A56"/>
    <w:rsid w:val="007378C6"/>
    <w:rsid w:val="00740E97"/>
    <w:rsid w:val="00747D45"/>
    <w:rsid w:val="00764CD9"/>
    <w:rsid w:val="007672EA"/>
    <w:rsid w:val="00786E36"/>
    <w:rsid w:val="00793C81"/>
    <w:rsid w:val="007A60C4"/>
    <w:rsid w:val="007A6F09"/>
    <w:rsid w:val="007B4B0A"/>
    <w:rsid w:val="007D0234"/>
    <w:rsid w:val="007D3E13"/>
    <w:rsid w:val="007D4A2D"/>
    <w:rsid w:val="007F3799"/>
    <w:rsid w:val="007F3E22"/>
    <w:rsid w:val="007F70BA"/>
    <w:rsid w:val="008007B4"/>
    <w:rsid w:val="00803B0A"/>
    <w:rsid w:val="008044B5"/>
    <w:rsid w:val="00814955"/>
    <w:rsid w:val="00815FD7"/>
    <w:rsid w:val="00820C22"/>
    <w:rsid w:val="008241FA"/>
    <w:rsid w:val="00830FC1"/>
    <w:rsid w:val="00856A89"/>
    <w:rsid w:val="00897D77"/>
    <w:rsid w:val="008A275E"/>
    <w:rsid w:val="008B3A78"/>
    <w:rsid w:val="008E0E7A"/>
    <w:rsid w:val="008F0C65"/>
    <w:rsid w:val="008F2CB6"/>
    <w:rsid w:val="0091498C"/>
    <w:rsid w:val="00921E75"/>
    <w:rsid w:val="009226C3"/>
    <w:rsid w:val="00934F46"/>
    <w:rsid w:val="009407BF"/>
    <w:rsid w:val="00947280"/>
    <w:rsid w:val="00950B6F"/>
    <w:rsid w:val="0095133D"/>
    <w:rsid w:val="0096294F"/>
    <w:rsid w:val="009732F2"/>
    <w:rsid w:val="00976513"/>
    <w:rsid w:val="00977F16"/>
    <w:rsid w:val="009879B8"/>
    <w:rsid w:val="009966FF"/>
    <w:rsid w:val="009B7184"/>
    <w:rsid w:val="009C6D0F"/>
    <w:rsid w:val="009D17AF"/>
    <w:rsid w:val="009D2FEF"/>
    <w:rsid w:val="009D701B"/>
    <w:rsid w:val="009E7274"/>
    <w:rsid w:val="00A00194"/>
    <w:rsid w:val="00A058E8"/>
    <w:rsid w:val="00A20999"/>
    <w:rsid w:val="00A36106"/>
    <w:rsid w:val="00A41B48"/>
    <w:rsid w:val="00A42887"/>
    <w:rsid w:val="00A445EF"/>
    <w:rsid w:val="00A4584A"/>
    <w:rsid w:val="00A45F7B"/>
    <w:rsid w:val="00A512D7"/>
    <w:rsid w:val="00A81FCC"/>
    <w:rsid w:val="00A90FBE"/>
    <w:rsid w:val="00AA3364"/>
    <w:rsid w:val="00AB2F01"/>
    <w:rsid w:val="00AC6FAC"/>
    <w:rsid w:val="00AC704A"/>
    <w:rsid w:val="00AD35C2"/>
    <w:rsid w:val="00AD38A0"/>
    <w:rsid w:val="00AE4C96"/>
    <w:rsid w:val="00AF2E7F"/>
    <w:rsid w:val="00B00732"/>
    <w:rsid w:val="00B13B4D"/>
    <w:rsid w:val="00B14074"/>
    <w:rsid w:val="00B1645D"/>
    <w:rsid w:val="00B24F23"/>
    <w:rsid w:val="00B31DE6"/>
    <w:rsid w:val="00B42016"/>
    <w:rsid w:val="00B455A8"/>
    <w:rsid w:val="00B57679"/>
    <w:rsid w:val="00B62E9E"/>
    <w:rsid w:val="00B63B84"/>
    <w:rsid w:val="00B82CDE"/>
    <w:rsid w:val="00B8726A"/>
    <w:rsid w:val="00BA4276"/>
    <w:rsid w:val="00BA7D65"/>
    <w:rsid w:val="00BE1E6E"/>
    <w:rsid w:val="00BE55BB"/>
    <w:rsid w:val="00C113D5"/>
    <w:rsid w:val="00C2449B"/>
    <w:rsid w:val="00C3783B"/>
    <w:rsid w:val="00C4260F"/>
    <w:rsid w:val="00C60334"/>
    <w:rsid w:val="00C74178"/>
    <w:rsid w:val="00C77965"/>
    <w:rsid w:val="00C84B9F"/>
    <w:rsid w:val="00C92409"/>
    <w:rsid w:val="00C95F29"/>
    <w:rsid w:val="00C97B7E"/>
    <w:rsid w:val="00CA32F4"/>
    <w:rsid w:val="00CA3560"/>
    <w:rsid w:val="00CA470E"/>
    <w:rsid w:val="00CA6799"/>
    <w:rsid w:val="00CB4367"/>
    <w:rsid w:val="00CB67FC"/>
    <w:rsid w:val="00CC1050"/>
    <w:rsid w:val="00CC134E"/>
    <w:rsid w:val="00CD4A9B"/>
    <w:rsid w:val="00CE0A58"/>
    <w:rsid w:val="00CE0C3F"/>
    <w:rsid w:val="00CE2D99"/>
    <w:rsid w:val="00CE3ED7"/>
    <w:rsid w:val="00CF5C15"/>
    <w:rsid w:val="00D02796"/>
    <w:rsid w:val="00D07C12"/>
    <w:rsid w:val="00D11892"/>
    <w:rsid w:val="00D201D9"/>
    <w:rsid w:val="00D35539"/>
    <w:rsid w:val="00D41C85"/>
    <w:rsid w:val="00D41D04"/>
    <w:rsid w:val="00D54D1C"/>
    <w:rsid w:val="00D91CB5"/>
    <w:rsid w:val="00D9797C"/>
    <w:rsid w:val="00DA2462"/>
    <w:rsid w:val="00DA46F0"/>
    <w:rsid w:val="00DB3A88"/>
    <w:rsid w:val="00DC0CC2"/>
    <w:rsid w:val="00DC5B71"/>
    <w:rsid w:val="00DC7E4B"/>
    <w:rsid w:val="00DD4428"/>
    <w:rsid w:val="00DE0ADD"/>
    <w:rsid w:val="00E02D7C"/>
    <w:rsid w:val="00E06196"/>
    <w:rsid w:val="00E1326E"/>
    <w:rsid w:val="00E32386"/>
    <w:rsid w:val="00E36548"/>
    <w:rsid w:val="00E3717D"/>
    <w:rsid w:val="00E41444"/>
    <w:rsid w:val="00E41F1D"/>
    <w:rsid w:val="00E4217F"/>
    <w:rsid w:val="00E53BBC"/>
    <w:rsid w:val="00E57C62"/>
    <w:rsid w:val="00E61E3A"/>
    <w:rsid w:val="00E650F5"/>
    <w:rsid w:val="00E74294"/>
    <w:rsid w:val="00E90499"/>
    <w:rsid w:val="00E94621"/>
    <w:rsid w:val="00EA6F8E"/>
    <w:rsid w:val="00EB2E07"/>
    <w:rsid w:val="00EB42EF"/>
    <w:rsid w:val="00EC0BD6"/>
    <w:rsid w:val="00EF773F"/>
    <w:rsid w:val="00F0361F"/>
    <w:rsid w:val="00F14D3F"/>
    <w:rsid w:val="00F17449"/>
    <w:rsid w:val="00F17884"/>
    <w:rsid w:val="00F31F17"/>
    <w:rsid w:val="00F32FB5"/>
    <w:rsid w:val="00F507AF"/>
    <w:rsid w:val="00F7380C"/>
    <w:rsid w:val="00F7637A"/>
    <w:rsid w:val="00F82443"/>
    <w:rsid w:val="00F8292F"/>
    <w:rsid w:val="00F866A8"/>
    <w:rsid w:val="00F8684C"/>
    <w:rsid w:val="00F914A3"/>
    <w:rsid w:val="00F936C0"/>
    <w:rsid w:val="00F9517F"/>
    <w:rsid w:val="00FB12D6"/>
    <w:rsid w:val="00FB1547"/>
    <w:rsid w:val="00FC0282"/>
    <w:rsid w:val="00FC2798"/>
    <w:rsid w:val="00FC4F52"/>
    <w:rsid w:val="00FC6746"/>
    <w:rsid w:val="00FE40B5"/>
    <w:rsid w:val="00FE61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35890-798B-4AA5-A1F5-FB821977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F0361F"/>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654BE6"/>
    <w:pPr>
      <w:tabs>
        <w:tab w:val="left" w:pos="1350"/>
      </w:tabs>
      <w:autoSpaceDE w:val="0"/>
      <w:autoSpaceDN w:val="0"/>
      <w:adjustRightInd w:val="0"/>
      <w:ind w:firstLine="187"/>
    </w:pPr>
    <w:rPr>
      <w:rFonts w:eastAsia="맑은 고딕"/>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654BE6"/>
    <w:rPr>
      <w:rFonts w:ascii="Cambria" w:eastAsia="맑은 고딕" w:hAnsi="Cambria"/>
      <w:spacing w:val="-8"/>
      <w:sz w:val="19"/>
      <w:szCs w:val="16"/>
    </w:rPr>
  </w:style>
  <w:style w:type="character" w:customStyle="1" w:styleId="MTDisplayEquationChar">
    <w:name w:val="MTDisplayEquation Char"/>
    <w:link w:val="MTDisplayEquation"/>
    <w:rsid w:val="00E74294"/>
    <w:rPr>
      <w:rFonts w:ascii="Century" w:eastAsia="맑은 고딕"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0">
    <w:name w:val="11 Equations"/>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맑은 고딕" w:hAnsi="Cambria"/>
      <w:spacing w:val="-8"/>
      <w:sz w:val="18"/>
    </w:rPr>
  </w:style>
  <w:style w:type="character" w:customStyle="1" w:styleId="OSABodyIndentChar">
    <w:name w:val="OSA Body Indent Char"/>
    <w:link w:val="OSABodyIndent"/>
    <w:rsid w:val="00BE1E6E"/>
    <w:rPr>
      <w:rFonts w:ascii="Cambria" w:eastAsia="맑은 고딕" w:hAnsi="Cambria"/>
      <w:spacing w:val="-8"/>
      <w:sz w:val="18"/>
      <w:szCs w:val="16"/>
    </w:rPr>
  </w:style>
  <w:style w:type="paragraph" w:styleId="NormalWeb">
    <w:name w:val="Normal (Web)"/>
    <w:basedOn w:val="Normal"/>
    <w:uiPriority w:val="99"/>
    <w:semiHidden/>
    <w:unhideWhenUsed/>
    <w:rsid w:val="0040421B"/>
    <w:pPr>
      <w:spacing w:before="100" w:beforeAutospacing="1" w:after="100" w:afterAutospacing="1"/>
    </w:pPr>
    <w:rPr>
      <w:rFonts w:ascii="Times New Roman" w:eastAsiaTheme="minorEastAsia" w:hAnsi="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 w:id="203210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dell\Desktop\ao_josa_lega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6EAC54B-9EBC-4358-9085-C45D4193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ao_josa_legacy.dotx</Template>
  <TotalTime>941</TotalTime>
  <Pages>5</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10855</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osaadmin</dc:creator>
  <cp:lastModifiedBy>어닉</cp:lastModifiedBy>
  <cp:revision>6</cp:revision>
  <cp:lastPrinted>2014-03-12T18:40:00Z</cp:lastPrinted>
  <dcterms:created xsi:type="dcterms:W3CDTF">2019-04-24T14:24:00Z</dcterms:created>
  <dcterms:modified xsi:type="dcterms:W3CDTF">2019-04-25T06:18:00Z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